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84C64A" w14:textId="7CDBEF7F" w:rsidR="00EF0E56" w:rsidRDefault="00EF0E56" w:rsidP="006B5AE3">
      <w:pPr>
        <w:rPr>
          <w:rFonts w:eastAsiaTheme="minorHAnsi"/>
          <w:b/>
          <w:bCs/>
          <w:color w:val="FFFFFF" w:themeColor="background1"/>
          <w:sz w:val="32"/>
        </w:rPr>
      </w:pPr>
      <w:r>
        <w:rPr>
          <w:rFonts w:eastAsiaTheme="minorHAnsi"/>
          <w:b/>
          <w:bCs/>
          <w:color w:val="FFFFFF" w:themeColor="background1"/>
          <w:sz w:val="32"/>
        </w:rPr>
        <w:softHyphen/>
      </w:r>
      <w:r>
        <w:rPr>
          <w:rFonts w:eastAsiaTheme="minorHAnsi"/>
          <w:b/>
          <w:bCs/>
          <w:color w:val="FFFFFF" w:themeColor="background1"/>
          <w:sz w:val="32"/>
        </w:rPr>
        <w:softHyphen/>
      </w:r>
    </w:p>
    <w:sdt>
      <w:sdtPr>
        <w:rPr>
          <w:rFonts w:eastAsiaTheme="minorHAnsi"/>
          <w:b/>
          <w:bCs/>
          <w:color w:val="FFFFFF" w:themeColor="background1"/>
          <w:sz w:val="32"/>
        </w:rPr>
        <w:id w:val="-2061313741"/>
        <w:docPartObj>
          <w:docPartGallery w:val="Cover Pages"/>
          <w:docPartUnique/>
        </w:docPartObj>
      </w:sdtPr>
      <w:sdtEndPr>
        <w:rPr>
          <w:b w:val="0"/>
          <w:bCs w:val="0"/>
          <w:color w:val="auto"/>
          <w:sz w:val="20"/>
        </w:rPr>
      </w:sdtEndPr>
      <w:sdtContent>
        <w:p w14:paraId="525FEC4C" w14:textId="365B4B0C" w:rsidR="00C1487E" w:rsidRDefault="00C1487E" w:rsidP="006B5AE3">
          <w:pPr>
            <w:rPr>
              <w:rFonts w:eastAsiaTheme="minorHAnsi"/>
              <w:b/>
              <w:bCs/>
              <w:color w:val="FFFFFF" w:themeColor="background1"/>
              <w:sz w:val="32"/>
            </w:rPr>
          </w:pPr>
        </w:p>
        <w:p w14:paraId="21C25D35" w14:textId="55F1D3AB" w:rsidR="00C1487E" w:rsidRDefault="009C4DD7" w:rsidP="007C23B1">
          <w:pPr>
            <w:jc w:val="center"/>
            <w:rPr>
              <w:rFonts w:eastAsiaTheme="minorHAnsi"/>
              <w:b/>
              <w:bCs/>
              <w:color w:val="FFFFFF" w:themeColor="background1"/>
              <w:sz w:val="32"/>
            </w:rPr>
          </w:pPr>
          <w:r>
            <w:rPr>
              <w:rFonts w:eastAsiaTheme="minorHAnsi"/>
              <w:b/>
              <w:bCs/>
              <w:noProof/>
              <w:color w:val="FFFFFF" w:themeColor="background1"/>
              <w:sz w:val="32"/>
            </w:rPr>
            <w:drawing>
              <wp:inline distT="0" distB="0" distL="0" distR="0" wp14:anchorId="395229F4" wp14:editId="45FB54E4">
                <wp:extent cx="5089525" cy="1853051"/>
                <wp:effectExtent l="0" t="0" r="0" b="0"/>
                <wp:docPr id="1168558474" name="Picture 1" descr="A logo with a light bulb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58474" name="Picture 1" descr="A logo with a light bulb and tex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1679" cy="1857476"/>
                        </a:xfrm>
                        <a:prstGeom prst="rect">
                          <a:avLst/>
                        </a:prstGeom>
                      </pic:spPr>
                    </pic:pic>
                  </a:graphicData>
                </a:graphic>
              </wp:inline>
            </w:drawing>
          </w:r>
        </w:p>
        <w:p w14:paraId="462BE1E9" w14:textId="092897A8" w:rsidR="00A61811" w:rsidRPr="00A61811" w:rsidRDefault="00A61811" w:rsidP="00A61811">
          <w:pPr>
            <w:spacing w:line="240" w:lineRule="auto"/>
            <w:jc w:val="center"/>
            <w:rPr>
              <w:color w:val="AA610D" w:themeColor="accent1" w:themeShade="BF"/>
              <w:sz w:val="56"/>
              <w:szCs w:val="56"/>
            </w:rPr>
          </w:pPr>
          <w:r w:rsidRPr="00A61811">
            <w:rPr>
              <w:color w:val="AA610D" w:themeColor="accent1" w:themeShade="BF"/>
              <w:sz w:val="56"/>
              <w:szCs w:val="56"/>
            </w:rPr>
            <w:t>Microsoft MakeCode</w:t>
          </w:r>
          <w:r w:rsidR="001C2563" w:rsidRPr="00A61811">
            <w:rPr>
              <w:color w:val="AA610D" w:themeColor="accent1" w:themeShade="BF"/>
              <w:sz w:val="56"/>
              <w:szCs w:val="56"/>
            </w:rPr>
            <w:t xml:space="preserve"> </w:t>
          </w:r>
          <w:r w:rsidRPr="00A61811">
            <w:rPr>
              <w:color w:val="AA610D" w:themeColor="accent1" w:themeShade="BF"/>
              <w:sz w:val="56"/>
              <w:szCs w:val="56"/>
            </w:rPr>
            <w:t>G</w:t>
          </w:r>
          <w:r w:rsidR="001C2563" w:rsidRPr="00A61811">
            <w:rPr>
              <w:color w:val="AA610D" w:themeColor="accent1" w:themeShade="BF"/>
              <w:sz w:val="56"/>
              <w:szCs w:val="56"/>
            </w:rPr>
            <w:t>uide</w:t>
          </w:r>
        </w:p>
        <w:p w14:paraId="3F24EAC6" w14:textId="2AEE0AFF" w:rsidR="00F16CA6" w:rsidRPr="00A61811" w:rsidRDefault="001C2563" w:rsidP="00A61811">
          <w:pPr>
            <w:spacing w:line="240" w:lineRule="auto"/>
            <w:jc w:val="center"/>
            <w:rPr>
              <w:color w:val="AA610D" w:themeColor="accent1" w:themeShade="BF"/>
              <w:sz w:val="56"/>
              <w:szCs w:val="56"/>
            </w:rPr>
          </w:pPr>
          <w:r w:rsidRPr="00A61811">
            <w:rPr>
              <w:color w:val="AA610D" w:themeColor="accent1" w:themeShade="BF"/>
              <w:sz w:val="56"/>
              <w:szCs w:val="56"/>
            </w:rPr>
            <w:t>for coding</w:t>
          </w:r>
        </w:p>
        <w:p w14:paraId="26B837AF" w14:textId="346EC0BF" w:rsidR="00A61811" w:rsidRPr="00A61811" w:rsidRDefault="00F16CA6" w:rsidP="00A61811">
          <w:pPr>
            <w:spacing w:line="240" w:lineRule="auto"/>
            <w:jc w:val="center"/>
            <w:rPr>
              <w:color w:val="AA610D" w:themeColor="accent1" w:themeShade="BF"/>
              <w:sz w:val="56"/>
              <w:szCs w:val="56"/>
            </w:rPr>
          </w:pPr>
          <w:r w:rsidRPr="00A61811">
            <w:rPr>
              <w:color w:val="AA610D" w:themeColor="accent1" w:themeShade="BF"/>
              <w:sz w:val="56"/>
              <w:szCs w:val="56"/>
            </w:rPr>
            <w:t>Robotics, Games</w:t>
          </w:r>
          <w:r w:rsidR="007C23B1" w:rsidRPr="00A61811">
            <w:rPr>
              <w:color w:val="AA610D" w:themeColor="accent1" w:themeShade="BF"/>
              <w:sz w:val="56"/>
              <w:szCs w:val="56"/>
            </w:rPr>
            <w:t>,</w:t>
          </w:r>
          <w:r w:rsidRPr="00A61811">
            <w:rPr>
              <w:color w:val="AA610D" w:themeColor="accent1" w:themeShade="BF"/>
              <w:sz w:val="56"/>
              <w:szCs w:val="56"/>
            </w:rPr>
            <w:t xml:space="preserve"> and Circuits</w:t>
          </w:r>
        </w:p>
        <w:p w14:paraId="3F4137F8" w14:textId="387E6FAE" w:rsidR="00811A7B" w:rsidRDefault="00A05344" w:rsidP="007C23B1">
          <w:pPr>
            <w:jc w:val="center"/>
            <w:rPr>
              <w:rFonts w:eastAsiaTheme="minorHAnsi"/>
            </w:rPr>
          </w:pPr>
          <w:r>
            <w:rPr>
              <w:noProof/>
            </w:rPr>
            <w:drawing>
              <wp:inline distT="0" distB="0" distL="0" distR="0" wp14:anchorId="6E628596" wp14:editId="63876094">
                <wp:extent cx="4193125" cy="2313834"/>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4203508" cy="2319563"/>
                        </a:xfrm>
                        <a:prstGeom prst="rect">
                          <a:avLst/>
                        </a:prstGeom>
                        <a:noFill/>
                        <a:ln>
                          <a:noFill/>
                        </a:ln>
                      </pic:spPr>
                    </pic:pic>
                  </a:graphicData>
                </a:graphic>
              </wp:inline>
            </w:drawing>
          </w:r>
        </w:p>
      </w:sdtContent>
    </w:sdt>
    <w:p w14:paraId="658F2D3E" w14:textId="6F963385" w:rsidR="00C1487E" w:rsidRDefault="00C1487E" w:rsidP="007C23B1">
      <w:pPr>
        <w:jc w:val="center"/>
      </w:pPr>
    </w:p>
    <w:p w14:paraId="0DE5FF2F" w14:textId="4B7B71A9" w:rsidR="00C1487E" w:rsidRDefault="00C1487E" w:rsidP="006A32E8"/>
    <w:p w14:paraId="5B1C4B6E" w14:textId="32BE1341" w:rsidR="00C1487E" w:rsidRPr="006A32E8" w:rsidRDefault="00C1487E" w:rsidP="007C23B1">
      <w:pPr>
        <w:jc w:val="center"/>
        <w:rPr>
          <w:sz w:val="44"/>
          <w:szCs w:val="44"/>
        </w:rPr>
      </w:pPr>
      <w:hyperlink r:id="rId13" w:history="1">
        <w:r w:rsidRPr="006A32E8">
          <w:rPr>
            <w:rStyle w:val="Hyperlink"/>
            <w:sz w:val="44"/>
            <w:szCs w:val="44"/>
          </w:rPr>
          <w:t>www.brainpad.com</w:t>
        </w:r>
      </w:hyperlink>
    </w:p>
    <w:sdt>
      <w:sdtPr>
        <w:rPr>
          <w:caps w:val="0"/>
          <w:color w:val="auto"/>
          <w:spacing w:val="0"/>
          <w:sz w:val="20"/>
          <w:szCs w:val="20"/>
        </w:rPr>
        <w:id w:val="990843134"/>
        <w:docPartObj>
          <w:docPartGallery w:val="Table of Contents"/>
          <w:docPartUnique/>
        </w:docPartObj>
      </w:sdtPr>
      <w:sdtEndPr>
        <w:rPr>
          <w:b/>
          <w:bCs/>
          <w:noProof/>
        </w:rPr>
      </w:sdtEndPr>
      <w:sdtContent>
        <w:p w14:paraId="5D9517C8" w14:textId="22DD440B" w:rsidR="007315A0" w:rsidRDefault="007315A0">
          <w:pPr>
            <w:pStyle w:val="TOCHeading"/>
          </w:pPr>
          <w:r>
            <w:t>Contents</w:t>
          </w:r>
        </w:p>
        <w:p w14:paraId="1C0F1606" w14:textId="43AAEB0C" w:rsidR="00A61811" w:rsidRDefault="007315A0">
          <w:pPr>
            <w:pStyle w:val="TOC1"/>
            <w:tabs>
              <w:tab w:val="right" w:leader="dot" w:pos="9350"/>
            </w:tabs>
            <w:rPr>
              <w:noProof/>
              <w:kern w:val="2"/>
              <w:sz w:val="24"/>
              <w:szCs w:val="24"/>
              <w14:ligatures w14:val="standardContextual"/>
            </w:rPr>
          </w:pPr>
          <w:r>
            <w:fldChar w:fldCharType="begin"/>
          </w:r>
          <w:r>
            <w:instrText xml:space="preserve"> TOC \o "1-3" \h \z \u </w:instrText>
          </w:r>
          <w:r>
            <w:fldChar w:fldCharType="separate"/>
          </w:r>
          <w:hyperlink w:anchor="_Toc204761320" w:history="1">
            <w:r w:rsidR="00A61811" w:rsidRPr="009744BF">
              <w:rPr>
                <w:rStyle w:val="Hyperlink"/>
                <w:noProof/>
              </w:rPr>
              <w:t>Introduction</w:t>
            </w:r>
            <w:r w:rsidR="00A61811">
              <w:rPr>
                <w:noProof/>
                <w:webHidden/>
              </w:rPr>
              <w:tab/>
            </w:r>
            <w:r w:rsidR="00A61811">
              <w:rPr>
                <w:noProof/>
                <w:webHidden/>
              </w:rPr>
              <w:fldChar w:fldCharType="begin"/>
            </w:r>
            <w:r w:rsidR="00A61811">
              <w:rPr>
                <w:noProof/>
                <w:webHidden/>
              </w:rPr>
              <w:instrText xml:space="preserve"> PAGEREF _Toc204761320 \h </w:instrText>
            </w:r>
            <w:r w:rsidR="00A61811">
              <w:rPr>
                <w:noProof/>
                <w:webHidden/>
              </w:rPr>
            </w:r>
            <w:r w:rsidR="00A61811">
              <w:rPr>
                <w:noProof/>
                <w:webHidden/>
              </w:rPr>
              <w:fldChar w:fldCharType="separate"/>
            </w:r>
            <w:r w:rsidR="00A61811">
              <w:rPr>
                <w:noProof/>
                <w:webHidden/>
              </w:rPr>
              <w:t>3</w:t>
            </w:r>
            <w:r w:rsidR="00A61811">
              <w:rPr>
                <w:noProof/>
                <w:webHidden/>
              </w:rPr>
              <w:fldChar w:fldCharType="end"/>
            </w:r>
          </w:hyperlink>
        </w:p>
        <w:p w14:paraId="09CC999B" w14:textId="4318178D" w:rsidR="00A61811" w:rsidRDefault="00A61811">
          <w:pPr>
            <w:pStyle w:val="TOC2"/>
            <w:tabs>
              <w:tab w:val="right" w:leader="dot" w:pos="9350"/>
            </w:tabs>
            <w:rPr>
              <w:noProof/>
              <w:kern w:val="2"/>
              <w:sz w:val="24"/>
              <w:szCs w:val="24"/>
              <w14:ligatures w14:val="standardContextual"/>
            </w:rPr>
          </w:pPr>
          <w:hyperlink w:anchor="_Toc204761321" w:history="1">
            <w:r w:rsidRPr="009744BF">
              <w:rPr>
                <w:rStyle w:val="Hyperlink"/>
                <w:noProof/>
              </w:rPr>
              <w:t>BrainPad Pulse</w:t>
            </w:r>
            <w:r>
              <w:rPr>
                <w:noProof/>
                <w:webHidden/>
              </w:rPr>
              <w:tab/>
            </w:r>
            <w:r>
              <w:rPr>
                <w:noProof/>
                <w:webHidden/>
              </w:rPr>
              <w:fldChar w:fldCharType="begin"/>
            </w:r>
            <w:r>
              <w:rPr>
                <w:noProof/>
                <w:webHidden/>
              </w:rPr>
              <w:instrText xml:space="preserve"> PAGEREF _Toc204761321 \h </w:instrText>
            </w:r>
            <w:r>
              <w:rPr>
                <w:noProof/>
                <w:webHidden/>
              </w:rPr>
            </w:r>
            <w:r>
              <w:rPr>
                <w:noProof/>
                <w:webHidden/>
              </w:rPr>
              <w:fldChar w:fldCharType="separate"/>
            </w:r>
            <w:r>
              <w:rPr>
                <w:noProof/>
                <w:webHidden/>
              </w:rPr>
              <w:t>3</w:t>
            </w:r>
            <w:r>
              <w:rPr>
                <w:noProof/>
                <w:webHidden/>
              </w:rPr>
              <w:fldChar w:fldCharType="end"/>
            </w:r>
          </w:hyperlink>
        </w:p>
        <w:p w14:paraId="092D9658" w14:textId="21801622" w:rsidR="00A61811" w:rsidRDefault="00A61811">
          <w:pPr>
            <w:pStyle w:val="TOC2"/>
            <w:tabs>
              <w:tab w:val="right" w:leader="dot" w:pos="9350"/>
            </w:tabs>
            <w:rPr>
              <w:noProof/>
              <w:kern w:val="2"/>
              <w:sz w:val="24"/>
              <w:szCs w:val="24"/>
              <w14:ligatures w14:val="standardContextual"/>
            </w:rPr>
          </w:pPr>
          <w:hyperlink w:anchor="_Toc204761322" w:history="1">
            <w:r w:rsidRPr="009744BF">
              <w:rPr>
                <w:rStyle w:val="Hyperlink"/>
                <w:noProof/>
              </w:rPr>
              <w:t>Global Thinking</w:t>
            </w:r>
            <w:r>
              <w:rPr>
                <w:noProof/>
                <w:webHidden/>
              </w:rPr>
              <w:tab/>
            </w:r>
            <w:r>
              <w:rPr>
                <w:noProof/>
                <w:webHidden/>
              </w:rPr>
              <w:fldChar w:fldCharType="begin"/>
            </w:r>
            <w:r>
              <w:rPr>
                <w:noProof/>
                <w:webHidden/>
              </w:rPr>
              <w:instrText xml:space="preserve"> PAGEREF _Toc204761322 \h </w:instrText>
            </w:r>
            <w:r>
              <w:rPr>
                <w:noProof/>
                <w:webHidden/>
              </w:rPr>
            </w:r>
            <w:r>
              <w:rPr>
                <w:noProof/>
                <w:webHidden/>
              </w:rPr>
              <w:fldChar w:fldCharType="separate"/>
            </w:r>
            <w:r>
              <w:rPr>
                <w:noProof/>
                <w:webHidden/>
              </w:rPr>
              <w:t>4</w:t>
            </w:r>
            <w:r>
              <w:rPr>
                <w:noProof/>
                <w:webHidden/>
              </w:rPr>
              <w:fldChar w:fldCharType="end"/>
            </w:r>
          </w:hyperlink>
        </w:p>
        <w:p w14:paraId="34ED68F0" w14:textId="5F99D8E6" w:rsidR="00A61811" w:rsidRDefault="00A61811">
          <w:pPr>
            <w:pStyle w:val="TOC2"/>
            <w:tabs>
              <w:tab w:val="right" w:leader="dot" w:pos="9350"/>
            </w:tabs>
            <w:rPr>
              <w:noProof/>
              <w:kern w:val="2"/>
              <w:sz w:val="24"/>
              <w:szCs w:val="24"/>
              <w14:ligatures w14:val="standardContextual"/>
            </w:rPr>
          </w:pPr>
          <w:hyperlink w:anchor="_Toc204761323" w:history="1">
            <w:r w:rsidRPr="009744BF">
              <w:rPr>
                <w:rStyle w:val="Hyperlink"/>
                <w:noProof/>
              </w:rPr>
              <w:t>License</w:t>
            </w:r>
            <w:r>
              <w:rPr>
                <w:noProof/>
                <w:webHidden/>
              </w:rPr>
              <w:tab/>
            </w:r>
            <w:r>
              <w:rPr>
                <w:noProof/>
                <w:webHidden/>
              </w:rPr>
              <w:fldChar w:fldCharType="begin"/>
            </w:r>
            <w:r>
              <w:rPr>
                <w:noProof/>
                <w:webHidden/>
              </w:rPr>
              <w:instrText xml:space="preserve"> PAGEREF _Toc204761323 \h </w:instrText>
            </w:r>
            <w:r>
              <w:rPr>
                <w:noProof/>
                <w:webHidden/>
              </w:rPr>
            </w:r>
            <w:r>
              <w:rPr>
                <w:noProof/>
                <w:webHidden/>
              </w:rPr>
              <w:fldChar w:fldCharType="separate"/>
            </w:r>
            <w:r>
              <w:rPr>
                <w:noProof/>
                <w:webHidden/>
              </w:rPr>
              <w:t>4</w:t>
            </w:r>
            <w:r>
              <w:rPr>
                <w:noProof/>
                <w:webHidden/>
              </w:rPr>
              <w:fldChar w:fldCharType="end"/>
            </w:r>
          </w:hyperlink>
        </w:p>
        <w:p w14:paraId="12DF9728" w14:textId="4E1C1349" w:rsidR="00A61811" w:rsidRDefault="00A61811">
          <w:pPr>
            <w:pStyle w:val="TOC2"/>
            <w:tabs>
              <w:tab w:val="right" w:leader="dot" w:pos="9350"/>
            </w:tabs>
            <w:rPr>
              <w:noProof/>
              <w:kern w:val="2"/>
              <w:sz w:val="24"/>
              <w:szCs w:val="24"/>
              <w14:ligatures w14:val="standardContextual"/>
            </w:rPr>
          </w:pPr>
          <w:hyperlink w:anchor="_Toc204761324" w:history="1">
            <w:r w:rsidRPr="009744BF">
              <w:rPr>
                <w:rStyle w:val="Hyperlink"/>
                <w:noProof/>
              </w:rPr>
              <w:t>STEM</w:t>
            </w:r>
            <w:r>
              <w:rPr>
                <w:noProof/>
                <w:webHidden/>
              </w:rPr>
              <w:tab/>
            </w:r>
            <w:r>
              <w:rPr>
                <w:noProof/>
                <w:webHidden/>
              </w:rPr>
              <w:fldChar w:fldCharType="begin"/>
            </w:r>
            <w:r>
              <w:rPr>
                <w:noProof/>
                <w:webHidden/>
              </w:rPr>
              <w:instrText xml:space="preserve"> PAGEREF _Toc204761324 \h </w:instrText>
            </w:r>
            <w:r>
              <w:rPr>
                <w:noProof/>
                <w:webHidden/>
              </w:rPr>
            </w:r>
            <w:r>
              <w:rPr>
                <w:noProof/>
                <w:webHidden/>
              </w:rPr>
              <w:fldChar w:fldCharType="separate"/>
            </w:r>
            <w:r>
              <w:rPr>
                <w:noProof/>
                <w:webHidden/>
              </w:rPr>
              <w:t>4</w:t>
            </w:r>
            <w:r>
              <w:rPr>
                <w:noProof/>
                <w:webHidden/>
              </w:rPr>
              <w:fldChar w:fldCharType="end"/>
            </w:r>
          </w:hyperlink>
        </w:p>
        <w:p w14:paraId="26B69673" w14:textId="3573CC1B" w:rsidR="00A61811" w:rsidRDefault="00A61811">
          <w:pPr>
            <w:pStyle w:val="TOC2"/>
            <w:tabs>
              <w:tab w:val="right" w:leader="dot" w:pos="9350"/>
            </w:tabs>
            <w:rPr>
              <w:noProof/>
              <w:kern w:val="2"/>
              <w:sz w:val="24"/>
              <w:szCs w:val="24"/>
              <w14:ligatures w14:val="standardContextual"/>
            </w:rPr>
          </w:pPr>
          <w:hyperlink w:anchor="_Toc204761325" w:history="1">
            <w:r w:rsidRPr="009744BF">
              <w:rPr>
                <w:rStyle w:val="Hyperlink"/>
                <w:noProof/>
              </w:rPr>
              <w:t>The Philosophy</w:t>
            </w:r>
            <w:r>
              <w:rPr>
                <w:noProof/>
                <w:webHidden/>
              </w:rPr>
              <w:tab/>
            </w:r>
            <w:r>
              <w:rPr>
                <w:noProof/>
                <w:webHidden/>
              </w:rPr>
              <w:fldChar w:fldCharType="begin"/>
            </w:r>
            <w:r>
              <w:rPr>
                <w:noProof/>
                <w:webHidden/>
              </w:rPr>
              <w:instrText xml:space="preserve"> PAGEREF _Toc204761325 \h </w:instrText>
            </w:r>
            <w:r>
              <w:rPr>
                <w:noProof/>
                <w:webHidden/>
              </w:rPr>
            </w:r>
            <w:r>
              <w:rPr>
                <w:noProof/>
                <w:webHidden/>
              </w:rPr>
              <w:fldChar w:fldCharType="separate"/>
            </w:r>
            <w:r>
              <w:rPr>
                <w:noProof/>
                <w:webHidden/>
              </w:rPr>
              <w:t>4</w:t>
            </w:r>
            <w:r>
              <w:rPr>
                <w:noProof/>
                <w:webHidden/>
              </w:rPr>
              <w:fldChar w:fldCharType="end"/>
            </w:r>
          </w:hyperlink>
        </w:p>
        <w:p w14:paraId="45B6871A" w14:textId="17E2DC1D" w:rsidR="00A61811" w:rsidRDefault="00A61811">
          <w:pPr>
            <w:pStyle w:val="TOC1"/>
            <w:tabs>
              <w:tab w:val="right" w:leader="dot" w:pos="9350"/>
            </w:tabs>
            <w:rPr>
              <w:noProof/>
              <w:kern w:val="2"/>
              <w:sz w:val="24"/>
              <w:szCs w:val="24"/>
              <w14:ligatures w14:val="standardContextual"/>
            </w:rPr>
          </w:pPr>
          <w:hyperlink w:anchor="_Toc204761326" w:history="1">
            <w:r w:rsidRPr="009744BF">
              <w:rPr>
                <w:rStyle w:val="Hyperlink"/>
                <w:noProof/>
              </w:rPr>
              <w:t>MakeCode</w:t>
            </w:r>
            <w:r>
              <w:rPr>
                <w:noProof/>
                <w:webHidden/>
              </w:rPr>
              <w:tab/>
            </w:r>
            <w:r>
              <w:rPr>
                <w:noProof/>
                <w:webHidden/>
              </w:rPr>
              <w:fldChar w:fldCharType="begin"/>
            </w:r>
            <w:r>
              <w:rPr>
                <w:noProof/>
                <w:webHidden/>
              </w:rPr>
              <w:instrText xml:space="preserve"> PAGEREF _Toc204761326 \h </w:instrText>
            </w:r>
            <w:r>
              <w:rPr>
                <w:noProof/>
                <w:webHidden/>
              </w:rPr>
            </w:r>
            <w:r>
              <w:rPr>
                <w:noProof/>
                <w:webHidden/>
              </w:rPr>
              <w:fldChar w:fldCharType="separate"/>
            </w:r>
            <w:r>
              <w:rPr>
                <w:noProof/>
                <w:webHidden/>
              </w:rPr>
              <w:t>5</w:t>
            </w:r>
            <w:r>
              <w:rPr>
                <w:noProof/>
                <w:webHidden/>
              </w:rPr>
              <w:fldChar w:fldCharType="end"/>
            </w:r>
          </w:hyperlink>
        </w:p>
        <w:p w14:paraId="0669DBAC" w14:textId="5C519D13" w:rsidR="00A61811" w:rsidRDefault="00A61811">
          <w:pPr>
            <w:pStyle w:val="TOC2"/>
            <w:tabs>
              <w:tab w:val="right" w:leader="dot" w:pos="9350"/>
            </w:tabs>
            <w:rPr>
              <w:noProof/>
              <w:kern w:val="2"/>
              <w:sz w:val="24"/>
              <w:szCs w:val="24"/>
              <w14:ligatures w14:val="standardContextual"/>
            </w:rPr>
          </w:pPr>
          <w:hyperlink w:anchor="_Toc204761327" w:history="1">
            <w:r w:rsidRPr="009744BF">
              <w:rPr>
                <w:rStyle w:val="Hyperlink"/>
                <w:noProof/>
              </w:rPr>
              <w:t>Nothing to install</w:t>
            </w:r>
            <w:r>
              <w:rPr>
                <w:noProof/>
                <w:webHidden/>
              </w:rPr>
              <w:tab/>
            </w:r>
            <w:r>
              <w:rPr>
                <w:noProof/>
                <w:webHidden/>
              </w:rPr>
              <w:fldChar w:fldCharType="begin"/>
            </w:r>
            <w:r>
              <w:rPr>
                <w:noProof/>
                <w:webHidden/>
              </w:rPr>
              <w:instrText xml:space="preserve"> PAGEREF _Toc204761327 \h </w:instrText>
            </w:r>
            <w:r>
              <w:rPr>
                <w:noProof/>
                <w:webHidden/>
              </w:rPr>
            </w:r>
            <w:r>
              <w:rPr>
                <w:noProof/>
                <w:webHidden/>
              </w:rPr>
              <w:fldChar w:fldCharType="separate"/>
            </w:r>
            <w:r>
              <w:rPr>
                <w:noProof/>
                <w:webHidden/>
              </w:rPr>
              <w:t>5</w:t>
            </w:r>
            <w:r>
              <w:rPr>
                <w:noProof/>
                <w:webHidden/>
              </w:rPr>
              <w:fldChar w:fldCharType="end"/>
            </w:r>
          </w:hyperlink>
        </w:p>
        <w:p w14:paraId="261D0631" w14:textId="28230D35" w:rsidR="00A61811" w:rsidRDefault="00A61811">
          <w:pPr>
            <w:pStyle w:val="TOC2"/>
            <w:tabs>
              <w:tab w:val="right" w:leader="dot" w:pos="9350"/>
            </w:tabs>
            <w:rPr>
              <w:noProof/>
              <w:kern w:val="2"/>
              <w:sz w:val="24"/>
              <w:szCs w:val="24"/>
              <w14:ligatures w14:val="standardContextual"/>
            </w:rPr>
          </w:pPr>
          <w:hyperlink w:anchor="_Toc204761328" w:history="1">
            <w:r w:rsidRPr="009744BF">
              <w:rPr>
                <w:rStyle w:val="Hyperlink"/>
                <w:noProof/>
              </w:rPr>
              <w:t>Works on Everything</w:t>
            </w:r>
            <w:r>
              <w:rPr>
                <w:noProof/>
                <w:webHidden/>
              </w:rPr>
              <w:tab/>
            </w:r>
            <w:r>
              <w:rPr>
                <w:noProof/>
                <w:webHidden/>
              </w:rPr>
              <w:fldChar w:fldCharType="begin"/>
            </w:r>
            <w:r>
              <w:rPr>
                <w:noProof/>
                <w:webHidden/>
              </w:rPr>
              <w:instrText xml:space="preserve"> PAGEREF _Toc204761328 \h </w:instrText>
            </w:r>
            <w:r>
              <w:rPr>
                <w:noProof/>
                <w:webHidden/>
              </w:rPr>
            </w:r>
            <w:r>
              <w:rPr>
                <w:noProof/>
                <w:webHidden/>
              </w:rPr>
              <w:fldChar w:fldCharType="separate"/>
            </w:r>
            <w:r>
              <w:rPr>
                <w:noProof/>
                <w:webHidden/>
              </w:rPr>
              <w:t>5</w:t>
            </w:r>
            <w:r>
              <w:rPr>
                <w:noProof/>
                <w:webHidden/>
              </w:rPr>
              <w:fldChar w:fldCharType="end"/>
            </w:r>
          </w:hyperlink>
        </w:p>
        <w:p w14:paraId="42833BD3" w14:textId="1F121C11" w:rsidR="00A61811" w:rsidRDefault="00A61811">
          <w:pPr>
            <w:pStyle w:val="TOC2"/>
            <w:tabs>
              <w:tab w:val="right" w:leader="dot" w:pos="9350"/>
            </w:tabs>
            <w:rPr>
              <w:noProof/>
              <w:kern w:val="2"/>
              <w:sz w:val="24"/>
              <w:szCs w:val="24"/>
              <w14:ligatures w14:val="standardContextual"/>
            </w:rPr>
          </w:pPr>
          <w:hyperlink w:anchor="_Toc204761329" w:history="1">
            <w:r w:rsidRPr="009744BF">
              <w:rPr>
                <w:rStyle w:val="Hyperlink"/>
                <w:noProof/>
              </w:rPr>
              <w:t>Blocks to Code</w:t>
            </w:r>
            <w:r>
              <w:rPr>
                <w:noProof/>
                <w:webHidden/>
              </w:rPr>
              <w:tab/>
            </w:r>
            <w:r>
              <w:rPr>
                <w:noProof/>
                <w:webHidden/>
              </w:rPr>
              <w:fldChar w:fldCharType="begin"/>
            </w:r>
            <w:r>
              <w:rPr>
                <w:noProof/>
                <w:webHidden/>
              </w:rPr>
              <w:instrText xml:space="preserve"> PAGEREF _Toc204761329 \h </w:instrText>
            </w:r>
            <w:r>
              <w:rPr>
                <w:noProof/>
                <w:webHidden/>
              </w:rPr>
            </w:r>
            <w:r>
              <w:rPr>
                <w:noProof/>
                <w:webHidden/>
              </w:rPr>
              <w:fldChar w:fldCharType="separate"/>
            </w:r>
            <w:r>
              <w:rPr>
                <w:noProof/>
                <w:webHidden/>
              </w:rPr>
              <w:t>6</w:t>
            </w:r>
            <w:r>
              <w:rPr>
                <w:noProof/>
                <w:webHidden/>
              </w:rPr>
              <w:fldChar w:fldCharType="end"/>
            </w:r>
          </w:hyperlink>
        </w:p>
        <w:p w14:paraId="3F9AE611" w14:textId="5B3E33B8" w:rsidR="00A61811" w:rsidRDefault="00A61811">
          <w:pPr>
            <w:pStyle w:val="TOC2"/>
            <w:tabs>
              <w:tab w:val="right" w:leader="dot" w:pos="9350"/>
            </w:tabs>
            <w:rPr>
              <w:noProof/>
              <w:kern w:val="2"/>
              <w:sz w:val="24"/>
              <w:szCs w:val="24"/>
              <w14:ligatures w14:val="standardContextual"/>
            </w:rPr>
          </w:pPr>
          <w:hyperlink w:anchor="_Toc204761330" w:history="1">
            <w:r w:rsidRPr="009744BF">
              <w:rPr>
                <w:rStyle w:val="Hyperlink"/>
                <w:noProof/>
              </w:rPr>
              <w:t>The Simulator</w:t>
            </w:r>
            <w:r>
              <w:rPr>
                <w:noProof/>
                <w:webHidden/>
              </w:rPr>
              <w:tab/>
            </w:r>
            <w:r>
              <w:rPr>
                <w:noProof/>
                <w:webHidden/>
              </w:rPr>
              <w:fldChar w:fldCharType="begin"/>
            </w:r>
            <w:r>
              <w:rPr>
                <w:noProof/>
                <w:webHidden/>
              </w:rPr>
              <w:instrText xml:space="preserve"> PAGEREF _Toc204761330 \h </w:instrText>
            </w:r>
            <w:r>
              <w:rPr>
                <w:noProof/>
                <w:webHidden/>
              </w:rPr>
            </w:r>
            <w:r>
              <w:rPr>
                <w:noProof/>
                <w:webHidden/>
              </w:rPr>
              <w:fldChar w:fldCharType="separate"/>
            </w:r>
            <w:r>
              <w:rPr>
                <w:noProof/>
                <w:webHidden/>
              </w:rPr>
              <w:t>8</w:t>
            </w:r>
            <w:r>
              <w:rPr>
                <w:noProof/>
                <w:webHidden/>
              </w:rPr>
              <w:fldChar w:fldCharType="end"/>
            </w:r>
          </w:hyperlink>
        </w:p>
        <w:p w14:paraId="347900E7" w14:textId="153E938B" w:rsidR="00A61811" w:rsidRDefault="00A61811">
          <w:pPr>
            <w:pStyle w:val="TOC1"/>
            <w:tabs>
              <w:tab w:val="right" w:leader="dot" w:pos="9350"/>
            </w:tabs>
            <w:rPr>
              <w:noProof/>
              <w:kern w:val="2"/>
              <w:sz w:val="24"/>
              <w:szCs w:val="24"/>
              <w14:ligatures w14:val="standardContextual"/>
            </w:rPr>
          </w:pPr>
          <w:hyperlink w:anchor="_Toc204761331" w:history="1">
            <w:r w:rsidRPr="009744BF">
              <w:rPr>
                <w:rStyle w:val="Hyperlink"/>
                <w:noProof/>
              </w:rPr>
              <w:t>Getting Started</w:t>
            </w:r>
            <w:r>
              <w:rPr>
                <w:noProof/>
                <w:webHidden/>
              </w:rPr>
              <w:tab/>
            </w:r>
            <w:r>
              <w:rPr>
                <w:noProof/>
                <w:webHidden/>
              </w:rPr>
              <w:fldChar w:fldCharType="begin"/>
            </w:r>
            <w:r>
              <w:rPr>
                <w:noProof/>
                <w:webHidden/>
              </w:rPr>
              <w:instrText xml:space="preserve"> PAGEREF _Toc204761331 \h </w:instrText>
            </w:r>
            <w:r>
              <w:rPr>
                <w:noProof/>
                <w:webHidden/>
              </w:rPr>
            </w:r>
            <w:r>
              <w:rPr>
                <w:noProof/>
                <w:webHidden/>
              </w:rPr>
              <w:fldChar w:fldCharType="separate"/>
            </w:r>
            <w:r>
              <w:rPr>
                <w:noProof/>
                <w:webHidden/>
              </w:rPr>
              <w:t>9</w:t>
            </w:r>
            <w:r>
              <w:rPr>
                <w:noProof/>
                <w:webHidden/>
              </w:rPr>
              <w:fldChar w:fldCharType="end"/>
            </w:r>
          </w:hyperlink>
        </w:p>
        <w:p w14:paraId="212478E2" w14:textId="7E6E93FD" w:rsidR="00A61811" w:rsidRDefault="00A61811">
          <w:pPr>
            <w:pStyle w:val="TOC2"/>
            <w:tabs>
              <w:tab w:val="right" w:leader="dot" w:pos="9350"/>
            </w:tabs>
            <w:rPr>
              <w:noProof/>
              <w:kern w:val="2"/>
              <w:sz w:val="24"/>
              <w:szCs w:val="24"/>
              <w14:ligatures w14:val="standardContextual"/>
            </w:rPr>
          </w:pPr>
          <w:hyperlink w:anchor="_Toc204761332" w:history="1">
            <w:r w:rsidRPr="009744BF">
              <w:rPr>
                <w:rStyle w:val="Hyperlink"/>
                <w:noProof/>
              </w:rPr>
              <w:t>Forever Loop</w:t>
            </w:r>
            <w:r>
              <w:rPr>
                <w:noProof/>
                <w:webHidden/>
              </w:rPr>
              <w:tab/>
            </w:r>
            <w:r>
              <w:rPr>
                <w:noProof/>
                <w:webHidden/>
              </w:rPr>
              <w:fldChar w:fldCharType="begin"/>
            </w:r>
            <w:r>
              <w:rPr>
                <w:noProof/>
                <w:webHidden/>
              </w:rPr>
              <w:instrText xml:space="preserve"> PAGEREF _Toc204761332 \h </w:instrText>
            </w:r>
            <w:r>
              <w:rPr>
                <w:noProof/>
                <w:webHidden/>
              </w:rPr>
            </w:r>
            <w:r>
              <w:rPr>
                <w:noProof/>
                <w:webHidden/>
              </w:rPr>
              <w:fldChar w:fldCharType="separate"/>
            </w:r>
            <w:r>
              <w:rPr>
                <w:noProof/>
                <w:webHidden/>
              </w:rPr>
              <w:t>9</w:t>
            </w:r>
            <w:r>
              <w:rPr>
                <w:noProof/>
                <w:webHidden/>
              </w:rPr>
              <w:fldChar w:fldCharType="end"/>
            </w:r>
          </w:hyperlink>
        </w:p>
        <w:p w14:paraId="0F3E3D36" w14:textId="1D0F7508" w:rsidR="00A61811" w:rsidRDefault="00A61811">
          <w:pPr>
            <w:pStyle w:val="TOC2"/>
            <w:tabs>
              <w:tab w:val="right" w:leader="dot" w:pos="9350"/>
            </w:tabs>
            <w:rPr>
              <w:noProof/>
              <w:kern w:val="2"/>
              <w:sz w:val="24"/>
              <w:szCs w:val="24"/>
              <w14:ligatures w14:val="standardContextual"/>
            </w:rPr>
          </w:pPr>
          <w:hyperlink w:anchor="_Toc204761333" w:history="1">
            <w:r w:rsidRPr="009744BF">
              <w:rPr>
                <w:rStyle w:val="Hyperlink"/>
                <w:noProof/>
              </w:rPr>
              <w:t>On Start</w:t>
            </w:r>
            <w:r>
              <w:rPr>
                <w:noProof/>
                <w:webHidden/>
              </w:rPr>
              <w:tab/>
            </w:r>
            <w:r>
              <w:rPr>
                <w:noProof/>
                <w:webHidden/>
              </w:rPr>
              <w:fldChar w:fldCharType="begin"/>
            </w:r>
            <w:r>
              <w:rPr>
                <w:noProof/>
                <w:webHidden/>
              </w:rPr>
              <w:instrText xml:space="preserve"> PAGEREF _Toc204761333 \h </w:instrText>
            </w:r>
            <w:r>
              <w:rPr>
                <w:noProof/>
                <w:webHidden/>
              </w:rPr>
            </w:r>
            <w:r>
              <w:rPr>
                <w:noProof/>
                <w:webHidden/>
              </w:rPr>
              <w:fldChar w:fldCharType="separate"/>
            </w:r>
            <w:r>
              <w:rPr>
                <w:noProof/>
                <w:webHidden/>
              </w:rPr>
              <w:t>11</w:t>
            </w:r>
            <w:r>
              <w:rPr>
                <w:noProof/>
                <w:webHidden/>
              </w:rPr>
              <w:fldChar w:fldCharType="end"/>
            </w:r>
          </w:hyperlink>
        </w:p>
        <w:p w14:paraId="61BF028D" w14:textId="041DB44C" w:rsidR="00A61811" w:rsidRDefault="00A61811">
          <w:pPr>
            <w:pStyle w:val="TOC2"/>
            <w:tabs>
              <w:tab w:val="right" w:leader="dot" w:pos="9350"/>
            </w:tabs>
            <w:rPr>
              <w:noProof/>
              <w:kern w:val="2"/>
              <w:sz w:val="24"/>
              <w:szCs w:val="24"/>
              <w14:ligatures w14:val="standardContextual"/>
            </w:rPr>
          </w:pPr>
          <w:hyperlink w:anchor="_Toc204761334" w:history="1">
            <w:r w:rsidRPr="009744BF">
              <w:rPr>
                <w:rStyle w:val="Hyperlink"/>
                <w:noProof/>
              </w:rPr>
              <w:t>Debugging</w:t>
            </w:r>
            <w:r>
              <w:rPr>
                <w:noProof/>
                <w:webHidden/>
              </w:rPr>
              <w:tab/>
            </w:r>
            <w:r>
              <w:rPr>
                <w:noProof/>
                <w:webHidden/>
              </w:rPr>
              <w:fldChar w:fldCharType="begin"/>
            </w:r>
            <w:r>
              <w:rPr>
                <w:noProof/>
                <w:webHidden/>
              </w:rPr>
              <w:instrText xml:space="preserve"> PAGEREF _Toc204761334 \h </w:instrText>
            </w:r>
            <w:r>
              <w:rPr>
                <w:noProof/>
                <w:webHidden/>
              </w:rPr>
            </w:r>
            <w:r>
              <w:rPr>
                <w:noProof/>
                <w:webHidden/>
              </w:rPr>
              <w:fldChar w:fldCharType="separate"/>
            </w:r>
            <w:r>
              <w:rPr>
                <w:noProof/>
                <w:webHidden/>
              </w:rPr>
              <w:t>11</w:t>
            </w:r>
            <w:r>
              <w:rPr>
                <w:noProof/>
                <w:webHidden/>
              </w:rPr>
              <w:fldChar w:fldCharType="end"/>
            </w:r>
          </w:hyperlink>
        </w:p>
        <w:p w14:paraId="77D1D56D" w14:textId="796B63F1" w:rsidR="00A61811" w:rsidRDefault="00A61811">
          <w:pPr>
            <w:pStyle w:val="TOC2"/>
            <w:tabs>
              <w:tab w:val="right" w:leader="dot" w:pos="9350"/>
            </w:tabs>
            <w:rPr>
              <w:noProof/>
              <w:kern w:val="2"/>
              <w:sz w:val="24"/>
              <w:szCs w:val="24"/>
              <w14:ligatures w14:val="standardContextual"/>
            </w:rPr>
          </w:pPr>
          <w:hyperlink w:anchor="_Toc204761335" w:history="1">
            <w:r w:rsidRPr="009744BF">
              <w:rPr>
                <w:rStyle w:val="Hyperlink"/>
                <w:noProof/>
              </w:rPr>
              <w:t>Pause</w:t>
            </w:r>
            <w:r>
              <w:rPr>
                <w:noProof/>
                <w:webHidden/>
              </w:rPr>
              <w:tab/>
            </w:r>
            <w:r>
              <w:rPr>
                <w:noProof/>
                <w:webHidden/>
              </w:rPr>
              <w:fldChar w:fldCharType="begin"/>
            </w:r>
            <w:r>
              <w:rPr>
                <w:noProof/>
                <w:webHidden/>
              </w:rPr>
              <w:instrText xml:space="preserve"> PAGEREF _Toc204761335 \h </w:instrText>
            </w:r>
            <w:r>
              <w:rPr>
                <w:noProof/>
                <w:webHidden/>
              </w:rPr>
            </w:r>
            <w:r>
              <w:rPr>
                <w:noProof/>
                <w:webHidden/>
              </w:rPr>
              <w:fldChar w:fldCharType="separate"/>
            </w:r>
            <w:r>
              <w:rPr>
                <w:noProof/>
                <w:webHidden/>
              </w:rPr>
              <w:t>15</w:t>
            </w:r>
            <w:r>
              <w:rPr>
                <w:noProof/>
                <w:webHidden/>
              </w:rPr>
              <w:fldChar w:fldCharType="end"/>
            </w:r>
          </w:hyperlink>
        </w:p>
        <w:p w14:paraId="47F5C09E" w14:textId="3CD48589" w:rsidR="00A61811" w:rsidRDefault="00A61811">
          <w:pPr>
            <w:pStyle w:val="TOC2"/>
            <w:tabs>
              <w:tab w:val="right" w:leader="dot" w:pos="9350"/>
            </w:tabs>
            <w:rPr>
              <w:noProof/>
              <w:kern w:val="2"/>
              <w:sz w:val="24"/>
              <w:szCs w:val="24"/>
              <w14:ligatures w14:val="standardContextual"/>
            </w:rPr>
          </w:pPr>
          <w:hyperlink w:anchor="_Toc204761336" w:history="1">
            <w:r w:rsidRPr="009744BF">
              <w:rPr>
                <w:rStyle w:val="Hyperlink"/>
                <w:noProof/>
              </w:rPr>
              <w:t>Flashing the BrainPad</w:t>
            </w:r>
            <w:r>
              <w:rPr>
                <w:noProof/>
                <w:webHidden/>
              </w:rPr>
              <w:tab/>
            </w:r>
            <w:r>
              <w:rPr>
                <w:noProof/>
                <w:webHidden/>
              </w:rPr>
              <w:fldChar w:fldCharType="begin"/>
            </w:r>
            <w:r>
              <w:rPr>
                <w:noProof/>
                <w:webHidden/>
              </w:rPr>
              <w:instrText xml:space="preserve"> PAGEREF _Toc204761336 \h </w:instrText>
            </w:r>
            <w:r>
              <w:rPr>
                <w:noProof/>
                <w:webHidden/>
              </w:rPr>
            </w:r>
            <w:r>
              <w:rPr>
                <w:noProof/>
                <w:webHidden/>
              </w:rPr>
              <w:fldChar w:fldCharType="separate"/>
            </w:r>
            <w:r>
              <w:rPr>
                <w:noProof/>
                <w:webHidden/>
              </w:rPr>
              <w:t>16</w:t>
            </w:r>
            <w:r>
              <w:rPr>
                <w:noProof/>
                <w:webHidden/>
              </w:rPr>
              <w:fldChar w:fldCharType="end"/>
            </w:r>
          </w:hyperlink>
        </w:p>
        <w:p w14:paraId="39EB375A" w14:textId="4E4201A5" w:rsidR="00A61811" w:rsidRDefault="00A61811">
          <w:pPr>
            <w:pStyle w:val="TOC1"/>
            <w:tabs>
              <w:tab w:val="right" w:leader="dot" w:pos="9350"/>
            </w:tabs>
            <w:rPr>
              <w:noProof/>
              <w:kern w:val="2"/>
              <w:sz w:val="24"/>
              <w:szCs w:val="24"/>
              <w14:ligatures w14:val="standardContextual"/>
            </w:rPr>
          </w:pPr>
          <w:hyperlink w:anchor="_Toc204761337" w:history="1">
            <w:r w:rsidRPr="009744BF">
              <w:rPr>
                <w:rStyle w:val="Hyperlink"/>
                <w:noProof/>
              </w:rPr>
              <w:t>Block Basics</w:t>
            </w:r>
            <w:r>
              <w:rPr>
                <w:noProof/>
                <w:webHidden/>
              </w:rPr>
              <w:tab/>
            </w:r>
            <w:r>
              <w:rPr>
                <w:noProof/>
                <w:webHidden/>
              </w:rPr>
              <w:fldChar w:fldCharType="begin"/>
            </w:r>
            <w:r>
              <w:rPr>
                <w:noProof/>
                <w:webHidden/>
              </w:rPr>
              <w:instrText xml:space="preserve"> PAGEREF _Toc204761337 \h </w:instrText>
            </w:r>
            <w:r>
              <w:rPr>
                <w:noProof/>
                <w:webHidden/>
              </w:rPr>
            </w:r>
            <w:r>
              <w:rPr>
                <w:noProof/>
                <w:webHidden/>
              </w:rPr>
              <w:fldChar w:fldCharType="separate"/>
            </w:r>
            <w:r>
              <w:rPr>
                <w:noProof/>
                <w:webHidden/>
              </w:rPr>
              <w:t>23</w:t>
            </w:r>
            <w:r>
              <w:rPr>
                <w:noProof/>
                <w:webHidden/>
              </w:rPr>
              <w:fldChar w:fldCharType="end"/>
            </w:r>
          </w:hyperlink>
        </w:p>
        <w:p w14:paraId="0FB75C41" w14:textId="7974C055" w:rsidR="00A61811" w:rsidRDefault="00A61811">
          <w:pPr>
            <w:pStyle w:val="TOC2"/>
            <w:tabs>
              <w:tab w:val="right" w:leader="dot" w:pos="9350"/>
            </w:tabs>
            <w:rPr>
              <w:noProof/>
              <w:kern w:val="2"/>
              <w:sz w:val="24"/>
              <w:szCs w:val="24"/>
              <w14:ligatures w14:val="standardContextual"/>
            </w:rPr>
          </w:pPr>
          <w:hyperlink w:anchor="_Toc204761338" w:history="1">
            <w:r w:rsidRPr="009744BF">
              <w:rPr>
                <w:rStyle w:val="Hyperlink"/>
                <w:noProof/>
              </w:rPr>
              <w:t>Events with Buttons</w:t>
            </w:r>
            <w:r>
              <w:rPr>
                <w:noProof/>
                <w:webHidden/>
              </w:rPr>
              <w:tab/>
            </w:r>
            <w:r>
              <w:rPr>
                <w:noProof/>
                <w:webHidden/>
              </w:rPr>
              <w:fldChar w:fldCharType="begin"/>
            </w:r>
            <w:r>
              <w:rPr>
                <w:noProof/>
                <w:webHidden/>
              </w:rPr>
              <w:instrText xml:space="preserve"> PAGEREF _Toc204761338 \h </w:instrText>
            </w:r>
            <w:r>
              <w:rPr>
                <w:noProof/>
                <w:webHidden/>
              </w:rPr>
            </w:r>
            <w:r>
              <w:rPr>
                <w:noProof/>
                <w:webHidden/>
              </w:rPr>
              <w:fldChar w:fldCharType="separate"/>
            </w:r>
            <w:r>
              <w:rPr>
                <w:noProof/>
                <w:webHidden/>
              </w:rPr>
              <w:t>23</w:t>
            </w:r>
            <w:r>
              <w:rPr>
                <w:noProof/>
                <w:webHidden/>
              </w:rPr>
              <w:fldChar w:fldCharType="end"/>
            </w:r>
          </w:hyperlink>
        </w:p>
        <w:p w14:paraId="085AD3F4" w14:textId="106A286A" w:rsidR="00A61811" w:rsidRDefault="00A61811">
          <w:pPr>
            <w:pStyle w:val="TOC2"/>
            <w:tabs>
              <w:tab w:val="right" w:leader="dot" w:pos="9350"/>
            </w:tabs>
            <w:rPr>
              <w:noProof/>
              <w:kern w:val="2"/>
              <w:sz w:val="24"/>
              <w:szCs w:val="24"/>
              <w14:ligatures w14:val="standardContextual"/>
            </w:rPr>
          </w:pPr>
          <w:hyperlink w:anchor="_Toc204761339" w:history="1">
            <w:r w:rsidRPr="009744BF">
              <w:rPr>
                <w:rStyle w:val="Hyperlink"/>
                <w:noProof/>
              </w:rPr>
              <w:t>If and Movement</w:t>
            </w:r>
            <w:r>
              <w:rPr>
                <w:noProof/>
                <w:webHidden/>
              </w:rPr>
              <w:tab/>
            </w:r>
            <w:r>
              <w:rPr>
                <w:noProof/>
                <w:webHidden/>
              </w:rPr>
              <w:fldChar w:fldCharType="begin"/>
            </w:r>
            <w:r>
              <w:rPr>
                <w:noProof/>
                <w:webHidden/>
              </w:rPr>
              <w:instrText xml:space="preserve"> PAGEREF _Toc204761339 \h </w:instrText>
            </w:r>
            <w:r>
              <w:rPr>
                <w:noProof/>
                <w:webHidden/>
              </w:rPr>
            </w:r>
            <w:r>
              <w:rPr>
                <w:noProof/>
                <w:webHidden/>
              </w:rPr>
              <w:fldChar w:fldCharType="separate"/>
            </w:r>
            <w:r>
              <w:rPr>
                <w:noProof/>
                <w:webHidden/>
              </w:rPr>
              <w:t>23</w:t>
            </w:r>
            <w:r>
              <w:rPr>
                <w:noProof/>
                <w:webHidden/>
              </w:rPr>
              <w:fldChar w:fldCharType="end"/>
            </w:r>
          </w:hyperlink>
        </w:p>
        <w:p w14:paraId="1F81DCCF" w14:textId="50B61A23" w:rsidR="00A61811" w:rsidRDefault="00A61811">
          <w:pPr>
            <w:pStyle w:val="TOC2"/>
            <w:tabs>
              <w:tab w:val="right" w:leader="dot" w:pos="9350"/>
            </w:tabs>
            <w:rPr>
              <w:noProof/>
              <w:kern w:val="2"/>
              <w:sz w:val="24"/>
              <w:szCs w:val="24"/>
              <w14:ligatures w14:val="standardContextual"/>
            </w:rPr>
          </w:pPr>
          <w:hyperlink w:anchor="_Toc204761340" w:history="1">
            <w:r w:rsidRPr="009744BF">
              <w:rPr>
                <w:rStyle w:val="Hyperlink"/>
                <w:noProof/>
              </w:rPr>
              <w:t>Variable Sound</w:t>
            </w:r>
            <w:r>
              <w:rPr>
                <w:noProof/>
                <w:webHidden/>
              </w:rPr>
              <w:tab/>
            </w:r>
            <w:r>
              <w:rPr>
                <w:noProof/>
                <w:webHidden/>
              </w:rPr>
              <w:fldChar w:fldCharType="begin"/>
            </w:r>
            <w:r>
              <w:rPr>
                <w:noProof/>
                <w:webHidden/>
              </w:rPr>
              <w:instrText xml:space="preserve"> PAGEREF _Toc204761340 \h </w:instrText>
            </w:r>
            <w:r>
              <w:rPr>
                <w:noProof/>
                <w:webHidden/>
              </w:rPr>
            </w:r>
            <w:r>
              <w:rPr>
                <w:noProof/>
                <w:webHidden/>
              </w:rPr>
              <w:fldChar w:fldCharType="separate"/>
            </w:r>
            <w:r>
              <w:rPr>
                <w:noProof/>
                <w:webHidden/>
              </w:rPr>
              <w:t>27</w:t>
            </w:r>
            <w:r>
              <w:rPr>
                <w:noProof/>
                <w:webHidden/>
              </w:rPr>
              <w:fldChar w:fldCharType="end"/>
            </w:r>
          </w:hyperlink>
        </w:p>
        <w:p w14:paraId="5400A845" w14:textId="568B1A18" w:rsidR="00A61811" w:rsidRDefault="00A61811">
          <w:pPr>
            <w:pStyle w:val="TOC1"/>
            <w:tabs>
              <w:tab w:val="right" w:leader="dot" w:pos="9350"/>
            </w:tabs>
            <w:rPr>
              <w:noProof/>
              <w:kern w:val="2"/>
              <w:sz w:val="24"/>
              <w:szCs w:val="24"/>
              <w14:ligatures w14:val="standardContextual"/>
            </w:rPr>
          </w:pPr>
          <w:hyperlink w:anchor="_Toc204761341" w:history="1">
            <w:r w:rsidRPr="009744BF">
              <w:rPr>
                <w:rStyle w:val="Hyperlink"/>
                <w:noProof/>
              </w:rPr>
              <w:t>Robotics</w:t>
            </w:r>
            <w:r>
              <w:rPr>
                <w:noProof/>
                <w:webHidden/>
              </w:rPr>
              <w:tab/>
            </w:r>
            <w:r>
              <w:rPr>
                <w:noProof/>
                <w:webHidden/>
              </w:rPr>
              <w:fldChar w:fldCharType="begin"/>
            </w:r>
            <w:r>
              <w:rPr>
                <w:noProof/>
                <w:webHidden/>
              </w:rPr>
              <w:instrText xml:space="preserve"> PAGEREF _Toc204761341 \h </w:instrText>
            </w:r>
            <w:r>
              <w:rPr>
                <w:noProof/>
                <w:webHidden/>
              </w:rPr>
            </w:r>
            <w:r>
              <w:rPr>
                <w:noProof/>
                <w:webHidden/>
              </w:rPr>
              <w:fldChar w:fldCharType="separate"/>
            </w:r>
            <w:r>
              <w:rPr>
                <w:noProof/>
                <w:webHidden/>
              </w:rPr>
              <w:t>30</w:t>
            </w:r>
            <w:r>
              <w:rPr>
                <w:noProof/>
                <w:webHidden/>
              </w:rPr>
              <w:fldChar w:fldCharType="end"/>
            </w:r>
          </w:hyperlink>
        </w:p>
        <w:p w14:paraId="38444C50" w14:textId="6C939211" w:rsidR="00A61811" w:rsidRDefault="00A61811">
          <w:pPr>
            <w:pStyle w:val="TOC2"/>
            <w:tabs>
              <w:tab w:val="right" w:leader="dot" w:pos="9350"/>
            </w:tabs>
            <w:rPr>
              <w:noProof/>
              <w:kern w:val="2"/>
              <w:sz w:val="24"/>
              <w:szCs w:val="24"/>
              <w14:ligatures w14:val="standardContextual"/>
            </w:rPr>
          </w:pPr>
          <w:hyperlink w:anchor="_Toc204761342" w:history="1">
            <w:r w:rsidRPr="009744BF">
              <w:rPr>
                <w:rStyle w:val="Hyperlink"/>
                <w:noProof/>
              </w:rPr>
              <w:t>Assembly</w:t>
            </w:r>
            <w:r>
              <w:rPr>
                <w:noProof/>
                <w:webHidden/>
              </w:rPr>
              <w:tab/>
            </w:r>
            <w:r>
              <w:rPr>
                <w:noProof/>
                <w:webHidden/>
              </w:rPr>
              <w:fldChar w:fldCharType="begin"/>
            </w:r>
            <w:r>
              <w:rPr>
                <w:noProof/>
                <w:webHidden/>
              </w:rPr>
              <w:instrText xml:space="preserve"> PAGEREF _Toc204761342 \h </w:instrText>
            </w:r>
            <w:r>
              <w:rPr>
                <w:noProof/>
                <w:webHidden/>
              </w:rPr>
            </w:r>
            <w:r>
              <w:rPr>
                <w:noProof/>
                <w:webHidden/>
              </w:rPr>
              <w:fldChar w:fldCharType="separate"/>
            </w:r>
            <w:r>
              <w:rPr>
                <w:noProof/>
                <w:webHidden/>
              </w:rPr>
              <w:t>30</w:t>
            </w:r>
            <w:r>
              <w:rPr>
                <w:noProof/>
                <w:webHidden/>
              </w:rPr>
              <w:fldChar w:fldCharType="end"/>
            </w:r>
          </w:hyperlink>
        </w:p>
        <w:p w14:paraId="2F306C76" w14:textId="5D762CE6" w:rsidR="00A61811" w:rsidRDefault="00A61811">
          <w:pPr>
            <w:pStyle w:val="TOC2"/>
            <w:tabs>
              <w:tab w:val="right" w:leader="dot" w:pos="9350"/>
            </w:tabs>
            <w:rPr>
              <w:noProof/>
              <w:kern w:val="2"/>
              <w:sz w:val="24"/>
              <w:szCs w:val="24"/>
              <w14:ligatures w14:val="standardContextual"/>
            </w:rPr>
          </w:pPr>
          <w:hyperlink w:anchor="_Toc204761343" w:history="1">
            <w:r w:rsidRPr="009744BF">
              <w:rPr>
                <w:rStyle w:val="Hyperlink"/>
                <w:noProof/>
              </w:rPr>
              <w:t>Extensions</w:t>
            </w:r>
            <w:r>
              <w:rPr>
                <w:noProof/>
                <w:webHidden/>
              </w:rPr>
              <w:tab/>
            </w:r>
            <w:r>
              <w:rPr>
                <w:noProof/>
                <w:webHidden/>
              </w:rPr>
              <w:fldChar w:fldCharType="begin"/>
            </w:r>
            <w:r>
              <w:rPr>
                <w:noProof/>
                <w:webHidden/>
              </w:rPr>
              <w:instrText xml:space="preserve"> PAGEREF _Toc204761343 \h </w:instrText>
            </w:r>
            <w:r>
              <w:rPr>
                <w:noProof/>
                <w:webHidden/>
              </w:rPr>
            </w:r>
            <w:r>
              <w:rPr>
                <w:noProof/>
                <w:webHidden/>
              </w:rPr>
              <w:fldChar w:fldCharType="separate"/>
            </w:r>
            <w:r>
              <w:rPr>
                <w:noProof/>
                <w:webHidden/>
              </w:rPr>
              <w:t>32</w:t>
            </w:r>
            <w:r>
              <w:rPr>
                <w:noProof/>
                <w:webHidden/>
              </w:rPr>
              <w:fldChar w:fldCharType="end"/>
            </w:r>
          </w:hyperlink>
        </w:p>
        <w:p w14:paraId="6FBDA4B6" w14:textId="79B2FE07" w:rsidR="00A61811" w:rsidRDefault="00A61811">
          <w:pPr>
            <w:pStyle w:val="TOC2"/>
            <w:tabs>
              <w:tab w:val="right" w:leader="dot" w:pos="9350"/>
            </w:tabs>
            <w:rPr>
              <w:noProof/>
              <w:kern w:val="2"/>
              <w:sz w:val="24"/>
              <w:szCs w:val="24"/>
              <w14:ligatures w14:val="standardContextual"/>
            </w:rPr>
          </w:pPr>
          <w:hyperlink w:anchor="_Toc204761344" w:history="1">
            <w:r w:rsidRPr="009744BF">
              <w:rPr>
                <w:rStyle w:val="Hyperlink"/>
                <w:noProof/>
              </w:rPr>
              <w:t>Moving</w:t>
            </w:r>
            <w:r>
              <w:rPr>
                <w:noProof/>
                <w:webHidden/>
              </w:rPr>
              <w:tab/>
            </w:r>
            <w:r>
              <w:rPr>
                <w:noProof/>
                <w:webHidden/>
              </w:rPr>
              <w:fldChar w:fldCharType="begin"/>
            </w:r>
            <w:r>
              <w:rPr>
                <w:noProof/>
                <w:webHidden/>
              </w:rPr>
              <w:instrText xml:space="preserve"> PAGEREF _Toc204761344 \h </w:instrText>
            </w:r>
            <w:r>
              <w:rPr>
                <w:noProof/>
                <w:webHidden/>
              </w:rPr>
            </w:r>
            <w:r>
              <w:rPr>
                <w:noProof/>
                <w:webHidden/>
              </w:rPr>
              <w:fldChar w:fldCharType="separate"/>
            </w:r>
            <w:r>
              <w:rPr>
                <w:noProof/>
                <w:webHidden/>
              </w:rPr>
              <w:t>34</w:t>
            </w:r>
            <w:r>
              <w:rPr>
                <w:noProof/>
                <w:webHidden/>
              </w:rPr>
              <w:fldChar w:fldCharType="end"/>
            </w:r>
          </w:hyperlink>
        </w:p>
        <w:p w14:paraId="5964BCA6" w14:textId="383850DC" w:rsidR="00A61811" w:rsidRDefault="00A61811">
          <w:pPr>
            <w:pStyle w:val="TOC2"/>
            <w:tabs>
              <w:tab w:val="right" w:leader="dot" w:pos="9350"/>
            </w:tabs>
            <w:rPr>
              <w:noProof/>
              <w:kern w:val="2"/>
              <w:sz w:val="24"/>
              <w:szCs w:val="24"/>
              <w14:ligatures w14:val="standardContextual"/>
            </w:rPr>
          </w:pPr>
          <w:hyperlink w:anchor="_Toc204761345" w:history="1">
            <w:r w:rsidRPr="009744BF">
              <w:rPr>
                <w:rStyle w:val="Hyperlink"/>
                <w:noProof/>
              </w:rPr>
              <w:t>Run Off</w:t>
            </w:r>
            <w:r>
              <w:rPr>
                <w:noProof/>
                <w:webHidden/>
              </w:rPr>
              <w:tab/>
            </w:r>
            <w:r>
              <w:rPr>
                <w:noProof/>
                <w:webHidden/>
              </w:rPr>
              <w:fldChar w:fldCharType="begin"/>
            </w:r>
            <w:r>
              <w:rPr>
                <w:noProof/>
                <w:webHidden/>
              </w:rPr>
              <w:instrText xml:space="preserve"> PAGEREF _Toc204761345 \h </w:instrText>
            </w:r>
            <w:r>
              <w:rPr>
                <w:noProof/>
                <w:webHidden/>
              </w:rPr>
            </w:r>
            <w:r>
              <w:rPr>
                <w:noProof/>
                <w:webHidden/>
              </w:rPr>
              <w:fldChar w:fldCharType="separate"/>
            </w:r>
            <w:r>
              <w:rPr>
                <w:noProof/>
                <w:webHidden/>
              </w:rPr>
              <w:t>36</w:t>
            </w:r>
            <w:r>
              <w:rPr>
                <w:noProof/>
                <w:webHidden/>
              </w:rPr>
              <w:fldChar w:fldCharType="end"/>
            </w:r>
          </w:hyperlink>
        </w:p>
        <w:p w14:paraId="08A600C1" w14:textId="305AD928" w:rsidR="00A61811" w:rsidRDefault="00A61811">
          <w:pPr>
            <w:pStyle w:val="TOC2"/>
            <w:tabs>
              <w:tab w:val="right" w:leader="dot" w:pos="9350"/>
            </w:tabs>
            <w:rPr>
              <w:noProof/>
              <w:kern w:val="2"/>
              <w:sz w:val="24"/>
              <w:szCs w:val="24"/>
              <w14:ligatures w14:val="standardContextual"/>
            </w:rPr>
          </w:pPr>
          <w:hyperlink w:anchor="_Toc204761346" w:history="1">
            <w:r w:rsidRPr="009744BF">
              <w:rPr>
                <w:rStyle w:val="Hyperlink"/>
                <w:noProof/>
              </w:rPr>
              <w:t>Buzzer</w:t>
            </w:r>
            <w:r>
              <w:rPr>
                <w:noProof/>
                <w:webHidden/>
              </w:rPr>
              <w:tab/>
            </w:r>
            <w:r>
              <w:rPr>
                <w:noProof/>
                <w:webHidden/>
              </w:rPr>
              <w:fldChar w:fldCharType="begin"/>
            </w:r>
            <w:r>
              <w:rPr>
                <w:noProof/>
                <w:webHidden/>
              </w:rPr>
              <w:instrText xml:space="preserve"> PAGEREF _Toc204761346 \h </w:instrText>
            </w:r>
            <w:r>
              <w:rPr>
                <w:noProof/>
                <w:webHidden/>
              </w:rPr>
            </w:r>
            <w:r>
              <w:rPr>
                <w:noProof/>
                <w:webHidden/>
              </w:rPr>
              <w:fldChar w:fldCharType="separate"/>
            </w:r>
            <w:r>
              <w:rPr>
                <w:noProof/>
                <w:webHidden/>
              </w:rPr>
              <w:t>36</w:t>
            </w:r>
            <w:r>
              <w:rPr>
                <w:noProof/>
                <w:webHidden/>
              </w:rPr>
              <w:fldChar w:fldCharType="end"/>
            </w:r>
          </w:hyperlink>
        </w:p>
        <w:p w14:paraId="6377946C" w14:textId="2DEBC2EB" w:rsidR="00A61811" w:rsidRDefault="00A61811">
          <w:pPr>
            <w:pStyle w:val="TOC2"/>
            <w:tabs>
              <w:tab w:val="right" w:leader="dot" w:pos="9350"/>
            </w:tabs>
            <w:rPr>
              <w:noProof/>
              <w:kern w:val="2"/>
              <w:sz w:val="24"/>
              <w:szCs w:val="24"/>
              <w14:ligatures w14:val="standardContextual"/>
            </w:rPr>
          </w:pPr>
          <w:hyperlink w:anchor="_Toc204761347" w:history="1">
            <w:r w:rsidRPr="009744BF">
              <w:rPr>
                <w:rStyle w:val="Hyperlink"/>
                <w:noProof/>
              </w:rPr>
              <w:t>Lights</w:t>
            </w:r>
            <w:r>
              <w:rPr>
                <w:noProof/>
                <w:webHidden/>
              </w:rPr>
              <w:tab/>
            </w:r>
            <w:r>
              <w:rPr>
                <w:noProof/>
                <w:webHidden/>
              </w:rPr>
              <w:fldChar w:fldCharType="begin"/>
            </w:r>
            <w:r>
              <w:rPr>
                <w:noProof/>
                <w:webHidden/>
              </w:rPr>
              <w:instrText xml:space="preserve"> PAGEREF _Toc204761347 \h </w:instrText>
            </w:r>
            <w:r>
              <w:rPr>
                <w:noProof/>
                <w:webHidden/>
              </w:rPr>
            </w:r>
            <w:r>
              <w:rPr>
                <w:noProof/>
                <w:webHidden/>
              </w:rPr>
              <w:fldChar w:fldCharType="separate"/>
            </w:r>
            <w:r>
              <w:rPr>
                <w:noProof/>
                <w:webHidden/>
              </w:rPr>
              <w:t>37</w:t>
            </w:r>
            <w:r>
              <w:rPr>
                <w:noProof/>
                <w:webHidden/>
              </w:rPr>
              <w:fldChar w:fldCharType="end"/>
            </w:r>
          </w:hyperlink>
        </w:p>
        <w:p w14:paraId="7D85E8CB" w14:textId="75332D25" w:rsidR="00A61811" w:rsidRDefault="00A61811">
          <w:pPr>
            <w:pStyle w:val="TOC2"/>
            <w:tabs>
              <w:tab w:val="right" w:leader="dot" w:pos="9350"/>
            </w:tabs>
            <w:rPr>
              <w:noProof/>
              <w:kern w:val="2"/>
              <w:sz w:val="24"/>
              <w:szCs w:val="24"/>
              <w14:ligatures w14:val="standardContextual"/>
            </w:rPr>
          </w:pPr>
          <w:hyperlink w:anchor="_Toc204761348" w:history="1">
            <w:r w:rsidRPr="009744BF">
              <w:rPr>
                <w:rStyle w:val="Hyperlink"/>
                <w:noProof/>
              </w:rPr>
              <w:t>Distance Sensor</w:t>
            </w:r>
            <w:r>
              <w:rPr>
                <w:noProof/>
                <w:webHidden/>
              </w:rPr>
              <w:tab/>
            </w:r>
            <w:r>
              <w:rPr>
                <w:noProof/>
                <w:webHidden/>
              </w:rPr>
              <w:fldChar w:fldCharType="begin"/>
            </w:r>
            <w:r>
              <w:rPr>
                <w:noProof/>
                <w:webHidden/>
              </w:rPr>
              <w:instrText xml:space="preserve"> PAGEREF _Toc204761348 \h </w:instrText>
            </w:r>
            <w:r>
              <w:rPr>
                <w:noProof/>
                <w:webHidden/>
              </w:rPr>
            </w:r>
            <w:r>
              <w:rPr>
                <w:noProof/>
                <w:webHidden/>
              </w:rPr>
              <w:fldChar w:fldCharType="separate"/>
            </w:r>
            <w:r>
              <w:rPr>
                <w:noProof/>
                <w:webHidden/>
              </w:rPr>
              <w:t>39</w:t>
            </w:r>
            <w:r>
              <w:rPr>
                <w:noProof/>
                <w:webHidden/>
              </w:rPr>
              <w:fldChar w:fldCharType="end"/>
            </w:r>
          </w:hyperlink>
        </w:p>
        <w:p w14:paraId="1540B3BA" w14:textId="0FA3D9DF" w:rsidR="00A61811" w:rsidRDefault="00A61811">
          <w:pPr>
            <w:pStyle w:val="TOC2"/>
            <w:tabs>
              <w:tab w:val="right" w:leader="dot" w:pos="9350"/>
            </w:tabs>
            <w:rPr>
              <w:noProof/>
              <w:kern w:val="2"/>
              <w:sz w:val="24"/>
              <w:szCs w:val="24"/>
              <w14:ligatures w14:val="standardContextual"/>
            </w:rPr>
          </w:pPr>
          <w:hyperlink w:anchor="_Toc204761349" w:history="1">
            <w:r w:rsidRPr="009744BF">
              <w:rPr>
                <w:rStyle w:val="Hyperlink"/>
                <w:noProof/>
              </w:rPr>
              <w:t>Line Follower</w:t>
            </w:r>
            <w:r>
              <w:rPr>
                <w:noProof/>
                <w:webHidden/>
              </w:rPr>
              <w:tab/>
            </w:r>
            <w:r>
              <w:rPr>
                <w:noProof/>
                <w:webHidden/>
              </w:rPr>
              <w:fldChar w:fldCharType="begin"/>
            </w:r>
            <w:r>
              <w:rPr>
                <w:noProof/>
                <w:webHidden/>
              </w:rPr>
              <w:instrText xml:space="preserve"> PAGEREF _Toc204761349 \h </w:instrText>
            </w:r>
            <w:r>
              <w:rPr>
                <w:noProof/>
                <w:webHidden/>
              </w:rPr>
            </w:r>
            <w:r>
              <w:rPr>
                <w:noProof/>
                <w:webHidden/>
              </w:rPr>
              <w:fldChar w:fldCharType="separate"/>
            </w:r>
            <w:r>
              <w:rPr>
                <w:noProof/>
                <w:webHidden/>
              </w:rPr>
              <w:t>40</w:t>
            </w:r>
            <w:r>
              <w:rPr>
                <w:noProof/>
                <w:webHidden/>
              </w:rPr>
              <w:fldChar w:fldCharType="end"/>
            </w:r>
          </w:hyperlink>
        </w:p>
        <w:p w14:paraId="6E3BA356" w14:textId="780101A8" w:rsidR="00A61811" w:rsidRDefault="00A61811">
          <w:pPr>
            <w:pStyle w:val="TOC2"/>
            <w:tabs>
              <w:tab w:val="right" w:leader="dot" w:pos="9350"/>
            </w:tabs>
            <w:rPr>
              <w:noProof/>
              <w:kern w:val="2"/>
              <w:sz w:val="24"/>
              <w:szCs w:val="24"/>
              <w14:ligatures w14:val="standardContextual"/>
            </w:rPr>
          </w:pPr>
          <w:hyperlink w:anchor="_Toc204761350" w:history="1">
            <w:r w:rsidRPr="009744BF">
              <w:rPr>
                <w:rStyle w:val="Hyperlink"/>
                <w:noProof/>
              </w:rPr>
              <w:t>Remote Control</w:t>
            </w:r>
            <w:r>
              <w:rPr>
                <w:noProof/>
                <w:webHidden/>
              </w:rPr>
              <w:tab/>
            </w:r>
            <w:r>
              <w:rPr>
                <w:noProof/>
                <w:webHidden/>
              </w:rPr>
              <w:fldChar w:fldCharType="begin"/>
            </w:r>
            <w:r>
              <w:rPr>
                <w:noProof/>
                <w:webHidden/>
              </w:rPr>
              <w:instrText xml:space="preserve"> PAGEREF _Toc204761350 \h </w:instrText>
            </w:r>
            <w:r>
              <w:rPr>
                <w:noProof/>
                <w:webHidden/>
              </w:rPr>
            </w:r>
            <w:r>
              <w:rPr>
                <w:noProof/>
                <w:webHidden/>
              </w:rPr>
              <w:fldChar w:fldCharType="separate"/>
            </w:r>
            <w:r>
              <w:rPr>
                <w:noProof/>
                <w:webHidden/>
              </w:rPr>
              <w:t>42</w:t>
            </w:r>
            <w:r>
              <w:rPr>
                <w:noProof/>
                <w:webHidden/>
              </w:rPr>
              <w:fldChar w:fldCharType="end"/>
            </w:r>
          </w:hyperlink>
        </w:p>
        <w:p w14:paraId="00F60000" w14:textId="59B2BFC0" w:rsidR="00A61811" w:rsidRDefault="00A61811">
          <w:pPr>
            <w:pStyle w:val="TOC1"/>
            <w:tabs>
              <w:tab w:val="right" w:leader="dot" w:pos="9350"/>
            </w:tabs>
            <w:rPr>
              <w:noProof/>
              <w:kern w:val="2"/>
              <w:sz w:val="24"/>
              <w:szCs w:val="24"/>
              <w14:ligatures w14:val="standardContextual"/>
            </w:rPr>
          </w:pPr>
          <w:hyperlink w:anchor="_Toc204761351" w:history="1">
            <w:r w:rsidRPr="009744BF">
              <w:rPr>
                <w:rStyle w:val="Hyperlink"/>
                <w:noProof/>
              </w:rPr>
              <w:t>Games</w:t>
            </w:r>
            <w:r>
              <w:rPr>
                <w:noProof/>
                <w:webHidden/>
              </w:rPr>
              <w:tab/>
            </w:r>
            <w:r>
              <w:rPr>
                <w:noProof/>
                <w:webHidden/>
              </w:rPr>
              <w:fldChar w:fldCharType="begin"/>
            </w:r>
            <w:r>
              <w:rPr>
                <w:noProof/>
                <w:webHidden/>
              </w:rPr>
              <w:instrText xml:space="preserve"> PAGEREF _Toc204761351 \h </w:instrText>
            </w:r>
            <w:r>
              <w:rPr>
                <w:noProof/>
                <w:webHidden/>
              </w:rPr>
            </w:r>
            <w:r>
              <w:rPr>
                <w:noProof/>
                <w:webHidden/>
              </w:rPr>
              <w:fldChar w:fldCharType="separate"/>
            </w:r>
            <w:r>
              <w:rPr>
                <w:noProof/>
                <w:webHidden/>
              </w:rPr>
              <w:t>44</w:t>
            </w:r>
            <w:r>
              <w:rPr>
                <w:noProof/>
                <w:webHidden/>
              </w:rPr>
              <w:fldChar w:fldCharType="end"/>
            </w:r>
          </w:hyperlink>
        </w:p>
        <w:p w14:paraId="786AA6E2" w14:textId="0DC6BA8E" w:rsidR="00A61811" w:rsidRDefault="00A61811">
          <w:pPr>
            <w:pStyle w:val="TOC2"/>
            <w:tabs>
              <w:tab w:val="right" w:leader="dot" w:pos="9350"/>
            </w:tabs>
            <w:rPr>
              <w:noProof/>
              <w:kern w:val="2"/>
              <w:sz w:val="24"/>
              <w:szCs w:val="24"/>
              <w14:ligatures w14:val="standardContextual"/>
            </w:rPr>
          </w:pPr>
          <w:hyperlink w:anchor="_Toc204761352" w:history="1">
            <w:r w:rsidRPr="009744BF">
              <w:rPr>
                <w:rStyle w:val="Hyperlink"/>
                <w:noProof/>
              </w:rPr>
              <w:t>Sprites</w:t>
            </w:r>
            <w:r>
              <w:rPr>
                <w:noProof/>
                <w:webHidden/>
              </w:rPr>
              <w:tab/>
            </w:r>
            <w:r>
              <w:rPr>
                <w:noProof/>
                <w:webHidden/>
              </w:rPr>
              <w:fldChar w:fldCharType="begin"/>
            </w:r>
            <w:r>
              <w:rPr>
                <w:noProof/>
                <w:webHidden/>
              </w:rPr>
              <w:instrText xml:space="preserve"> PAGEREF _Toc204761352 \h </w:instrText>
            </w:r>
            <w:r>
              <w:rPr>
                <w:noProof/>
                <w:webHidden/>
              </w:rPr>
            </w:r>
            <w:r>
              <w:rPr>
                <w:noProof/>
                <w:webHidden/>
              </w:rPr>
              <w:fldChar w:fldCharType="separate"/>
            </w:r>
            <w:r>
              <w:rPr>
                <w:noProof/>
                <w:webHidden/>
              </w:rPr>
              <w:t>44</w:t>
            </w:r>
            <w:r>
              <w:rPr>
                <w:noProof/>
                <w:webHidden/>
              </w:rPr>
              <w:fldChar w:fldCharType="end"/>
            </w:r>
          </w:hyperlink>
        </w:p>
        <w:p w14:paraId="2E9136B9" w14:textId="5056CCBC" w:rsidR="00A61811" w:rsidRDefault="00A61811">
          <w:pPr>
            <w:pStyle w:val="TOC2"/>
            <w:tabs>
              <w:tab w:val="right" w:leader="dot" w:pos="9350"/>
            </w:tabs>
            <w:rPr>
              <w:noProof/>
              <w:kern w:val="2"/>
              <w:sz w:val="24"/>
              <w:szCs w:val="24"/>
              <w14:ligatures w14:val="standardContextual"/>
            </w:rPr>
          </w:pPr>
          <w:hyperlink w:anchor="_Toc204761353" w:history="1">
            <w:r w:rsidRPr="009744BF">
              <w:rPr>
                <w:rStyle w:val="Hyperlink"/>
                <w:noProof/>
              </w:rPr>
              <w:t>Collision</w:t>
            </w:r>
            <w:r>
              <w:rPr>
                <w:noProof/>
                <w:webHidden/>
              </w:rPr>
              <w:tab/>
            </w:r>
            <w:r>
              <w:rPr>
                <w:noProof/>
                <w:webHidden/>
              </w:rPr>
              <w:fldChar w:fldCharType="begin"/>
            </w:r>
            <w:r>
              <w:rPr>
                <w:noProof/>
                <w:webHidden/>
              </w:rPr>
              <w:instrText xml:space="preserve"> PAGEREF _Toc204761353 \h </w:instrText>
            </w:r>
            <w:r>
              <w:rPr>
                <w:noProof/>
                <w:webHidden/>
              </w:rPr>
            </w:r>
            <w:r>
              <w:rPr>
                <w:noProof/>
                <w:webHidden/>
              </w:rPr>
              <w:fldChar w:fldCharType="separate"/>
            </w:r>
            <w:r>
              <w:rPr>
                <w:noProof/>
                <w:webHidden/>
              </w:rPr>
              <w:t>50</w:t>
            </w:r>
            <w:r>
              <w:rPr>
                <w:noProof/>
                <w:webHidden/>
              </w:rPr>
              <w:fldChar w:fldCharType="end"/>
            </w:r>
          </w:hyperlink>
        </w:p>
        <w:p w14:paraId="13ED1793" w14:textId="6BE492CA" w:rsidR="00A61811" w:rsidRDefault="00A61811">
          <w:pPr>
            <w:pStyle w:val="TOC2"/>
            <w:tabs>
              <w:tab w:val="right" w:leader="dot" w:pos="9350"/>
            </w:tabs>
            <w:rPr>
              <w:noProof/>
              <w:kern w:val="2"/>
              <w:sz w:val="24"/>
              <w:szCs w:val="24"/>
              <w14:ligatures w14:val="standardContextual"/>
            </w:rPr>
          </w:pPr>
          <w:hyperlink w:anchor="_Toc204761354" w:history="1">
            <w:r w:rsidRPr="009744BF">
              <w:rPr>
                <w:rStyle w:val="Hyperlink"/>
                <w:noProof/>
              </w:rPr>
              <w:t>Animations</w:t>
            </w:r>
            <w:r>
              <w:rPr>
                <w:noProof/>
                <w:webHidden/>
              </w:rPr>
              <w:tab/>
            </w:r>
            <w:r>
              <w:rPr>
                <w:noProof/>
                <w:webHidden/>
              </w:rPr>
              <w:fldChar w:fldCharType="begin"/>
            </w:r>
            <w:r>
              <w:rPr>
                <w:noProof/>
                <w:webHidden/>
              </w:rPr>
              <w:instrText xml:space="preserve"> PAGEREF _Toc204761354 \h </w:instrText>
            </w:r>
            <w:r>
              <w:rPr>
                <w:noProof/>
                <w:webHidden/>
              </w:rPr>
            </w:r>
            <w:r>
              <w:rPr>
                <w:noProof/>
                <w:webHidden/>
              </w:rPr>
              <w:fldChar w:fldCharType="separate"/>
            </w:r>
            <w:r>
              <w:rPr>
                <w:noProof/>
                <w:webHidden/>
              </w:rPr>
              <w:t>51</w:t>
            </w:r>
            <w:r>
              <w:rPr>
                <w:noProof/>
                <w:webHidden/>
              </w:rPr>
              <w:fldChar w:fldCharType="end"/>
            </w:r>
          </w:hyperlink>
        </w:p>
        <w:p w14:paraId="09AE1701" w14:textId="4A2EE11B" w:rsidR="00A61811" w:rsidRDefault="00A61811">
          <w:pPr>
            <w:pStyle w:val="TOC2"/>
            <w:tabs>
              <w:tab w:val="right" w:leader="dot" w:pos="9350"/>
            </w:tabs>
            <w:rPr>
              <w:noProof/>
              <w:kern w:val="2"/>
              <w:sz w:val="24"/>
              <w:szCs w:val="24"/>
              <w14:ligatures w14:val="standardContextual"/>
            </w:rPr>
          </w:pPr>
          <w:hyperlink w:anchor="_Toc204761355" w:history="1">
            <w:r w:rsidRPr="009744BF">
              <w:rPr>
                <w:rStyle w:val="Hyperlink"/>
                <w:noProof/>
              </w:rPr>
              <w:t>Scoring &amp; Lives</w:t>
            </w:r>
            <w:r>
              <w:rPr>
                <w:noProof/>
                <w:webHidden/>
              </w:rPr>
              <w:tab/>
            </w:r>
            <w:r>
              <w:rPr>
                <w:noProof/>
                <w:webHidden/>
              </w:rPr>
              <w:fldChar w:fldCharType="begin"/>
            </w:r>
            <w:r>
              <w:rPr>
                <w:noProof/>
                <w:webHidden/>
              </w:rPr>
              <w:instrText xml:space="preserve"> PAGEREF _Toc204761355 \h </w:instrText>
            </w:r>
            <w:r>
              <w:rPr>
                <w:noProof/>
                <w:webHidden/>
              </w:rPr>
            </w:r>
            <w:r>
              <w:rPr>
                <w:noProof/>
                <w:webHidden/>
              </w:rPr>
              <w:fldChar w:fldCharType="separate"/>
            </w:r>
            <w:r>
              <w:rPr>
                <w:noProof/>
                <w:webHidden/>
              </w:rPr>
              <w:t>53</w:t>
            </w:r>
            <w:r>
              <w:rPr>
                <w:noProof/>
                <w:webHidden/>
              </w:rPr>
              <w:fldChar w:fldCharType="end"/>
            </w:r>
          </w:hyperlink>
        </w:p>
        <w:p w14:paraId="76B54878" w14:textId="29E5467D" w:rsidR="00A61811" w:rsidRDefault="00A61811">
          <w:pPr>
            <w:pStyle w:val="TOC1"/>
            <w:tabs>
              <w:tab w:val="right" w:leader="dot" w:pos="9350"/>
            </w:tabs>
            <w:rPr>
              <w:noProof/>
              <w:kern w:val="2"/>
              <w:sz w:val="24"/>
              <w:szCs w:val="24"/>
              <w14:ligatures w14:val="standardContextual"/>
            </w:rPr>
          </w:pPr>
          <w:hyperlink w:anchor="_Toc204761356" w:history="1">
            <w:r w:rsidRPr="009744BF">
              <w:rPr>
                <w:rStyle w:val="Hyperlink"/>
                <w:noProof/>
              </w:rPr>
              <w:t>Circuits</w:t>
            </w:r>
            <w:r>
              <w:rPr>
                <w:noProof/>
                <w:webHidden/>
              </w:rPr>
              <w:tab/>
            </w:r>
            <w:r>
              <w:rPr>
                <w:noProof/>
                <w:webHidden/>
              </w:rPr>
              <w:fldChar w:fldCharType="begin"/>
            </w:r>
            <w:r>
              <w:rPr>
                <w:noProof/>
                <w:webHidden/>
              </w:rPr>
              <w:instrText xml:space="preserve"> PAGEREF _Toc204761356 \h </w:instrText>
            </w:r>
            <w:r>
              <w:rPr>
                <w:noProof/>
                <w:webHidden/>
              </w:rPr>
            </w:r>
            <w:r>
              <w:rPr>
                <w:noProof/>
                <w:webHidden/>
              </w:rPr>
              <w:fldChar w:fldCharType="separate"/>
            </w:r>
            <w:r>
              <w:rPr>
                <w:noProof/>
                <w:webHidden/>
              </w:rPr>
              <w:t>56</w:t>
            </w:r>
            <w:r>
              <w:rPr>
                <w:noProof/>
                <w:webHidden/>
              </w:rPr>
              <w:fldChar w:fldCharType="end"/>
            </w:r>
          </w:hyperlink>
        </w:p>
        <w:p w14:paraId="23AA0BE5" w14:textId="096DDF47" w:rsidR="00A61811" w:rsidRDefault="00A61811">
          <w:pPr>
            <w:pStyle w:val="TOC2"/>
            <w:tabs>
              <w:tab w:val="right" w:leader="dot" w:pos="9350"/>
            </w:tabs>
            <w:rPr>
              <w:noProof/>
              <w:kern w:val="2"/>
              <w:sz w:val="24"/>
              <w:szCs w:val="24"/>
              <w14:ligatures w14:val="standardContextual"/>
            </w:rPr>
          </w:pPr>
          <w:hyperlink w:anchor="_Toc204761357" w:history="1">
            <w:r w:rsidRPr="009744BF">
              <w:rPr>
                <w:rStyle w:val="Hyperlink"/>
                <w:noProof/>
              </w:rPr>
              <w:t>Digital</w:t>
            </w:r>
            <w:r>
              <w:rPr>
                <w:noProof/>
                <w:webHidden/>
              </w:rPr>
              <w:tab/>
            </w:r>
            <w:r>
              <w:rPr>
                <w:noProof/>
                <w:webHidden/>
              </w:rPr>
              <w:fldChar w:fldCharType="begin"/>
            </w:r>
            <w:r>
              <w:rPr>
                <w:noProof/>
                <w:webHidden/>
              </w:rPr>
              <w:instrText xml:space="preserve"> PAGEREF _Toc204761357 \h </w:instrText>
            </w:r>
            <w:r>
              <w:rPr>
                <w:noProof/>
                <w:webHidden/>
              </w:rPr>
            </w:r>
            <w:r>
              <w:rPr>
                <w:noProof/>
                <w:webHidden/>
              </w:rPr>
              <w:fldChar w:fldCharType="separate"/>
            </w:r>
            <w:r>
              <w:rPr>
                <w:noProof/>
                <w:webHidden/>
              </w:rPr>
              <w:t>57</w:t>
            </w:r>
            <w:r>
              <w:rPr>
                <w:noProof/>
                <w:webHidden/>
              </w:rPr>
              <w:fldChar w:fldCharType="end"/>
            </w:r>
          </w:hyperlink>
        </w:p>
        <w:p w14:paraId="4D972409" w14:textId="51FADCDD" w:rsidR="00A61811" w:rsidRDefault="00A61811">
          <w:pPr>
            <w:pStyle w:val="TOC3"/>
            <w:tabs>
              <w:tab w:val="right" w:leader="dot" w:pos="9350"/>
            </w:tabs>
            <w:rPr>
              <w:noProof/>
              <w:kern w:val="2"/>
              <w:sz w:val="24"/>
              <w:szCs w:val="24"/>
              <w14:ligatures w14:val="standardContextual"/>
            </w:rPr>
          </w:pPr>
          <w:hyperlink w:anchor="_Toc204761358" w:history="1">
            <w:r w:rsidRPr="009744BF">
              <w:rPr>
                <w:rStyle w:val="Hyperlink"/>
                <w:noProof/>
              </w:rPr>
              <w:t>Digital Outputs</w:t>
            </w:r>
            <w:r>
              <w:rPr>
                <w:noProof/>
                <w:webHidden/>
              </w:rPr>
              <w:tab/>
            </w:r>
            <w:r>
              <w:rPr>
                <w:noProof/>
                <w:webHidden/>
              </w:rPr>
              <w:fldChar w:fldCharType="begin"/>
            </w:r>
            <w:r>
              <w:rPr>
                <w:noProof/>
                <w:webHidden/>
              </w:rPr>
              <w:instrText xml:space="preserve"> PAGEREF _Toc204761358 \h </w:instrText>
            </w:r>
            <w:r>
              <w:rPr>
                <w:noProof/>
                <w:webHidden/>
              </w:rPr>
            </w:r>
            <w:r>
              <w:rPr>
                <w:noProof/>
                <w:webHidden/>
              </w:rPr>
              <w:fldChar w:fldCharType="separate"/>
            </w:r>
            <w:r>
              <w:rPr>
                <w:noProof/>
                <w:webHidden/>
              </w:rPr>
              <w:t>57</w:t>
            </w:r>
            <w:r>
              <w:rPr>
                <w:noProof/>
                <w:webHidden/>
              </w:rPr>
              <w:fldChar w:fldCharType="end"/>
            </w:r>
          </w:hyperlink>
        </w:p>
        <w:p w14:paraId="3A4E50ED" w14:textId="04F745CA" w:rsidR="00A61811" w:rsidRDefault="00A61811">
          <w:pPr>
            <w:pStyle w:val="TOC3"/>
            <w:tabs>
              <w:tab w:val="right" w:leader="dot" w:pos="9350"/>
            </w:tabs>
            <w:rPr>
              <w:noProof/>
              <w:kern w:val="2"/>
              <w:sz w:val="24"/>
              <w:szCs w:val="24"/>
              <w14:ligatures w14:val="standardContextual"/>
            </w:rPr>
          </w:pPr>
          <w:hyperlink w:anchor="_Toc204761359" w:history="1">
            <w:r w:rsidRPr="009744BF">
              <w:rPr>
                <w:rStyle w:val="Hyperlink"/>
                <w:noProof/>
              </w:rPr>
              <w:t>Digital Inputs</w:t>
            </w:r>
            <w:r>
              <w:rPr>
                <w:noProof/>
                <w:webHidden/>
              </w:rPr>
              <w:tab/>
            </w:r>
            <w:r>
              <w:rPr>
                <w:noProof/>
                <w:webHidden/>
              </w:rPr>
              <w:fldChar w:fldCharType="begin"/>
            </w:r>
            <w:r>
              <w:rPr>
                <w:noProof/>
                <w:webHidden/>
              </w:rPr>
              <w:instrText xml:space="preserve"> PAGEREF _Toc204761359 \h </w:instrText>
            </w:r>
            <w:r>
              <w:rPr>
                <w:noProof/>
                <w:webHidden/>
              </w:rPr>
            </w:r>
            <w:r>
              <w:rPr>
                <w:noProof/>
                <w:webHidden/>
              </w:rPr>
              <w:fldChar w:fldCharType="separate"/>
            </w:r>
            <w:r>
              <w:rPr>
                <w:noProof/>
                <w:webHidden/>
              </w:rPr>
              <w:t>60</w:t>
            </w:r>
            <w:r>
              <w:rPr>
                <w:noProof/>
                <w:webHidden/>
              </w:rPr>
              <w:fldChar w:fldCharType="end"/>
            </w:r>
          </w:hyperlink>
        </w:p>
        <w:p w14:paraId="69835DE6" w14:textId="4C259245" w:rsidR="00A61811" w:rsidRDefault="00A61811">
          <w:pPr>
            <w:pStyle w:val="TOC2"/>
            <w:tabs>
              <w:tab w:val="right" w:leader="dot" w:pos="9350"/>
            </w:tabs>
            <w:rPr>
              <w:noProof/>
              <w:kern w:val="2"/>
              <w:sz w:val="24"/>
              <w:szCs w:val="24"/>
              <w14:ligatures w14:val="standardContextual"/>
            </w:rPr>
          </w:pPr>
          <w:hyperlink w:anchor="_Toc204761360" w:history="1">
            <w:r w:rsidRPr="009744BF">
              <w:rPr>
                <w:rStyle w:val="Hyperlink"/>
                <w:noProof/>
              </w:rPr>
              <w:t>Analog</w:t>
            </w:r>
            <w:r>
              <w:rPr>
                <w:noProof/>
                <w:webHidden/>
              </w:rPr>
              <w:tab/>
            </w:r>
            <w:r>
              <w:rPr>
                <w:noProof/>
                <w:webHidden/>
              </w:rPr>
              <w:fldChar w:fldCharType="begin"/>
            </w:r>
            <w:r>
              <w:rPr>
                <w:noProof/>
                <w:webHidden/>
              </w:rPr>
              <w:instrText xml:space="preserve"> PAGEREF _Toc204761360 \h </w:instrText>
            </w:r>
            <w:r>
              <w:rPr>
                <w:noProof/>
                <w:webHidden/>
              </w:rPr>
            </w:r>
            <w:r>
              <w:rPr>
                <w:noProof/>
                <w:webHidden/>
              </w:rPr>
              <w:fldChar w:fldCharType="separate"/>
            </w:r>
            <w:r>
              <w:rPr>
                <w:noProof/>
                <w:webHidden/>
              </w:rPr>
              <w:t>63</w:t>
            </w:r>
            <w:r>
              <w:rPr>
                <w:noProof/>
                <w:webHidden/>
              </w:rPr>
              <w:fldChar w:fldCharType="end"/>
            </w:r>
          </w:hyperlink>
        </w:p>
        <w:p w14:paraId="6FB63D88" w14:textId="5AAEE94D" w:rsidR="00A61811" w:rsidRDefault="00A61811">
          <w:pPr>
            <w:pStyle w:val="TOC3"/>
            <w:tabs>
              <w:tab w:val="right" w:leader="dot" w:pos="9350"/>
            </w:tabs>
            <w:rPr>
              <w:noProof/>
              <w:kern w:val="2"/>
              <w:sz w:val="24"/>
              <w:szCs w:val="24"/>
              <w14:ligatures w14:val="standardContextual"/>
            </w:rPr>
          </w:pPr>
          <w:hyperlink w:anchor="_Toc204761361" w:history="1">
            <w:r w:rsidRPr="009744BF">
              <w:rPr>
                <w:rStyle w:val="Hyperlink"/>
                <w:noProof/>
              </w:rPr>
              <w:t>Analog Output</w:t>
            </w:r>
            <w:r>
              <w:rPr>
                <w:noProof/>
                <w:webHidden/>
              </w:rPr>
              <w:tab/>
            </w:r>
            <w:r>
              <w:rPr>
                <w:noProof/>
                <w:webHidden/>
              </w:rPr>
              <w:fldChar w:fldCharType="begin"/>
            </w:r>
            <w:r>
              <w:rPr>
                <w:noProof/>
                <w:webHidden/>
              </w:rPr>
              <w:instrText xml:space="preserve"> PAGEREF _Toc204761361 \h </w:instrText>
            </w:r>
            <w:r>
              <w:rPr>
                <w:noProof/>
                <w:webHidden/>
              </w:rPr>
            </w:r>
            <w:r>
              <w:rPr>
                <w:noProof/>
                <w:webHidden/>
              </w:rPr>
              <w:fldChar w:fldCharType="separate"/>
            </w:r>
            <w:r>
              <w:rPr>
                <w:noProof/>
                <w:webHidden/>
              </w:rPr>
              <w:t>63</w:t>
            </w:r>
            <w:r>
              <w:rPr>
                <w:noProof/>
                <w:webHidden/>
              </w:rPr>
              <w:fldChar w:fldCharType="end"/>
            </w:r>
          </w:hyperlink>
        </w:p>
        <w:p w14:paraId="3D6389B6" w14:textId="411EE230" w:rsidR="00A61811" w:rsidRDefault="00A61811">
          <w:pPr>
            <w:pStyle w:val="TOC3"/>
            <w:tabs>
              <w:tab w:val="right" w:leader="dot" w:pos="9350"/>
            </w:tabs>
            <w:rPr>
              <w:noProof/>
              <w:kern w:val="2"/>
              <w:sz w:val="24"/>
              <w:szCs w:val="24"/>
              <w14:ligatures w14:val="standardContextual"/>
            </w:rPr>
          </w:pPr>
          <w:hyperlink w:anchor="_Toc204761362" w:history="1">
            <w:r w:rsidRPr="009744BF">
              <w:rPr>
                <w:rStyle w:val="Hyperlink"/>
                <w:noProof/>
              </w:rPr>
              <w:t>Analog Input</w:t>
            </w:r>
            <w:r>
              <w:rPr>
                <w:noProof/>
                <w:webHidden/>
              </w:rPr>
              <w:tab/>
            </w:r>
            <w:r>
              <w:rPr>
                <w:noProof/>
                <w:webHidden/>
              </w:rPr>
              <w:fldChar w:fldCharType="begin"/>
            </w:r>
            <w:r>
              <w:rPr>
                <w:noProof/>
                <w:webHidden/>
              </w:rPr>
              <w:instrText xml:space="preserve"> PAGEREF _Toc204761362 \h </w:instrText>
            </w:r>
            <w:r>
              <w:rPr>
                <w:noProof/>
                <w:webHidden/>
              </w:rPr>
            </w:r>
            <w:r>
              <w:rPr>
                <w:noProof/>
                <w:webHidden/>
              </w:rPr>
              <w:fldChar w:fldCharType="separate"/>
            </w:r>
            <w:r>
              <w:rPr>
                <w:noProof/>
                <w:webHidden/>
              </w:rPr>
              <w:t>67</w:t>
            </w:r>
            <w:r>
              <w:rPr>
                <w:noProof/>
                <w:webHidden/>
              </w:rPr>
              <w:fldChar w:fldCharType="end"/>
            </w:r>
          </w:hyperlink>
        </w:p>
        <w:p w14:paraId="2EA6D5F9" w14:textId="7665E59D" w:rsidR="00A61811" w:rsidRDefault="00A61811">
          <w:pPr>
            <w:pStyle w:val="TOC2"/>
            <w:tabs>
              <w:tab w:val="right" w:leader="dot" w:pos="9350"/>
            </w:tabs>
            <w:rPr>
              <w:noProof/>
              <w:kern w:val="2"/>
              <w:sz w:val="24"/>
              <w:szCs w:val="24"/>
              <w14:ligatures w14:val="standardContextual"/>
            </w:rPr>
          </w:pPr>
          <w:hyperlink w:anchor="_Toc204761363" w:history="1">
            <w:r w:rsidRPr="009744BF">
              <w:rPr>
                <w:rStyle w:val="Hyperlink"/>
                <w:noProof/>
              </w:rPr>
              <w:t>Smart LEDs</w:t>
            </w:r>
            <w:r>
              <w:rPr>
                <w:noProof/>
                <w:webHidden/>
              </w:rPr>
              <w:tab/>
            </w:r>
            <w:r>
              <w:rPr>
                <w:noProof/>
                <w:webHidden/>
              </w:rPr>
              <w:fldChar w:fldCharType="begin"/>
            </w:r>
            <w:r>
              <w:rPr>
                <w:noProof/>
                <w:webHidden/>
              </w:rPr>
              <w:instrText xml:space="preserve"> PAGEREF _Toc204761363 \h </w:instrText>
            </w:r>
            <w:r>
              <w:rPr>
                <w:noProof/>
                <w:webHidden/>
              </w:rPr>
            </w:r>
            <w:r>
              <w:rPr>
                <w:noProof/>
                <w:webHidden/>
              </w:rPr>
              <w:fldChar w:fldCharType="separate"/>
            </w:r>
            <w:r>
              <w:rPr>
                <w:noProof/>
                <w:webHidden/>
              </w:rPr>
              <w:t>73</w:t>
            </w:r>
            <w:r>
              <w:rPr>
                <w:noProof/>
                <w:webHidden/>
              </w:rPr>
              <w:fldChar w:fldCharType="end"/>
            </w:r>
          </w:hyperlink>
        </w:p>
        <w:p w14:paraId="516B768A" w14:textId="6BB3ADB8" w:rsidR="00A61811" w:rsidRDefault="00A61811">
          <w:pPr>
            <w:pStyle w:val="TOC2"/>
            <w:tabs>
              <w:tab w:val="right" w:leader="dot" w:pos="9350"/>
            </w:tabs>
            <w:rPr>
              <w:noProof/>
              <w:kern w:val="2"/>
              <w:sz w:val="24"/>
              <w:szCs w:val="24"/>
              <w14:ligatures w14:val="standardContextual"/>
            </w:rPr>
          </w:pPr>
          <w:hyperlink w:anchor="_Toc204761364" w:history="1">
            <w:r w:rsidRPr="009744BF">
              <w:rPr>
                <w:rStyle w:val="Hyperlink"/>
                <w:noProof/>
              </w:rPr>
              <w:t>Distanse Sensor</w:t>
            </w:r>
            <w:r>
              <w:rPr>
                <w:noProof/>
                <w:webHidden/>
              </w:rPr>
              <w:tab/>
            </w:r>
            <w:r>
              <w:rPr>
                <w:noProof/>
                <w:webHidden/>
              </w:rPr>
              <w:fldChar w:fldCharType="begin"/>
            </w:r>
            <w:r>
              <w:rPr>
                <w:noProof/>
                <w:webHidden/>
              </w:rPr>
              <w:instrText xml:space="preserve"> PAGEREF _Toc204761364 \h </w:instrText>
            </w:r>
            <w:r>
              <w:rPr>
                <w:noProof/>
                <w:webHidden/>
              </w:rPr>
            </w:r>
            <w:r>
              <w:rPr>
                <w:noProof/>
                <w:webHidden/>
              </w:rPr>
              <w:fldChar w:fldCharType="separate"/>
            </w:r>
            <w:r>
              <w:rPr>
                <w:noProof/>
                <w:webHidden/>
              </w:rPr>
              <w:t>75</w:t>
            </w:r>
            <w:r>
              <w:rPr>
                <w:noProof/>
                <w:webHidden/>
              </w:rPr>
              <w:fldChar w:fldCharType="end"/>
            </w:r>
          </w:hyperlink>
        </w:p>
        <w:p w14:paraId="22AF781B" w14:textId="4616D4CD" w:rsidR="00A61811" w:rsidRDefault="00A61811">
          <w:pPr>
            <w:pStyle w:val="TOC2"/>
            <w:tabs>
              <w:tab w:val="right" w:leader="dot" w:pos="9350"/>
            </w:tabs>
            <w:rPr>
              <w:noProof/>
              <w:kern w:val="2"/>
              <w:sz w:val="24"/>
              <w:szCs w:val="24"/>
              <w14:ligatures w14:val="standardContextual"/>
            </w:rPr>
          </w:pPr>
          <w:hyperlink w:anchor="_Toc204761365" w:history="1">
            <w:r w:rsidRPr="009744BF">
              <w:rPr>
                <w:rStyle w:val="Hyperlink"/>
                <w:noProof/>
              </w:rPr>
              <w:t>Infrared Remote</w:t>
            </w:r>
            <w:r>
              <w:rPr>
                <w:noProof/>
                <w:webHidden/>
              </w:rPr>
              <w:tab/>
            </w:r>
            <w:r>
              <w:rPr>
                <w:noProof/>
                <w:webHidden/>
              </w:rPr>
              <w:fldChar w:fldCharType="begin"/>
            </w:r>
            <w:r>
              <w:rPr>
                <w:noProof/>
                <w:webHidden/>
              </w:rPr>
              <w:instrText xml:space="preserve"> PAGEREF _Toc204761365 \h </w:instrText>
            </w:r>
            <w:r>
              <w:rPr>
                <w:noProof/>
                <w:webHidden/>
              </w:rPr>
            </w:r>
            <w:r>
              <w:rPr>
                <w:noProof/>
                <w:webHidden/>
              </w:rPr>
              <w:fldChar w:fldCharType="separate"/>
            </w:r>
            <w:r>
              <w:rPr>
                <w:noProof/>
                <w:webHidden/>
              </w:rPr>
              <w:t>78</w:t>
            </w:r>
            <w:r>
              <w:rPr>
                <w:noProof/>
                <w:webHidden/>
              </w:rPr>
              <w:fldChar w:fldCharType="end"/>
            </w:r>
          </w:hyperlink>
        </w:p>
        <w:p w14:paraId="409F73D5" w14:textId="0153DDDE" w:rsidR="00A61811" w:rsidRDefault="00A61811">
          <w:pPr>
            <w:pStyle w:val="TOC2"/>
            <w:tabs>
              <w:tab w:val="right" w:leader="dot" w:pos="9350"/>
            </w:tabs>
            <w:rPr>
              <w:noProof/>
              <w:kern w:val="2"/>
              <w:sz w:val="24"/>
              <w:szCs w:val="24"/>
              <w14:ligatures w14:val="standardContextual"/>
            </w:rPr>
          </w:pPr>
          <w:hyperlink w:anchor="_Toc204761366" w:history="1">
            <w:r w:rsidRPr="009744BF">
              <w:rPr>
                <w:rStyle w:val="Hyperlink"/>
                <w:noProof/>
              </w:rPr>
              <w:t>Servo Motors</w:t>
            </w:r>
            <w:r>
              <w:rPr>
                <w:noProof/>
                <w:webHidden/>
              </w:rPr>
              <w:tab/>
            </w:r>
            <w:r>
              <w:rPr>
                <w:noProof/>
                <w:webHidden/>
              </w:rPr>
              <w:fldChar w:fldCharType="begin"/>
            </w:r>
            <w:r>
              <w:rPr>
                <w:noProof/>
                <w:webHidden/>
              </w:rPr>
              <w:instrText xml:space="preserve"> PAGEREF _Toc204761366 \h </w:instrText>
            </w:r>
            <w:r>
              <w:rPr>
                <w:noProof/>
                <w:webHidden/>
              </w:rPr>
            </w:r>
            <w:r>
              <w:rPr>
                <w:noProof/>
                <w:webHidden/>
              </w:rPr>
              <w:fldChar w:fldCharType="separate"/>
            </w:r>
            <w:r>
              <w:rPr>
                <w:noProof/>
                <w:webHidden/>
              </w:rPr>
              <w:t>80</w:t>
            </w:r>
            <w:r>
              <w:rPr>
                <w:noProof/>
                <w:webHidden/>
              </w:rPr>
              <w:fldChar w:fldCharType="end"/>
            </w:r>
          </w:hyperlink>
        </w:p>
        <w:p w14:paraId="402B8BEB" w14:textId="237F925B" w:rsidR="00A61811" w:rsidRDefault="00A61811">
          <w:pPr>
            <w:pStyle w:val="TOC1"/>
            <w:tabs>
              <w:tab w:val="right" w:leader="dot" w:pos="9350"/>
            </w:tabs>
            <w:rPr>
              <w:noProof/>
              <w:kern w:val="2"/>
              <w:sz w:val="24"/>
              <w:szCs w:val="24"/>
              <w14:ligatures w14:val="standardContextual"/>
            </w:rPr>
          </w:pPr>
          <w:hyperlink w:anchor="_Toc204761367" w:history="1">
            <w:r w:rsidRPr="009744BF">
              <w:rPr>
                <w:rStyle w:val="Hyperlink"/>
                <w:noProof/>
              </w:rPr>
              <w:t>What’s Next?</w:t>
            </w:r>
            <w:r>
              <w:rPr>
                <w:noProof/>
                <w:webHidden/>
              </w:rPr>
              <w:tab/>
            </w:r>
            <w:r>
              <w:rPr>
                <w:noProof/>
                <w:webHidden/>
              </w:rPr>
              <w:fldChar w:fldCharType="begin"/>
            </w:r>
            <w:r>
              <w:rPr>
                <w:noProof/>
                <w:webHidden/>
              </w:rPr>
              <w:instrText xml:space="preserve"> PAGEREF _Toc204761367 \h </w:instrText>
            </w:r>
            <w:r>
              <w:rPr>
                <w:noProof/>
                <w:webHidden/>
              </w:rPr>
            </w:r>
            <w:r>
              <w:rPr>
                <w:noProof/>
                <w:webHidden/>
              </w:rPr>
              <w:fldChar w:fldCharType="separate"/>
            </w:r>
            <w:r>
              <w:rPr>
                <w:noProof/>
                <w:webHidden/>
              </w:rPr>
              <w:t>84</w:t>
            </w:r>
            <w:r>
              <w:rPr>
                <w:noProof/>
                <w:webHidden/>
              </w:rPr>
              <w:fldChar w:fldCharType="end"/>
            </w:r>
          </w:hyperlink>
        </w:p>
        <w:p w14:paraId="6FF5EF27" w14:textId="61A39288" w:rsidR="00163BBA" w:rsidRPr="003666CD" w:rsidRDefault="007315A0" w:rsidP="003666CD">
          <w:r>
            <w:rPr>
              <w:b/>
              <w:bCs/>
              <w:noProof/>
            </w:rPr>
            <w:fldChar w:fldCharType="end"/>
          </w:r>
        </w:p>
      </w:sdtContent>
    </w:sdt>
    <w:p w14:paraId="48E4A839" w14:textId="77777777" w:rsidR="0094416B" w:rsidRDefault="27DBF4A2" w:rsidP="005305F6">
      <w:pPr>
        <w:pStyle w:val="Heading1"/>
        <w:keepNext/>
      </w:pPr>
      <w:bookmarkStart w:id="0" w:name="_Toc204761320"/>
      <w:r>
        <w:lastRenderedPageBreak/>
        <w:t>Introduction</w:t>
      </w:r>
      <w:bookmarkEnd w:id="0"/>
    </w:p>
    <w:p w14:paraId="1BB414EA" w14:textId="5BF96FCB" w:rsidR="00223B85" w:rsidRDefault="00223B85" w:rsidP="27DBF4A2">
      <w:r w:rsidRPr="00223B85">
        <w:t>This guide provid</w:t>
      </w:r>
      <w:r w:rsidR="000D59E0">
        <w:t>es</w:t>
      </w:r>
      <w:r w:rsidRPr="00223B85">
        <w:t xml:space="preserve"> insight into the unlimited potential of using </w:t>
      </w:r>
      <w:r w:rsidR="00030AA7">
        <w:t xml:space="preserve">the </w:t>
      </w:r>
      <w:r w:rsidRPr="00223B85">
        <w:t xml:space="preserve">BrainPad Pulse for coding robotics, games, </w:t>
      </w:r>
      <w:r w:rsidR="000D59E0">
        <w:t xml:space="preserve">and </w:t>
      </w:r>
      <w:r w:rsidRPr="00223B85">
        <w:t xml:space="preserve">circuits. BrainPad </w:t>
      </w:r>
      <w:r w:rsidR="00113A3F">
        <w:t xml:space="preserve">works </w:t>
      </w:r>
      <w:r w:rsidRPr="00223B85">
        <w:t>for classroom</w:t>
      </w:r>
      <w:r w:rsidR="00113A3F">
        <w:t>s</w:t>
      </w:r>
      <w:r w:rsidRPr="00223B85">
        <w:t>, after-school club</w:t>
      </w:r>
      <w:r w:rsidR="00113A3F">
        <w:t>s</w:t>
      </w:r>
      <w:r w:rsidRPr="00223B85">
        <w:t>, or summer camp</w:t>
      </w:r>
      <w:r w:rsidR="00113A3F">
        <w:t>s. T</w:t>
      </w:r>
      <w:r w:rsidRPr="00223B85">
        <w:t>he information contained within wi</w:t>
      </w:r>
      <w:r w:rsidR="00E8188E">
        <w:t>ll</w:t>
      </w:r>
      <w:r w:rsidRPr="00223B85">
        <w:t xml:space="preserve"> help beginners to those already well-versed in MakeCode</w:t>
      </w:r>
      <w:r w:rsidR="009A3F36">
        <w:t>.</w:t>
      </w:r>
      <w:r w:rsidR="00AB21DC">
        <w:t xml:space="preserve"> It </w:t>
      </w:r>
      <w:r w:rsidR="0019776A">
        <w:t>starts with</w:t>
      </w:r>
      <w:r w:rsidRPr="00223B85">
        <w:t xml:space="preserve"> the basics </w:t>
      </w:r>
      <w:r w:rsidR="000F052D">
        <w:t xml:space="preserve">in </w:t>
      </w:r>
      <w:r w:rsidR="009E2B62">
        <w:t>a user-friendly way</w:t>
      </w:r>
      <w:r w:rsidR="00D36C6F">
        <w:t>, allowing you to progress at your own p</w:t>
      </w:r>
      <w:r w:rsidR="00094005">
        <w:t>ace</w:t>
      </w:r>
      <w:r w:rsidR="006B0C97">
        <w:t xml:space="preserve"> and </w:t>
      </w:r>
      <w:r w:rsidR="00F10999">
        <w:t xml:space="preserve">try new things as you advance </w:t>
      </w:r>
      <w:r w:rsidR="0081341F">
        <w:t>your coding knowledge.</w:t>
      </w:r>
    </w:p>
    <w:p w14:paraId="4372C012" w14:textId="06ECA34E" w:rsidR="00BD0A63" w:rsidRDefault="0003346B" w:rsidP="00BD0A63">
      <w:pPr>
        <w:pStyle w:val="Heading2"/>
      </w:pPr>
      <w:bookmarkStart w:id="1" w:name="_Toc204761321"/>
      <w:r>
        <w:t>BrainPa</w:t>
      </w:r>
      <w:r w:rsidR="001F0AC1">
        <w:t>d</w:t>
      </w:r>
      <w:r w:rsidR="002F7521">
        <w:t xml:space="preserve"> Pulse</w:t>
      </w:r>
      <w:bookmarkEnd w:id="1"/>
    </w:p>
    <w:p w14:paraId="0ADA47C7" w14:textId="38E15A42" w:rsidR="0003346B" w:rsidRDefault="0003346B" w:rsidP="00BD0A63">
      <w:r>
        <w:t>BrainPad</w:t>
      </w:r>
      <w:r w:rsidR="002F7521">
        <w:t xml:space="preserve"> Pulse</w:t>
      </w:r>
      <w:r>
        <w:t xml:space="preserve"> </w:t>
      </w:r>
      <w:r w:rsidR="002F7521">
        <w:t>i</w:t>
      </w:r>
      <w:r>
        <w:t>s a Coding Micro-Computer</w:t>
      </w:r>
      <w:r w:rsidR="00B82496">
        <w:t>,</w:t>
      </w:r>
      <w:r>
        <w:t xml:space="preserve"> a powerful educational STEM tool that can be used to teach Robotics, Games</w:t>
      </w:r>
      <w:r w:rsidR="00B82496">
        <w:t xml:space="preserve">, </w:t>
      </w:r>
      <w:r>
        <w:t xml:space="preserve">and </w:t>
      </w:r>
      <w:r w:rsidR="00351C76">
        <w:t>C</w:t>
      </w:r>
      <w:r>
        <w:t>ircuits</w:t>
      </w:r>
      <w:r w:rsidR="00B82496">
        <w:t>. It works with everyone</w:t>
      </w:r>
      <w:r w:rsidRPr="27DBF4A2">
        <w:rPr>
          <w:rFonts w:ascii="Times New Roman" w:eastAsia="Times New Roman" w:hAnsi="Times New Roman" w:cs="Times New Roman"/>
        </w:rPr>
        <w:t>,</w:t>
      </w:r>
      <w:r>
        <w:t xml:space="preserve"> from kids to college students and </w:t>
      </w:r>
      <w:r w:rsidR="00B82496">
        <w:t xml:space="preserve">even </w:t>
      </w:r>
      <w:r>
        <w:t>professionals</w:t>
      </w:r>
      <w:r w:rsidR="00BA5E15">
        <w:t>, thanks to its multiple coding options.</w:t>
      </w:r>
    </w:p>
    <w:p w14:paraId="2A95E018" w14:textId="0B42AD32" w:rsidR="00BD0A63" w:rsidRDefault="00BD0A63" w:rsidP="0026100A">
      <w:r>
        <w:t>The BrainPad Pulse is the “brains” of your project. It can be used on its own, with its display</w:t>
      </w:r>
      <w:r w:rsidR="004D4EFD">
        <w:t>, accelerometer</w:t>
      </w:r>
      <w:r>
        <w:t>, buzzer</w:t>
      </w:r>
      <w:r w:rsidR="00155984">
        <w:t>,</w:t>
      </w:r>
      <w:r>
        <w:t xml:space="preserve"> and buttons.</w:t>
      </w:r>
    </w:p>
    <w:p w14:paraId="14DE431A" w14:textId="48577C80" w:rsidR="00BD0A63" w:rsidRDefault="002456F9" w:rsidP="002456F9">
      <w:pPr>
        <w:jc w:val="center"/>
      </w:pPr>
      <w:r>
        <w:rPr>
          <w:noProof/>
        </w:rPr>
        <w:drawing>
          <wp:inline distT="0" distB="0" distL="0" distR="0" wp14:anchorId="448F7396" wp14:editId="2EE2E350">
            <wp:extent cx="3248417" cy="2163876"/>
            <wp:effectExtent l="0" t="0" r="0" b="0"/>
            <wp:docPr id="846410928" name="Picture 84641092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28" name="Picture 846410928" descr="A picture containing text, electronics&#10;&#10;Description automatically generated"/>
                    <pic:cNvPicPr/>
                  </pic:nvPicPr>
                  <pic:blipFill>
                    <a:blip r:embed="rId14" cstate="screen">
                      <a:extLst>
                        <a:ext uri="{28A0092B-C50C-407E-A947-70E740481C1C}">
                          <a14:useLocalDpi xmlns:a14="http://schemas.microsoft.com/office/drawing/2010/main"/>
                        </a:ext>
                      </a:extLst>
                    </a:blip>
                    <a:stretch>
                      <a:fillRect/>
                    </a:stretch>
                  </pic:blipFill>
                  <pic:spPr>
                    <a:xfrm>
                      <a:off x="0" y="0"/>
                      <a:ext cx="3275265" cy="2181761"/>
                    </a:xfrm>
                    <a:prstGeom prst="rect">
                      <a:avLst/>
                    </a:prstGeom>
                  </pic:spPr>
                </pic:pic>
              </a:graphicData>
            </a:graphic>
          </wp:inline>
        </w:drawing>
      </w:r>
    </w:p>
    <w:p w14:paraId="2DC0F5B1" w14:textId="77777777" w:rsidR="00BD0A63" w:rsidRDefault="00BD0A63" w:rsidP="00BD0A63">
      <w:r>
        <w:t xml:space="preserve">And it can connect to other accessories to give you more options, like the </w:t>
      </w:r>
      <w:proofErr w:type="spellStart"/>
      <w:r>
        <w:t>BrainBot</w:t>
      </w:r>
      <w:proofErr w:type="spellEnd"/>
      <w:r>
        <w:t>.</w:t>
      </w:r>
    </w:p>
    <w:p w14:paraId="5E9E5872" w14:textId="77777777" w:rsidR="00BD0A63" w:rsidRDefault="00BD0A63" w:rsidP="00BD0A63">
      <w:pPr>
        <w:jc w:val="center"/>
      </w:pPr>
      <w:r>
        <w:rPr>
          <w:noProof/>
        </w:rPr>
        <w:drawing>
          <wp:inline distT="0" distB="0" distL="0" distR="0" wp14:anchorId="2E586228" wp14:editId="0FBA6C14">
            <wp:extent cx="3273398" cy="2503660"/>
            <wp:effectExtent l="0" t="0" r="0" b="0"/>
            <wp:docPr id="25" name="Picture 25" descr="BrainB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ainBot-1"/>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3275846" cy="2505532"/>
                    </a:xfrm>
                    <a:prstGeom prst="rect">
                      <a:avLst/>
                    </a:prstGeom>
                    <a:noFill/>
                    <a:ln>
                      <a:noFill/>
                    </a:ln>
                  </pic:spPr>
                </pic:pic>
              </a:graphicData>
            </a:graphic>
          </wp:inline>
        </w:drawing>
      </w:r>
    </w:p>
    <w:p w14:paraId="7BB402C0" w14:textId="187A7F1F" w:rsidR="00BD0A63" w:rsidRDefault="00BD0A63" w:rsidP="00BD0A63">
      <w:r>
        <w:t>There is a range of available accessories as well</w:t>
      </w:r>
      <w:r w:rsidR="00A438AE">
        <w:t xml:space="preserve">, </w:t>
      </w:r>
      <w:hyperlink r:id="rId16" w:history="1">
        <w:r w:rsidRPr="00917031">
          <w:rPr>
            <w:rStyle w:val="Hyperlink"/>
          </w:rPr>
          <w:t>https://www.brainpad.com/accessories/</w:t>
        </w:r>
      </w:hyperlink>
      <w:r w:rsidR="00A438AE">
        <w:t>.</w:t>
      </w:r>
    </w:p>
    <w:p w14:paraId="122611D1" w14:textId="23D659CB" w:rsidR="000A4995" w:rsidRDefault="27DBF4A2" w:rsidP="005305F6">
      <w:pPr>
        <w:pStyle w:val="Heading2"/>
        <w:rPr>
          <w:rFonts w:ascii="Times New Roman" w:eastAsia="Times New Roman" w:hAnsi="Times New Roman" w:cs="Times New Roman"/>
        </w:rPr>
      </w:pPr>
      <w:bookmarkStart w:id="2" w:name="_Toc204761322"/>
      <w:r>
        <w:lastRenderedPageBreak/>
        <w:t>Global Thinking</w:t>
      </w:r>
      <w:bookmarkEnd w:id="2"/>
    </w:p>
    <w:p w14:paraId="5E26E5C1" w14:textId="5A8C5AA0" w:rsidR="000A4995" w:rsidRDefault="5BBDC229" w:rsidP="00346B39">
      <w:r>
        <w:t>We work hard on making the BrainPad available to every culture and language. If you feel up to the challenge and want to translate this book</w:t>
      </w:r>
      <w:r w:rsidR="002158A5">
        <w:t xml:space="preserve"> in</w:t>
      </w:r>
      <w:r>
        <w:t>to your language, please let us know</w:t>
      </w:r>
      <w:r w:rsidR="00346B39">
        <w:t>!</w:t>
      </w:r>
    </w:p>
    <w:p w14:paraId="109E5A12" w14:textId="27F0B64B" w:rsidR="00702F2F" w:rsidRPr="000A4995" w:rsidRDefault="00702F2F" w:rsidP="00346B39">
      <w:r>
        <w:t>If you are translating this book, please add a section about you</w:t>
      </w:r>
      <w:r w:rsidR="001D6F09">
        <w:t>.</w:t>
      </w:r>
    </w:p>
    <w:p w14:paraId="75740CFA" w14:textId="241384D4" w:rsidR="00AD7DE3" w:rsidRDefault="27DBF4A2" w:rsidP="005305F6">
      <w:pPr>
        <w:pStyle w:val="Heading2"/>
      </w:pPr>
      <w:bookmarkStart w:id="3" w:name="_Toc204761323"/>
      <w:r>
        <w:t>License</w:t>
      </w:r>
      <w:bookmarkEnd w:id="3"/>
    </w:p>
    <w:p w14:paraId="66F8B090" w14:textId="613DCA9C" w:rsidR="00E52659" w:rsidRDefault="03473D0C" w:rsidP="008C01CF">
      <w:r>
        <w:t>This book is free and licensed under CC BY-SA 4.0. You are free to edit and print, repurpose</w:t>
      </w:r>
      <w:r w:rsidR="00F720B1">
        <w:t>,</w:t>
      </w:r>
      <w:r>
        <w:t xml:space="preserve"> and reuse. Learn more about what you can and can’t do here </w:t>
      </w:r>
      <w:hyperlink r:id="rId17">
        <w:r w:rsidRPr="03473D0C">
          <w:rPr>
            <w:rStyle w:val="Hyperlink"/>
          </w:rPr>
          <w:t>https://creativecommons.org/licenses/by-sa/4.0/</w:t>
        </w:r>
      </w:hyperlink>
      <w:r>
        <w:t>.</w:t>
      </w:r>
    </w:p>
    <w:p w14:paraId="26B53488" w14:textId="77777777" w:rsidR="00465E28" w:rsidRDefault="00465E28" w:rsidP="00E52659">
      <w:pPr>
        <w:pStyle w:val="Heading2"/>
      </w:pPr>
      <w:bookmarkStart w:id="4" w:name="_Toc204761324"/>
      <w:r>
        <w:t>STEM</w:t>
      </w:r>
      <w:bookmarkEnd w:id="4"/>
    </w:p>
    <w:p w14:paraId="57D1BC64" w14:textId="0179C641" w:rsidR="00465E28" w:rsidRDefault="00BB1D2B" w:rsidP="00D668A8">
      <w:r>
        <w:t>“</w:t>
      </w:r>
      <w:r w:rsidR="00E14703">
        <w:t>STEM</w:t>
      </w:r>
      <w:r>
        <w:t>”</w:t>
      </w:r>
      <w:r w:rsidR="00E14703">
        <w:t xml:space="preserve"> </w:t>
      </w:r>
      <w:r w:rsidR="00D04A29">
        <w:t>stands for Science, Technology, Engineering, and Math</w:t>
      </w:r>
      <w:r w:rsidR="001161D3">
        <w:t>ematics</w:t>
      </w:r>
      <w:r w:rsidR="00D04A29">
        <w:t xml:space="preserve">. </w:t>
      </w:r>
      <w:r w:rsidR="008F1866">
        <w:t xml:space="preserve">The STEM acronym was introduced in </w:t>
      </w:r>
      <w:r w:rsidR="00FF256F">
        <w:t>2001 by the U.S. National Science Foundation.</w:t>
      </w:r>
      <w:r w:rsidR="00E66C63">
        <w:t xml:space="preserve"> STEM is now one of the most </w:t>
      </w:r>
      <w:r w:rsidR="00DF7A3C">
        <w:t>talked about topics in education.</w:t>
      </w:r>
      <w:r w:rsidR="004516F3">
        <w:t xml:space="preserve"> STEM education</w:t>
      </w:r>
      <w:r w:rsidR="0096476E">
        <w:t>, however,</w:t>
      </w:r>
      <w:r w:rsidR="004516F3">
        <w:t xml:space="preserve"> </w:t>
      </w:r>
      <w:r w:rsidR="0008220F">
        <w:t>is more than</w:t>
      </w:r>
      <w:r w:rsidR="00C236AE">
        <w:t xml:space="preserve"> just </w:t>
      </w:r>
      <w:r w:rsidR="003815D4">
        <w:t xml:space="preserve">these </w:t>
      </w:r>
      <w:r w:rsidR="00C236AE">
        <w:t xml:space="preserve">four </w:t>
      </w:r>
      <w:r w:rsidR="001B51C4">
        <w:t>fields of study</w:t>
      </w:r>
      <w:r w:rsidR="003815D4">
        <w:t>. The STEM educational approach is aimed at connecting</w:t>
      </w:r>
      <w:r w:rsidR="00337C07">
        <w:t xml:space="preserve"> classroom learning to the real world</w:t>
      </w:r>
      <w:r w:rsidR="00B3309B">
        <w:t xml:space="preserve"> </w:t>
      </w:r>
      <w:r w:rsidR="00B113AC">
        <w:t xml:space="preserve">by emphasizing </w:t>
      </w:r>
      <w:r w:rsidR="00D37AA9">
        <w:t>communication, collaboration, critical thinking</w:t>
      </w:r>
      <w:r w:rsidR="005B1991">
        <w:t>, and creativity</w:t>
      </w:r>
      <w:r w:rsidR="00925A7A">
        <w:t xml:space="preserve"> while </w:t>
      </w:r>
      <w:r w:rsidR="00D370DB">
        <w:t>teaching the engineering design process.</w:t>
      </w:r>
      <w:r w:rsidR="006020B4">
        <w:t xml:space="preserve"> The term “STEAM” is </w:t>
      </w:r>
      <w:r w:rsidR="00E81EC9">
        <w:t xml:space="preserve">the same as </w:t>
      </w:r>
      <w:r w:rsidR="00ED0784">
        <w:t>STEM with additional emphasis on the arts.</w:t>
      </w:r>
    </w:p>
    <w:p w14:paraId="6D9A68F0" w14:textId="10ACFF7B" w:rsidR="00E52659" w:rsidRDefault="00E52659" w:rsidP="00E52659">
      <w:pPr>
        <w:pStyle w:val="Heading2"/>
      </w:pPr>
      <w:bookmarkStart w:id="5" w:name="_Toc204761325"/>
      <w:r>
        <w:t>The Philosophy</w:t>
      </w:r>
      <w:bookmarkEnd w:id="5"/>
    </w:p>
    <w:p w14:paraId="57B8BD37" w14:textId="7A38CA64" w:rsidR="00E52659" w:rsidRDefault="00E52659" w:rsidP="00E52659">
      <w:r>
        <w:t xml:space="preserve">STEM education requires an evolving platform, not a toy. </w:t>
      </w:r>
      <w:r w:rsidR="001E54CE">
        <w:t>The BrainPad evolves to match your skill level</w:t>
      </w:r>
      <w:r>
        <w:t xml:space="preserve">. Many toys are marketed as STEM tools, but most lack the versatility to keep students engaged for any length of time. The BrainPad </w:t>
      </w:r>
      <w:r w:rsidR="00241418">
        <w:t xml:space="preserve">ecosystem </w:t>
      </w:r>
      <w:r>
        <w:t>consolidates programming (from beginner to professional), electronics, engineering, robotics, and more into an inexpensive platform that can be used from grade school through college. It is backed by our 15 years of professional engineering experience. The same tools commercial customers use to program our industrial controllers can also be used to program the BrainPad</w:t>
      </w:r>
      <w:r w:rsidR="00241418">
        <w:t xml:space="preserve"> Pulse</w:t>
      </w:r>
      <w:r>
        <w:t>. No other STEM platform can lead students from drag and drop block programming to professional programming and engineering like the BrainPad</w:t>
      </w:r>
      <w:r w:rsidR="00241418">
        <w:t xml:space="preserve"> Pulse</w:t>
      </w:r>
      <w:r>
        <w:t>.</w:t>
      </w:r>
    </w:p>
    <w:p w14:paraId="5468A2BC" w14:textId="0151ABB3" w:rsidR="000C4289" w:rsidRDefault="00905C9C" w:rsidP="005305F6">
      <w:pPr>
        <w:pStyle w:val="Heading1"/>
        <w:keepNext/>
      </w:pPr>
      <w:bookmarkStart w:id="6" w:name="_Toc204761326"/>
      <w:r>
        <w:lastRenderedPageBreak/>
        <w:t>MakeCode</w:t>
      </w:r>
      <w:bookmarkEnd w:id="6"/>
    </w:p>
    <w:p w14:paraId="54AA79F4" w14:textId="1DB999C6" w:rsidR="00DC1023" w:rsidRPr="002367C9" w:rsidRDefault="27DBF4A2" w:rsidP="000C4289">
      <w:r>
        <w:t xml:space="preserve">The BrainPad </w:t>
      </w:r>
      <w:r w:rsidR="00A723DE">
        <w:t xml:space="preserve">Pulse </w:t>
      </w:r>
      <w:r>
        <w:t xml:space="preserve">provides </w:t>
      </w:r>
      <w:r w:rsidR="00DD00D5">
        <w:t xml:space="preserve">multiple </w:t>
      </w:r>
      <w:r w:rsidR="001D6F09">
        <w:t>coding options</w:t>
      </w:r>
      <w:r w:rsidR="00DC1023">
        <w:t>, including Python and .NET C#.</w:t>
      </w:r>
      <w:r w:rsidR="00DC1023" w:rsidRPr="00DC1023">
        <w:t xml:space="preserve"> </w:t>
      </w:r>
      <w:r w:rsidR="00B72716">
        <w:t xml:space="preserve">It provides </w:t>
      </w:r>
      <w:r w:rsidR="00DC1023">
        <w:t xml:space="preserve">Python through Thonny IDE and </w:t>
      </w:r>
      <w:r w:rsidR="009C0415">
        <w:t>provides</w:t>
      </w:r>
      <w:r w:rsidR="00DC1023">
        <w:t xml:space="preserve"> .NET C# through Microsoft Visual Studio. Those </w:t>
      </w:r>
      <w:r w:rsidR="0072234B">
        <w:t>coding options</w:t>
      </w:r>
      <w:r w:rsidR="00DC1023">
        <w:t xml:space="preserve"> are for advanced users and require </w:t>
      </w:r>
      <w:r w:rsidR="00130F17">
        <w:t xml:space="preserve">a </w:t>
      </w:r>
      <w:r w:rsidR="00DC1023">
        <w:t>PC Windows machine. This guid</w:t>
      </w:r>
      <w:r w:rsidR="00130F17">
        <w:t>e</w:t>
      </w:r>
      <w:r w:rsidR="00DC1023">
        <w:t xml:space="preserve"> will not </w:t>
      </w:r>
      <w:r w:rsidR="00054BF0">
        <w:t>cover</w:t>
      </w:r>
      <w:r w:rsidR="00DC1023">
        <w:t xml:space="preserve"> these topics</w:t>
      </w:r>
      <w:r w:rsidR="00130F17">
        <w:t>,</w:t>
      </w:r>
      <w:r w:rsidR="00DC1023">
        <w:t xml:space="preserve"> but there are plenty of lessons</w:t>
      </w:r>
      <w:r w:rsidR="00A723DE">
        <w:t xml:space="preserve"> available</w:t>
      </w:r>
      <w:r w:rsidR="00DC1023">
        <w:t xml:space="preserve"> at </w:t>
      </w:r>
      <w:hyperlink r:id="rId18" w:history="1">
        <w:r w:rsidR="00DC1023" w:rsidRPr="00917031">
          <w:rPr>
            <w:rStyle w:val="Hyperlink"/>
          </w:rPr>
          <w:t>https://www.brainpad.com</w:t>
        </w:r>
      </w:hyperlink>
      <w:r w:rsidR="00130F17">
        <w:rPr>
          <w:rStyle w:val="Hyperlink"/>
        </w:rPr>
        <w:t xml:space="preserve"> </w:t>
      </w:r>
      <w:r w:rsidR="002367C9">
        <w:rPr>
          <w:rStyle w:val="Hyperlink"/>
          <w:u w:val="none"/>
        </w:rPr>
        <w:t>.</w:t>
      </w:r>
    </w:p>
    <w:p w14:paraId="0AEA2B32" w14:textId="2644C610" w:rsidR="000C4289" w:rsidRDefault="00DC0A12" w:rsidP="003170A7">
      <w:r>
        <w:t xml:space="preserve">The focus in this guide will be on MakeCode, an online </w:t>
      </w:r>
      <w:r w:rsidR="00C46EEB">
        <w:t>coding editor.</w:t>
      </w:r>
      <w:r w:rsidR="00E84BF9">
        <w:t xml:space="preserve"> </w:t>
      </w:r>
    </w:p>
    <w:p w14:paraId="12D119D1" w14:textId="5D78F7ED" w:rsidR="00596F9A" w:rsidRDefault="00A51BB5" w:rsidP="005305F6">
      <w:pPr>
        <w:pStyle w:val="Heading2"/>
      </w:pPr>
      <w:bookmarkStart w:id="7" w:name="_Toc204761327"/>
      <w:r>
        <w:t>Nothing to install</w:t>
      </w:r>
      <w:bookmarkEnd w:id="7"/>
    </w:p>
    <w:p w14:paraId="6579EB31" w14:textId="0AA2596F" w:rsidR="00865E71" w:rsidRDefault="00A51BB5" w:rsidP="005A3B35">
      <w:r>
        <w:t>When using</w:t>
      </w:r>
      <w:r w:rsidR="54520803">
        <w:t xml:space="preserve"> </w:t>
      </w:r>
      <w:r w:rsidR="00C70CD5">
        <w:t>MakeCode</w:t>
      </w:r>
      <w:r w:rsidR="002367C9">
        <w:t>,</w:t>
      </w:r>
      <w:r w:rsidR="00C70CD5">
        <w:t xml:space="preserve"> t</w:t>
      </w:r>
      <w:r w:rsidR="005A3B35">
        <w:t>h</w:t>
      </w:r>
      <w:r w:rsidR="54520803">
        <w:t xml:space="preserve">ere is nothing to install -- everything works through </w:t>
      </w:r>
      <w:r w:rsidR="007564A0">
        <w:t>an</w:t>
      </w:r>
      <w:r w:rsidR="54520803">
        <w:t xml:space="preserve"> Internet browser.</w:t>
      </w:r>
      <w:r w:rsidR="001872EB">
        <w:t xml:space="preserve"> All</w:t>
      </w:r>
      <w:r w:rsidR="002367C9">
        <w:t xml:space="preserve"> that is</w:t>
      </w:r>
      <w:r w:rsidR="001872EB">
        <w:t xml:space="preserve"> needed is an </w:t>
      </w:r>
      <w:r w:rsidR="00BF7D60">
        <w:t>I</w:t>
      </w:r>
      <w:r w:rsidR="001872EB">
        <w:t>nternet connection.</w:t>
      </w:r>
      <w:r w:rsidR="007C34A0">
        <w:t xml:space="preserve"> </w:t>
      </w:r>
    </w:p>
    <w:p w14:paraId="77AB9635" w14:textId="601F7DFB" w:rsidR="00865E71" w:rsidRDefault="00E52A73" w:rsidP="00E52A73">
      <w:pPr>
        <w:jc w:val="center"/>
      </w:pPr>
      <w:r w:rsidRPr="00E52A73">
        <w:rPr>
          <w:noProof/>
        </w:rPr>
        <w:drawing>
          <wp:inline distT="0" distB="0" distL="0" distR="0" wp14:anchorId="3330E9EA" wp14:editId="1457031A">
            <wp:extent cx="4666719" cy="2059140"/>
            <wp:effectExtent l="0" t="0" r="63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9" cstate="screen">
                      <a:extLst>
                        <a:ext uri="{28A0092B-C50C-407E-A947-70E740481C1C}">
                          <a14:useLocalDpi xmlns:a14="http://schemas.microsoft.com/office/drawing/2010/main"/>
                        </a:ext>
                      </a:extLst>
                    </a:blip>
                    <a:stretch>
                      <a:fillRect/>
                    </a:stretch>
                  </pic:blipFill>
                  <pic:spPr>
                    <a:xfrm>
                      <a:off x="0" y="0"/>
                      <a:ext cx="4671971" cy="2061458"/>
                    </a:xfrm>
                    <a:prstGeom prst="rect">
                      <a:avLst/>
                    </a:prstGeom>
                  </pic:spPr>
                </pic:pic>
              </a:graphicData>
            </a:graphic>
          </wp:inline>
        </w:drawing>
      </w:r>
    </w:p>
    <w:p w14:paraId="28DC14CD" w14:textId="4BA5258F" w:rsidR="007C16A0" w:rsidRDefault="00041AD6" w:rsidP="007C16A0">
      <w:pPr>
        <w:pStyle w:val="Heading2"/>
      </w:pPr>
      <w:bookmarkStart w:id="8" w:name="_Toc204761328"/>
      <w:r>
        <w:t>Wo</w:t>
      </w:r>
      <w:r w:rsidR="007C16A0">
        <w:t>rks on Everything</w:t>
      </w:r>
      <w:bookmarkEnd w:id="8"/>
    </w:p>
    <w:p w14:paraId="7B5A3593" w14:textId="05619D53" w:rsidR="007C16A0" w:rsidRDefault="00232071" w:rsidP="007C16A0">
      <w:r>
        <w:t>Any system with a modern browser can use MakeCode. This includes Windows</w:t>
      </w:r>
      <w:r w:rsidR="00783CA8">
        <w:t>, Mac and Chromebook machines.</w:t>
      </w:r>
    </w:p>
    <w:p w14:paraId="3717FBEA" w14:textId="52B3D42B" w:rsidR="00174E37" w:rsidRDefault="00174E37" w:rsidP="00174E37">
      <w:pPr>
        <w:jc w:val="center"/>
      </w:pPr>
      <w:r>
        <w:rPr>
          <w:noProof/>
        </w:rPr>
        <w:drawing>
          <wp:inline distT="0" distB="0" distL="0" distR="0" wp14:anchorId="57DF5694" wp14:editId="065F25F8">
            <wp:extent cx="3193774" cy="2118605"/>
            <wp:effectExtent l="0" t="0" r="6985" b="0"/>
            <wp:docPr id="846410929" name="Picture 8464109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29" name="Picture 846410929" descr="Graphical user interface&#10;&#10;Description automatically generated"/>
                    <pic:cNvPicPr/>
                  </pic:nvPicPr>
                  <pic:blipFill>
                    <a:blip r:embed="rId20" cstate="screen">
                      <a:extLst>
                        <a:ext uri="{28A0092B-C50C-407E-A947-70E740481C1C}">
                          <a14:useLocalDpi xmlns:a14="http://schemas.microsoft.com/office/drawing/2010/main"/>
                        </a:ext>
                      </a:extLst>
                    </a:blip>
                    <a:stretch>
                      <a:fillRect/>
                    </a:stretch>
                  </pic:blipFill>
                  <pic:spPr>
                    <a:xfrm>
                      <a:off x="0" y="0"/>
                      <a:ext cx="3205101" cy="2126119"/>
                    </a:xfrm>
                    <a:prstGeom prst="rect">
                      <a:avLst/>
                    </a:prstGeom>
                  </pic:spPr>
                </pic:pic>
              </a:graphicData>
            </a:graphic>
          </wp:inline>
        </w:drawing>
      </w:r>
    </w:p>
    <w:p w14:paraId="16A6A259" w14:textId="77777777" w:rsidR="00914E5B" w:rsidRDefault="00914E5B" w:rsidP="007C16A0"/>
    <w:p w14:paraId="7E57C301" w14:textId="77777777" w:rsidR="00914E5B" w:rsidRDefault="00914E5B" w:rsidP="007C16A0"/>
    <w:p w14:paraId="5D38B7C0" w14:textId="77777777" w:rsidR="00914E5B" w:rsidRDefault="00914E5B" w:rsidP="007C16A0"/>
    <w:p w14:paraId="19057C58" w14:textId="07E0FC38" w:rsidR="00C30231" w:rsidRDefault="00C30231" w:rsidP="007C16A0">
      <w:r>
        <w:lastRenderedPageBreak/>
        <w:t xml:space="preserve">MakeCode will even work </w:t>
      </w:r>
      <w:r w:rsidR="004B4AA2">
        <w:t>on phones and tablets, however this is not recommended</w:t>
      </w:r>
      <w:r w:rsidR="00BA47D1">
        <w:t>.</w:t>
      </w:r>
    </w:p>
    <w:p w14:paraId="2741F99F" w14:textId="0E80C23C" w:rsidR="00914E5B" w:rsidRDefault="00914E5B" w:rsidP="00914E5B">
      <w:pPr>
        <w:jc w:val="center"/>
      </w:pPr>
      <w:r>
        <w:rPr>
          <w:noProof/>
        </w:rPr>
        <w:drawing>
          <wp:inline distT="0" distB="0" distL="0" distR="0" wp14:anchorId="7CA8213B" wp14:editId="71D449A3">
            <wp:extent cx="2905539" cy="1960913"/>
            <wp:effectExtent l="0" t="0" r="0" b="0"/>
            <wp:docPr id="846410931" name="Picture 84641093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31" name="Picture 846410931" descr="Graphical user interface, application, PowerPoint&#10;&#10;Description automatically generated"/>
                    <pic:cNvPicPr/>
                  </pic:nvPicPr>
                  <pic:blipFill>
                    <a:blip r:embed="rId21">
                      <a:extLst>
                        <a:ext uri="{28A0092B-C50C-407E-A947-70E740481C1C}">
                          <a14:useLocalDpi xmlns:a14="http://schemas.microsoft.com/office/drawing/2010/main"/>
                        </a:ext>
                      </a:extLst>
                    </a:blip>
                    <a:stretch>
                      <a:fillRect/>
                    </a:stretch>
                  </pic:blipFill>
                  <pic:spPr>
                    <a:xfrm>
                      <a:off x="0" y="0"/>
                      <a:ext cx="2919383" cy="1970256"/>
                    </a:xfrm>
                    <a:prstGeom prst="rect">
                      <a:avLst/>
                    </a:prstGeom>
                  </pic:spPr>
                </pic:pic>
              </a:graphicData>
            </a:graphic>
          </wp:inline>
        </w:drawing>
      </w:r>
    </w:p>
    <w:p w14:paraId="3B611AE1" w14:textId="129B1581" w:rsidR="004C59EB" w:rsidRDefault="00041AD6" w:rsidP="007C16A0">
      <w:pPr>
        <w:pStyle w:val="Heading2"/>
      </w:pPr>
      <w:bookmarkStart w:id="9" w:name="_Toc204761329"/>
      <w:r>
        <w:t>Blocks to Code</w:t>
      </w:r>
      <w:bookmarkEnd w:id="9"/>
    </w:p>
    <w:p w14:paraId="40AF88AF" w14:textId="65C25D49" w:rsidR="000C4289" w:rsidRDefault="005B12E2" w:rsidP="00BA47D1">
      <w:r>
        <w:t>Users can code the BrainPad by arranging blocks</w:t>
      </w:r>
      <w:r w:rsidR="00E22E3E">
        <w:t>. This is user friendly and works with younger learners.</w:t>
      </w:r>
    </w:p>
    <w:p w14:paraId="0A885EE6" w14:textId="4AF955B0" w:rsidR="00704AD3" w:rsidRPr="009F3B08" w:rsidRDefault="005174E9" w:rsidP="00704AD3">
      <w:pPr>
        <w:jc w:val="center"/>
      </w:pPr>
      <w:r w:rsidRPr="005174E9">
        <w:rPr>
          <w:noProof/>
        </w:rPr>
        <w:drawing>
          <wp:inline distT="0" distB="0" distL="0" distR="0" wp14:anchorId="2E5C0423" wp14:editId="5A5911B5">
            <wp:extent cx="3748676" cy="1701322"/>
            <wp:effectExtent l="0" t="0" r="4445"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22" cstate="screen">
                      <a:extLst>
                        <a:ext uri="{28A0092B-C50C-407E-A947-70E740481C1C}">
                          <a14:useLocalDpi xmlns:a14="http://schemas.microsoft.com/office/drawing/2010/main"/>
                        </a:ext>
                      </a:extLst>
                    </a:blip>
                    <a:stretch>
                      <a:fillRect/>
                    </a:stretch>
                  </pic:blipFill>
                  <pic:spPr>
                    <a:xfrm>
                      <a:off x="0" y="0"/>
                      <a:ext cx="3751856" cy="1702765"/>
                    </a:xfrm>
                    <a:prstGeom prst="rect">
                      <a:avLst/>
                    </a:prstGeom>
                  </pic:spPr>
                </pic:pic>
              </a:graphicData>
            </a:graphic>
          </wp:inline>
        </w:drawing>
      </w:r>
    </w:p>
    <w:p w14:paraId="730A0D81" w14:textId="21330D0E" w:rsidR="00AE23E1" w:rsidRDefault="00AE23E1" w:rsidP="00AE23E1">
      <w:r>
        <w:t>The Display menu</w:t>
      </w:r>
      <w:r w:rsidR="00EA0A0F">
        <w:t>,</w:t>
      </w:r>
      <w:r>
        <w:t xml:space="preserve"> for example</w:t>
      </w:r>
      <w:r w:rsidR="00EA0A0F">
        <w:t>,</w:t>
      </w:r>
      <w:r w:rsidR="00362F25">
        <w:t xml:space="preserve"> has a </w:t>
      </w:r>
      <w:r w:rsidR="005174E9">
        <w:t>“</w:t>
      </w:r>
      <w:r w:rsidR="00362F25">
        <w:t xml:space="preserve">show </w:t>
      </w:r>
      <w:r w:rsidR="00063FFA">
        <w:t>string</w:t>
      </w:r>
      <w:r w:rsidR="005174E9">
        <w:t>”</w:t>
      </w:r>
      <w:r w:rsidR="00362F25">
        <w:t xml:space="preserve"> block.</w:t>
      </w:r>
    </w:p>
    <w:p w14:paraId="47DDDBC6" w14:textId="0AB8100E" w:rsidR="00424344" w:rsidRDefault="003C37A4" w:rsidP="00424344">
      <w:pPr>
        <w:jc w:val="center"/>
      </w:pPr>
      <w:r w:rsidRPr="003C37A4">
        <w:rPr>
          <w:noProof/>
        </w:rPr>
        <w:drawing>
          <wp:inline distT="0" distB="0" distL="0" distR="0" wp14:anchorId="524CAAB9" wp14:editId="7139D176">
            <wp:extent cx="3832465" cy="1593175"/>
            <wp:effectExtent l="0" t="0" r="0" b="762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23" cstate="screen">
                      <a:extLst>
                        <a:ext uri="{28A0092B-C50C-407E-A947-70E740481C1C}">
                          <a14:useLocalDpi xmlns:a14="http://schemas.microsoft.com/office/drawing/2010/main"/>
                        </a:ext>
                      </a:extLst>
                    </a:blip>
                    <a:stretch>
                      <a:fillRect/>
                    </a:stretch>
                  </pic:blipFill>
                  <pic:spPr>
                    <a:xfrm>
                      <a:off x="0" y="0"/>
                      <a:ext cx="3838527" cy="1595695"/>
                    </a:xfrm>
                    <a:prstGeom prst="rect">
                      <a:avLst/>
                    </a:prstGeom>
                  </pic:spPr>
                </pic:pic>
              </a:graphicData>
            </a:graphic>
          </wp:inline>
        </w:drawing>
      </w:r>
    </w:p>
    <w:p w14:paraId="3B0A45BA" w14:textId="1E14322B" w:rsidR="00362F25" w:rsidRDefault="00362F25" w:rsidP="00362F25">
      <w:r>
        <w:t xml:space="preserve">Dragging the </w:t>
      </w:r>
      <w:r w:rsidR="00F618B3">
        <w:t xml:space="preserve">“show image” </w:t>
      </w:r>
      <w:r>
        <w:t xml:space="preserve">block to the </w:t>
      </w:r>
      <w:r w:rsidR="00F618B3">
        <w:t>“on start” block creates a program that shows an image on the screen.</w:t>
      </w:r>
    </w:p>
    <w:p w14:paraId="4A0D7833" w14:textId="77777777" w:rsidR="00B0301A" w:rsidRDefault="00B0301A" w:rsidP="00362F25"/>
    <w:p w14:paraId="1AAB22FA" w14:textId="77777777" w:rsidR="00B0301A" w:rsidRDefault="00B0301A" w:rsidP="00362F25"/>
    <w:p w14:paraId="189D16E7" w14:textId="77777777" w:rsidR="00B0301A" w:rsidRDefault="00B0301A" w:rsidP="00362F25"/>
    <w:p w14:paraId="2138074D" w14:textId="32699C47" w:rsidR="00414464" w:rsidRDefault="00414464" w:rsidP="00362F25">
      <w:r>
        <w:lastRenderedPageBreak/>
        <w:t>Coders have the option to type the code by switching</w:t>
      </w:r>
      <w:r w:rsidR="00ED51B2">
        <w:t xml:space="preserve"> to JavaScrip</w:t>
      </w:r>
      <w:r w:rsidR="00831F05">
        <w:t>t</w:t>
      </w:r>
      <w:r w:rsidR="00ED51B2">
        <w:t xml:space="preserve"> or Python.</w:t>
      </w:r>
    </w:p>
    <w:p w14:paraId="75BEDDDC" w14:textId="2A6F67F5" w:rsidR="00ED51B2" w:rsidRDefault="00831F05" w:rsidP="00831F05">
      <w:pPr>
        <w:jc w:val="center"/>
      </w:pPr>
      <w:r w:rsidRPr="00831F05">
        <w:rPr>
          <w:noProof/>
        </w:rPr>
        <w:drawing>
          <wp:inline distT="0" distB="0" distL="0" distR="0" wp14:anchorId="0EF3E298" wp14:editId="776ADC97">
            <wp:extent cx="3551952" cy="1438237"/>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4" cstate="screen">
                      <a:extLst>
                        <a:ext uri="{28A0092B-C50C-407E-A947-70E740481C1C}">
                          <a14:useLocalDpi xmlns:a14="http://schemas.microsoft.com/office/drawing/2010/main"/>
                        </a:ext>
                      </a:extLst>
                    </a:blip>
                    <a:stretch>
                      <a:fillRect/>
                    </a:stretch>
                  </pic:blipFill>
                  <pic:spPr>
                    <a:xfrm>
                      <a:off x="0" y="0"/>
                      <a:ext cx="3562457" cy="1442491"/>
                    </a:xfrm>
                    <a:prstGeom prst="rect">
                      <a:avLst/>
                    </a:prstGeom>
                  </pic:spPr>
                </pic:pic>
              </a:graphicData>
            </a:graphic>
          </wp:inline>
        </w:drawing>
      </w:r>
    </w:p>
    <w:p w14:paraId="043A91F0" w14:textId="57FDB4E9" w:rsidR="00F02DA0" w:rsidRDefault="00F02DA0" w:rsidP="00F02DA0">
      <w:r>
        <w:t>This changes the coding surface from blocks to typed coding.</w:t>
      </w:r>
      <w:r w:rsidR="00E64100">
        <w:t xml:space="preserve"> The earlier blocks that showed </w:t>
      </w:r>
      <w:r w:rsidR="00332579">
        <w:t>the string will look like this in Python.</w:t>
      </w:r>
    </w:p>
    <w:p w14:paraId="42B0A555" w14:textId="2754B296" w:rsidR="00332579" w:rsidRDefault="00332579" w:rsidP="00332579">
      <w:pPr>
        <w:jc w:val="center"/>
      </w:pPr>
      <w:r w:rsidRPr="00332579">
        <w:rPr>
          <w:noProof/>
        </w:rPr>
        <w:drawing>
          <wp:inline distT="0" distB="0" distL="0" distR="0" wp14:anchorId="7753DAAA" wp14:editId="5E9D09C5">
            <wp:extent cx="3617527" cy="556929"/>
            <wp:effectExtent l="0" t="0" r="254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25" cstate="screen">
                      <a:extLst>
                        <a:ext uri="{28A0092B-C50C-407E-A947-70E740481C1C}">
                          <a14:useLocalDpi xmlns:a14="http://schemas.microsoft.com/office/drawing/2010/main"/>
                        </a:ext>
                      </a:extLst>
                    </a:blip>
                    <a:stretch>
                      <a:fillRect/>
                    </a:stretch>
                  </pic:blipFill>
                  <pic:spPr>
                    <a:xfrm>
                      <a:off x="0" y="0"/>
                      <a:ext cx="3645452" cy="561228"/>
                    </a:xfrm>
                    <a:prstGeom prst="rect">
                      <a:avLst/>
                    </a:prstGeom>
                  </pic:spPr>
                </pic:pic>
              </a:graphicData>
            </a:graphic>
          </wp:inline>
        </w:drawing>
      </w:r>
    </w:p>
    <w:p w14:paraId="6C32EBA4" w14:textId="77777777" w:rsidR="001B194E" w:rsidRDefault="00755DA2" w:rsidP="00755DA2">
      <w:r>
        <w:t>We can now type a few lines of code</w:t>
      </w:r>
      <w:r w:rsidR="001B194E">
        <w:t>…</w:t>
      </w:r>
    </w:p>
    <w:p w14:paraId="0C833269" w14:textId="5D255CDC" w:rsidR="004B6A2C" w:rsidRDefault="004B6A2C" w:rsidP="004B6A2C">
      <w:pPr>
        <w:jc w:val="center"/>
      </w:pPr>
      <w:r w:rsidRPr="004B6A2C">
        <w:rPr>
          <w:noProof/>
        </w:rPr>
        <w:drawing>
          <wp:inline distT="0" distB="0" distL="0" distR="0" wp14:anchorId="7D685F07" wp14:editId="6E88C304">
            <wp:extent cx="3796035" cy="602661"/>
            <wp:effectExtent l="0" t="0" r="0" b="698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6" cstate="screen">
                      <a:extLst>
                        <a:ext uri="{28A0092B-C50C-407E-A947-70E740481C1C}">
                          <a14:useLocalDpi xmlns:a14="http://schemas.microsoft.com/office/drawing/2010/main"/>
                        </a:ext>
                      </a:extLst>
                    </a:blip>
                    <a:stretch>
                      <a:fillRect/>
                    </a:stretch>
                  </pic:blipFill>
                  <pic:spPr>
                    <a:xfrm>
                      <a:off x="0" y="0"/>
                      <a:ext cx="3814990" cy="605670"/>
                    </a:xfrm>
                    <a:prstGeom prst="rect">
                      <a:avLst/>
                    </a:prstGeom>
                  </pic:spPr>
                </pic:pic>
              </a:graphicData>
            </a:graphic>
          </wp:inline>
        </w:drawing>
      </w:r>
    </w:p>
    <w:p w14:paraId="6EF2EE96" w14:textId="7FCCF88B" w:rsidR="001B194E" w:rsidRDefault="001B194E" w:rsidP="001B194E">
      <w:r>
        <w:t>…</w:t>
      </w:r>
      <w:r w:rsidR="00755DA2">
        <w:t xml:space="preserve"> and we would be coding </w:t>
      </w:r>
      <w:r>
        <w:t>in P</w:t>
      </w:r>
      <w:r w:rsidR="00755DA2">
        <w:t>ython!</w:t>
      </w:r>
      <w:r>
        <w:t xml:space="preserve"> </w:t>
      </w:r>
    </w:p>
    <w:p w14:paraId="72178581" w14:textId="2FD7FA1B" w:rsidR="00117A16" w:rsidRDefault="00117A16" w:rsidP="00117A16">
      <w:pPr>
        <w:jc w:val="center"/>
      </w:pPr>
      <w:r w:rsidRPr="00117A16">
        <w:rPr>
          <w:noProof/>
        </w:rPr>
        <w:drawing>
          <wp:inline distT="0" distB="0" distL="0" distR="0" wp14:anchorId="0BA2B4A7" wp14:editId="7BF93225">
            <wp:extent cx="2991267" cy="1552792"/>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27"/>
                    <a:stretch>
                      <a:fillRect/>
                    </a:stretch>
                  </pic:blipFill>
                  <pic:spPr>
                    <a:xfrm>
                      <a:off x="0" y="0"/>
                      <a:ext cx="2991267" cy="1552792"/>
                    </a:xfrm>
                    <a:prstGeom prst="rect">
                      <a:avLst/>
                    </a:prstGeom>
                  </pic:spPr>
                </pic:pic>
              </a:graphicData>
            </a:graphic>
          </wp:inline>
        </w:drawing>
      </w:r>
    </w:p>
    <w:p w14:paraId="5C7990FB" w14:textId="77777777" w:rsidR="00424344" w:rsidRDefault="00424344" w:rsidP="00424344"/>
    <w:p w14:paraId="6DE51CE3" w14:textId="77777777" w:rsidR="000E550D" w:rsidRDefault="000E550D" w:rsidP="00424344"/>
    <w:p w14:paraId="46FD71E7" w14:textId="77777777" w:rsidR="000E550D" w:rsidRDefault="000E550D" w:rsidP="00424344"/>
    <w:p w14:paraId="09C3064A" w14:textId="77777777" w:rsidR="000E550D" w:rsidRDefault="000E550D" w:rsidP="00424344"/>
    <w:p w14:paraId="3C8D0633" w14:textId="77777777" w:rsidR="000E550D" w:rsidRDefault="000E550D" w:rsidP="00424344"/>
    <w:p w14:paraId="0BBFDC18" w14:textId="77777777" w:rsidR="000E550D" w:rsidRDefault="000E550D" w:rsidP="00424344"/>
    <w:p w14:paraId="3D663159" w14:textId="77777777" w:rsidR="004155EA" w:rsidRDefault="00966C47" w:rsidP="00966C47">
      <w:pPr>
        <w:pStyle w:val="Heading2"/>
      </w:pPr>
      <w:bookmarkStart w:id="10" w:name="_Toc204761330"/>
      <w:r>
        <w:lastRenderedPageBreak/>
        <w:t>The Simulator</w:t>
      </w:r>
      <w:bookmarkEnd w:id="10"/>
    </w:p>
    <w:p w14:paraId="2741389A" w14:textId="0C7C5D4B" w:rsidR="00596F9A" w:rsidRDefault="27DBF4A2" w:rsidP="004155EA">
      <w:r>
        <w:t xml:space="preserve">The </w:t>
      </w:r>
      <w:r w:rsidR="00337F92">
        <w:t>MakeCode</w:t>
      </w:r>
      <w:r>
        <w:t xml:space="preserve"> simulator </w:t>
      </w:r>
      <w:r w:rsidR="00A22908">
        <w:t xml:space="preserve">is basically a </w:t>
      </w:r>
      <w:r w:rsidR="004E518A">
        <w:t xml:space="preserve">virtual </w:t>
      </w:r>
      <w:r w:rsidR="00A22908">
        <w:t xml:space="preserve">BrainPad </w:t>
      </w:r>
      <w:r w:rsidR="00E71D43">
        <w:t>Pulse</w:t>
      </w:r>
      <w:r w:rsidR="00337F92">
        <w:t>.</w:t>
      </w:r>
      <w:r w:rsidR="005638C0">
        <w:t xml:space="preserve"> </w:t>
      </w:r>
      <w:r w:rsidR="0026634E">
        <w:t xml:space="preserve">The simulator </w:t>
      </w:r>
      <w:r>
        <w:t xml:space="preserve">allows you to try </w:t>
      </w:r>
      <w:r w:rsidR="00E36959">
        <w:t>p</w:t>
      </w:r>
      <w:r>
        <w:t>rograms right in your browser without loading the program onto the BrainPad</w:t>
      </w:r>
      <w:r w:rsidR="00E71D43">
        <w:t xml:space="preserve"> Pulse</w:t>
      </w:r>
      <w:r>
        <w:t xml:space="preserve">. This is also an excellent </w:t>
      </w:r>
      <w:r w:rsidR="00DF6E10">
        <w:t xml:space="preserve">try-before-you-buy </w:t>
      </w:r>
      <w:r>
        <w:t xml:space="preserve">option if you haven’t received your BrainPad </w:t>
      </w:r>
      <w:r w:rsidR="00DF6E10">
        <w:t xml:space="preserve">Pulse </w:t>
      </w:r>
      <w:r>
        <w:t>yet.</w:t>
      </w:r>
    </w:p>
    <w:p w14:paraId="1578D416" w14:textId="1EAC0607" w:rsidR="00596F9A" w:rsidRDefault="00F2039F" w:rsidP="00596F9A">
      <w:pPr>
        <w:jc w:val="center"/>
      </w:pPr>
      <w:r w:rsidRPr="00F2039F">
        <w:rPr>
          <w:noProof/>
        </w:rPr>
        <w:drawing>
          <wp:inline distT="0" distB="0" distL="0" distR="0" wp14:anchorId="487004CC" wp14:editId="73BB2F27">
            <wp:extent cx="2788738" cy="2203282"/>
            <wp:effectExtent l="0" t="0" r="0" b="6985"/>
            <wp:docPr id="54" name="Picture 5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diagram&#10;&#10;Description automatically generated"/>
                    <pic:cNvPicPr/>
                  </pic:nvPicPr>
                  <pic:blipFill>
                    <a:blip r:embed="rId28" cstate="screen">
                      <a:extLst>
                        <a:ext uri="{28A0092B-C50C-407E-A947-70E740481C1C}">
                          <a14:useLocalDpi xmlns:a14="http://schemas.microsoft.com/office/drawing/2010/main"/>
                        </a:ext>
                      </a:extLst>
                    </a:blip>
                    <a:stretch>
                      <a:fillRect/>
                    </a:stretch>
                  </pic:blipFill>
                  <pic:spPr>
                    <a:xfrm>
                      <a:off x="0" y="0"/>
                      <a:ext cx="2796125" cy="2209118"/>
                    </a:xfrm>
                    <a:prstGeom prst="rect">
                      <a:avLst/>
                    </a:prstGeom>
                  </pic:spPr>
                </pic:pic>
              </a:graphicData>
            </a:graphic>
          </wp:inline>
        </w:drawing>
      </w:r>
    </w:p>
    <w:p w14:paraId="5E236294" w14:textId="23646337" w:rsidR="001E678A" w:rsidRDefault="00C8446F" w:rsidP="00855439">
      <w:r>
        <w:t>The simulator is great for getting started and for quick test</w:t>
      </w:r>
      <w:r w:rsidR="00E55B75">
        <w:t>s</w:t>
      </w:r>
      <w:r>
        <w:t xml:space="preserve"> of code snippets</w:t>
      </w:r>
      <w:r w:rsidR="00400E32">
        <w:t>;</w:t>
      </w:r>
      <w:r>
        <w:t xml:space="preserve"> however, it does not replace the need for hardware, </w:t>
      </w:r>
      <w:r w:rsidR="00855439">
        <w:t>especially</w:t>
      </w:r>
      <w:r>
        <w:t xml:space="preserve"> when </w:t>
      </w:r>
      <w:r w:rsidR="00855439">
        <w:t>starting to connect the BrainPad Pulse to other circuits.</w:t>
      </w:r>
    </w:p>
    <w:p w14:paraId="46AEC16A" w14:textId="0FE0ABEF" w:rsidR="00D409E6" w:rsidRDefault="00BB3A06" w:rsidP="002D2053">
      <w:pPr>
        <w:pStyle w:val="Heading1"/>
      </w:pPr>
      <w:bookmarkStart w:id="11" w:name="_Toc204761331"/>
      <w:r>
        <w:lastRenderedPageBreak/>
        <w:t>Getting Started</w:t>
      </w:r>
      <w:bookmarkEnd w:id="11"/>
    </w:p>
    <w:p w14:paraId="7B0E5057" w14:textId="2E7CA561" w:rsidR="008A19B1" w:rsidRDefault="03473D0C" w:rsidP="00AD0F00">
      <w:r>
        <w:t>Enough talking – let's start having fun and mak</w:t>
      </w:r>
      <w:r w:rsidR="00034135">
        <w:t>ing</w:t>
      </w:r>
      <w:r>
        <w:t xml:space="preserve"> some projects! We will be using Microsoft MakeCode</w:t>
      </w:r>
      <w:r w:rsidR="00B477C8">
        <w:t>,</w:t>
      </w:r>
      <w:r>
        <w:t xml:space="preserve"> so head on to </w:t>
      </w:r>
      <w:hyperlink r:id="rId29">
        <w:r w:rsidRPr="03473D0C">
          <w:rPr>
            <w:rStyle w:val="Hyperlink"/>
          </w:rPr>
          <w:t>https://makecode.brainpad.com/</w:t>
        </w:r>
      </w:hyperlink>
      <w:r>
        <w:t>. The website includes a lot of material and projects, but we will just dig right into starting our own project. Go ahead and click the New Project button.</w:t>
      </w:r>
    </w:p>
    <w:p w14:paraId="04BED034" w14:textId="07C07E5E" w:rsidR="000C4289" w:rsidRDefault="00217A10" w:rsidP="008A19B1">
      <w:pPr>
        <w:jc w:val="center"/>
      </w:pPr>
      <w:r w:rsidRPr="00217A10">
        <w:rPr>
          <w:noProof/>
        </w:rPr>
        <w:drawing>
          <wp:inline distT="0" distB="0" distL="0" distR="0" wp14:anchorId="7EBCA340" wp14:editId="6DCBD272">
            <wp:extent cx="2683090" cy="1877016"/>
            <wp:effectExtent l="0" t="0" r="3175" b="9525"/>
            <wp:docPr id="55" name="Picture 5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logo&#10;&#10;Description automatically generated"/>
                    <pic:cNvPicPr/>
                  </pic:nvPicPr>
                  <pic:blipFill>
                    <a:blip r:embed="rId30" cstate="screen">
                      <a:extLst>
                        <a:ext uri="{28A0092B-C50C-407E-A947-70E740481C1C}">
                          <a14:useLocalDpi xmlns:a14="http://schemas.microsoft.com/office/drawing/2010/main"/>
                        </a:ext>
                      </a:extLst>
                    </a:blip>
                    <a:stretch>
                      <a:fillRect/>
                    </a:stretch>
                  </pic:blipFill>
                  <pic:spPr>
                    <a:xfrm>
                      <a:off x="0" y="0"/>
                      <a:ext cx="2691651" cy="1883005"/>
                    </a:xfrm>
                    <a:prstGeom prst="rect">
                      <a:avLst/>
                    </a:prstGeom>
                  </pic:spPr>
                </pic:pic>
              </a:graphicData>
            </a:graphic>
          </wp:inline>
        </w:drawing>
      </w:r>
    </w:p>
    <w:p w14:paraId="6F59C350" w14:textId="5181C609" w:rsidR="00571013" w:rsidRDefault="00571013" w:rsidP="00571013">
      <w:pPr>
        <w:pStyle w:val="Heading2"/>
      </w:pPr>
      <w:bookmarkStart w:id="12" w:name="_Toc204761332"/>
      <w:r>
        <w:t>Forever Loop</w:t>
      </w:r>
      <w:bookmarkEnd w:id="12"/>
    </w:p>
    <w:p w14:paraId="47C7051E" w14:textId="2DF95C08" w:rsidR="000C4289" w:rsidRDefault="54520803" w:rsidP="009C1C51">
      <w:r>
        <w:t xml:space="preserve">Now, from under the </w:t>
      </w:r>
      <w:r w:rsidR="00C53A56">
        <w:t>Display</w:t>
      </w:r>
      <w:r>
        <w:t xml:space="preserve"> option in the menu, drag the block </w:t>
      </w:r>
      <w:r w:rsidR="004A28FE">
        <w:t>“show image”</w:t>
      </w:r>
      <w:r>
        <w:t xml:space="preserve"> and place it into the “forever” block. The forever block is used for any code that you want running all the time</w:t>
      </w:r>
      <w:r w:rsidR="009C1C51">
        <w:t>, forever!</w:t>
      </w:r>
      <w:r>
        <w:t xml:space="preserve"> The instructions within the forever block will always execute while the BrainPad has power. Once all the instructions have executed, the BrainPad runs the code again starting with the first instruction in the forever block. This is known as an infinite loop and is used often in computer programming.</w:t>
      </w:r>
    </w:p>
    <w:p w14:paraId="1EAB46D5" w14:textId="0A580D79" w:rsidR="008A19B1" w:rsidRDefault="00F12BB3" w:rsidP="008A19B1">
      <w:pPr>
        <w:jc w:val="center"/>
      </w:pPr>
      <w:r w:rsidRPr="00F12BB3">
        <w:rPr>
          <w:noProof/>
        </w:rPr>
        <w:drawing>
          <wp:inline distT="0" distB="0" distL="0" distR="0" wp14:anchorId="6F099014" wp14:editId="3ECE55DD">
            <wp:extent cx="3226224" cy="2643898"/>
            <wp:effectExtent l="0" t="0" r="0" b="4445"/>
            <wp:docPr id="58" name="Picture 5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phone&#10;&#10;Description automatically generated with low confidence"/>
                    <pic:cNvPicPr/>
                  </pic:nvPicPr>
                  <pic:blipFill>
                    <a:blip r:embed="rId31"/>
                    <a:stretch>
                      <a:fillRect/>
                    </a:stretch>
                  </pic:blipFill>
                  <pic:spPr>
                    <a:xfrm>
                      <a:off x="0" y="0"/>
                      <a:ext cx="3241377" cy="2656316"/>
                    </a:xfrm>
                    <a:prstGeom prst="rect">
                      <a:avLst/>
                    </a:prstGeom>
                  </pic:spPr>
                </pic:pic>
              </a:graphicData>
            </a:graphic>
          </wp:inline>
        </w:drawing>
      </w:r>
    </w:p>
    <w:p w14:paraId="4400780B" w14:textId="77777777" w:rsidR="000E550D" w:rsidRDefault="000E550D" w:rsidP="0030677B"/>
    <w:p w14:paraId="5A38CA50" w14:textId="77777777" w:rsidR="000E550D" w:rsidRDefault="000E550D" w:rsidP="0030677B"/>
    <w:p w14:paraId="1BF41021" w14:textId="77777777" w:rsidR="000E550D" w:rsidRDefault="000E550D" w:rsidP="0030677B"/>
    <w:p w14:paraId="21E922BB" w14:textId="77777777" w:rsidR="000E550D" w:rsidRDefault="000E550D" w:rsidP="0030677B"/>
    <w:p w14:paraId="23A2C8CC" w14:textId="7D1B7875" w:rsidR="001F495A" w:rsidRDefault="0030677B" w:rsidP="0030677B">
      <w:r>
        <w:t>The simulator will now show the lightbulb!</w:t>
      </w:r>
    </w:p>
    <w:p w14:paraId="24955AA5" w14:textId="18225060" w:rsidR="000E550D" w:rsidRDefault="001C3CEB" w:rsidP="000E550D">
      <w:pPr>
        <w:jc w:val="center"/>
      </w:pPr>
      <w:r w:rsidRPr="001C3CEB">
        <w:rPr>
          <w:noProof/>
        </w:rPr>
        <w:drawing>
          <wp:inline distT="0" distB="0" distL="0" distR="0" wp14:anchorId="28FC6E81" wp14:editId="6F2DB1C4">
            <wp:extent cx="2824446" cy="2268006"/>
            <wp:effectExtent l="0" t="0" r="0" b="0"/>
            <wp:docPr id="60" name="Picture 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diagram&#10;&#10;Description automatically generated"/>
                    <pic:cNvPicPr/>
                  </pic:nvPicPr>
                  <pic:blipFill>
                    <a:blip r:embed="rId32" cstate="screen">
                      <a:extLst>
                        <a:ext uri="{28A0092B-C50C-407E-A947-70E740481C1C}">
                          <a14:useLocalDpi xmlns:a14="http://schemas.microsoft.com/office/drawing/2010/main"/>
                        </a:ext>
                      </a:extLst>
                    </a:blip>
                    <a:stretch>
                      <a:fillRect/>
                    </a:stretch>
                  </pic:blipFill>
                  <pic:spPr>
                    <a:xfrm>
                      <a:off x="0" y="0"/>
                      <a:ext cx="2834852" cy="2276362"/>
                    </a:xfrm>
                    <a:prstGeom prst="rect">
                      <a:avLst/>
                    </a:prstGeom>
                  </pic:spPr>
                </pic:pic>
              </a:graphicData>
            </a:graphic>
          </wp:inline>
        </w:drawing>
      </w:r>
    </w:p>
    <w:p w14:paraId="25366DF8" w14:textId="77777777" w:rsidR="000E550D" w:rsidRDefault="0056080A" w:rsidP="000E550D">
      <w:pPr>
        <w:rPr>
          <w:noProof/>
        </w:rPr>
      </w:pPr>
      <w:r>
        <w:t xml:space="preserve">If you dragged </w:t>
      </w:r>
      <w:r w:rsidR="00BF1A62">
        <w:t>a block that</w:t>
      </w:r>
      <w:r>
        <w:t xml:space="preserve"> you do not need, you can trash </w:t>
      </w:r>
      <w:r w:rsidR="00BF1A62">
        <w:t>it by dragging it back into the block menu.</w:t>
      </w:r>
      <w:r w:rsidR="000E550D" w:rsidRPr="000E550D">
        <w:rPr>
          <w:noProof/>
        </w:rPr>
        <w:t xml:space="preserve"> </w:t>
      </w:r>
    </w:p>
    <w:p w14:paraId="498D6B58" w14:textId="66D56FFF" w:rsidR="0056080A" w:rsidRDefault="000E550D" w:rsidP="000E550D">
      <w:pPr>
        <w:jc w:val="center"/>
      </w:pPr>
      <w:r>
        <w:rPr>
          <w:noProof/>
        </w:rPr>
        <w:drawing>
          <wp:inline distT="0" distB="0" distL="0" distR="0" wp14:anchorId="118E6AF5" wp14:editId="7080B918">
            <wp:extent cx="4789062" cy="2482534"/>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3">
                      <a:extLst>
                        <a:ext uri="{28A0092B-C50C-407E-A947-70E740481C1C}">
                          <a14:useLocalDpi xmlns:a14="http://schemas.microsoft.com/office/drawing/2010/main"/>
                        </a:ext>
                      </a:extLst>
                    </a:blip>
                    <a:stretch>
                      <a:fillRect/>
                    </a:stretch>
                  </pic:blipFill>
                  <pic:spPr>
                    <a:xfrm>
                      <a:off x="0" y="0"/>
                      <a:ext cx="4823443" cy="2500356"/>
                    </a:xfrm>
                    <a:prstGeom prst="rect">
                      <a:avLst/>
                    </a:prstGeom>
                  </pic:spPr>
                </pic:pic>
              </a:graphicData>
            </a:graphic>
          </wp:inline>
        </w:drawing>
      </w:r>
    </w:p>
    <w:p w14:paraId="74D155A7" w14:textId="223F33B6" w:rsidR="00C503E7" w:rsidRPr="00C05798" w:rsidRDefault="00C503E7" w:rsidP="00C05798">
      <w:pPr>
        <w:keepNext/>
        <w:rPr>
          <w:vertAlign w:val="subscript"/>
        </w:rPr>
      </w:pPr>
    </w:p>
    <w:p w14:paraId="3D89BC3B" w14:textId="32C6199C" w:rsidR="008A19B1" w:rsidRDefault="54520803" w:rsidP="001C3CEB">
      <w:pPr>
        <w:keepNext/>
      </w:pPr>
      <w:r>
        <w:t>Repeat the same step</w:t>
      </w:r>
      <w:r w:rsidR="00FF5CBC">
        <w:t>,</w:t>
      </w:r>
      <w:r>
        <w:t xml:space="preserve"> but in the second block click on the </w:t>
      </w:r>
      <w:r w:rsidR="001C3CEB">
        <w:t>image and change it to something else, like the light bulb without the lines.</w:t>
      </w:r>
    </w:p>
    <w:p w14:paraId="7BD450A2" w14:textId="12FE58FC" w:rsidR="001C3CEB" w:rsidRDefault="00DF6E6D" w:rsidP="00586323">
      <w:pPr>
        <w:keepNext/>
        <w:jc w:val="center"/>
      </w:pPr>
      <w:r w:rsidRPr="00DF6E6D">
        <w:rPr>
          <w:noProof/>
        </w:rPr>
        <w:drawing>
          <wp:inline distT="0" distB="0" distL="0" distR="0" wp14:anchorId="42A883B4" wp14:editId="6B791534">
            <wp:extent cx="3344300" cy="2375668"/>
            <wp:effectExtent l="0" t="0" r="1905" b="7620"/>
            <wp:docPr id="1851548256" name="Picture 1851548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56" name="Picture 1851548256" descr="Graphical user interface, application&#10;&#10;Description automatically generated"/>
                    <pic:cNvPicPr/>
                  </pic:nvPicPr>
                  <pic:blipFill>
                    <a:blip r:embed="rId34" cstate="screen">
                      <a:extLst>
                        <a:ext uri="{28A0092B-C50C-407E-A947-70E740481C1C}">
                          <a14:useLocalDpi xmlns:a14="http://schemas.microsoft.com/office/drawing/2010/main"/>
                        </a:ext>
                      </a:extLst>
                    </a:blip>
                    <a:stretch>
                      <a:fillRect/>
                    </a:stretch>
                  </pic:blipFill>
                  <pic:spPr>
                    <a:xfrm>
                      <a:off x="0" y="0"/>
                      <a:ext cx="3344300" cy="2375668"/>
                    </a:xfrm>
                    <a:prstGeom prst="rect">
                      <a:avLst/>
                    </a:prstGeom>
                  </pic:spPr>
                </pic:pic>
              </a:graphicData>
            </a:graphic>
          </wp:inline>
        </w:drawing>
      </w:r>
    </w:p>
    <w:p w14:paraId="706577EE" w14:textId="2154C1A6" w:rsidR="00586323" w:rsidRDefault="00586323" w:rsidP="00AD0F00">
      <w:r>
        <w:t>Do you see a “flashing” lightbulb on the display?</w:t>
      </w:r>
    </w:p>
    <w:p w14:paraId="39DD81D1" w14:textId="66A7278D" w:rsidR="002F4667" w:rsidRDefault="009A1283" w:rsidP="009A1283">
      <w:pPr>
        <w:pStyle w:val="Heading2"/>
      </w:pPr>
      <w:bookmarkStart w:id="13" w:name="_Toc204761333"/>
      <w:r>
        <w:t>On Start</w:t>
      </w:r>
      <w:bookmarkEnd w:id="13"/>
    </w:p>
    <w:p w14:paraId="60A9B5F8" w14:textId="10D0164D" w:rsidR="009A1283" w:rsidRDefault="009A1283" w:rsidP="009A1283">
      <w:r>
        <w:t>The forever loop keeps on repeat</w:t>
      </w:r>
      <w:r w:rsidR="00D510F6">
        <w:t xml:space="preserve">ing </w:t>
      </w:r>
      <w:r w:rsidR="00993BCD">
        <w:t>forever</w:t>
      </w:r>
      <w:r w:rsidR="00AC1BFE">
        <w:t>,</w:t>
      </w:r>
      <w:r w:rsidR="00F15E03">
        <w:t xml:space="preserve"> but what if we need something to run one time? This is where the “on start” block comes in handy. Whatever is in it will happen only once.</w:t>
      </w:r>
      <w:r w:rsidR="00273248">
        <w:t xml:space="preserve"> Move the earlier blocks from </w:t>
      </w:r>
      <w:r w:rsidR="00E15D61">
        <w:t>“forever” to “on start”. By the way</w:t>
      </w:r>
      <w:r w:rsidR="002364EB">
        <w:t xml:space="preserve"> </w:t>
      </w:r>
      <w:r w:rsidR="00E15D61">
        <w:t>if you drag the top block</w:t>
      </w:r>
      <w:r w:rsidR="002364EB">
        <w:t>,</w:t>
      </w:r>
      <w:r w:rsidR="00E15D61">
        <w:t xml:space="preserve"> you will automatically drag all blocks under it.</w:t>
      </w:r>
    </w:p>
    <w:p w14:paraId="2AF531E7" w14:textId="51460265" w:rsidR="00E15D61" w:rsidRDefault="00E15D61" w:rsidP="00E15D61">
      <w:pPr>
        <w:jc w:val="center"/>
      </w:pPr>
      <w:r w:rsidRPr="00E15D61">
        <w:rPr>
          <w:noProof/>
        </w:rPr>
        <w:drawing>
          <wp:inline distT="0" distB="0" distL="0" distR="0" wp14:anchorId="05D6CCA3" wp14:editId="6AD9EFEB">
            <wp:extent cx="2342467" cy="1427003"/>
            <wp:effectExtent l="0" t="0" r="1270" b="1905"/>
            <wp:docPr id="1851548257" name="Picture 1851548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57" name="Picture 1851548257" descr="Diagram&#10;&#10;Description automatically generated"/>
                    <pic:cNvPicPr/>
                  </pic:nvPicPr>
                  <pic:blipFill>
                    <a:blip r:embed="rId35" cstate="screen">
                      <a:extLst>
                        <a:ext uri="{28A0092B-C50C-407E-A947-70E740481C1C}">
                          <a14:useLocalDpi xmlns:a14="http://schemas.microsoft.com/office/drawing/2010/main"/>
                        </a:ext>
                      </a:extLst>
                    </a:blip>
                    <a:stretch>
                      <a:fillRect/>
                    </a:stretch>
                  </pic:blipFill>
                  <pic:spPr>
                    <a:xfrm>
                      <a:off x="0" y="0"/>
                      <a:ext cx="2349061" cy="1431020"/>
                    </a:xfrm>
                    <a:prstGeom prst="rect">
                      <a:avLst/>
                    </a:prstGeom>
                  </pic:spPr>
                </pic:pic>
              </a:graphicData>
            </a:graphic>
          </wp:inline>
        </w:drawing>
      </w:r>
    </w:p>
    <w:p w14:paraId="369DAF5D" w14:textId="6CC25F78" w:rsidR="00D52746" w:rsidRDefault="00D52746" w:rsidP="00D52746">
      <w:r>
        <w:t>The Lightbulb will now show with lines very quickly and then the lines will go away</w:t>
      </w:r>
      <w:r w:rsidR="00550729">
        <w:t>, but</w:t>
      </w:r>
      <w:r>
        <w:t xml:space="preserve"> the light bulb will still be on the display unchange</w:t>
      </w:r>
      <w:r w:rsidR="006457C3">
        <w:t>d</w:t>
      </w:r>
      <w:r w:rsidR="00550729">
        <w:t>… forever!</w:t>
      </w:r>
    </w:p>
    <w:p w14:paraId="2BA91570" w14:textId="338D8F8B" w:rsidR="008E293B" w:rsidRDefault="0077254F" w:rsidP="008E293B">
      <w:pPr>
        <w:pStyle w:val="Heading2"/>
      </w:pPr>
      <w:bookmarkStart w:id="14" w:name="_Toc204761334"/>
      <w:r>
        <w:t>Debugg</w:t>
      </w:r>
      <w:r w:rsidR="0014034F">
        <w:t>ing</w:t>
      </w:r>
      <w:bookmarkEnd w:id="14"/>
    </w:p>
    <w:p w14:paraId="3F0C19E8" w14:textId="3FC5366A" w:rsidR="008E293B" w:rsidRDefault="00ED2CD9" w:rsidP="00C228CB">
      <w:r>
        <w:t>Debugging is the process of looking for a bug in the code</w:t>
      </w:r>
      <w:r w:rsidR="001D24B9">
        <w:t>.</w:t>
      </w:r>
      <w:r>
        <w:t xml:space="preserve"> A “bug”?</w:t>
      </w:r>
      <w:r w:rsidR="00550729">
        <w:t xml:space="preserve"> </w:t>
      </w:r>
      <w:r w:rsidR="00BD210D">
        <w:t>When writing a program that the computer understand</w:t>
      </w:r>
      <w:r w:rsidR="00164BBD">
        <w:t>s</w:t>
      </w:r>
      <w:r w:rsidR="00BD210D">
        <w:t xml:space="preserve"> and run</w:t>
      </w:r>
      <w:r w:rsidR="004E31E6">
        <w:t>s</w:t>
      </w:r>
      <w:r w:rsidR="00BD210D">
        <w:t>, the outcome may not be what we expected. This is a called a bug</w:t>
      </w:r>
      <w:r w:rsidR="00164BBD">
        <w:t xml:space="preserve">. Debugging is the process of analyzing the code to find and correct the </w:t>
      </w:r>
      <w:r w:rsidR="004E31E6">
        <w:t>unexpected outcome</w:t>
      </w:r>
      <w:r w:rsidR="00164BBD">
        <w:t>.</w:t>
      </w:r>
      <w:r w:rsidR="004E31E6">
        <w:t xml:space="preserve"> For example, </w:t>
      </w:r>
      <w:r w:rsidR="00C228CB">
        <w:t xml:space="preserve">computers run fast and a way to debug is in stepping through code to see what is happening. </w:t>
      </w:r>
      <w:r w:rsidR="008E293B">
        <w:t>Computers are fast. How fast you ask?</w:t>
      </w:r>
      <w:r w:rsidR="00D6157F">
        <w:t xml:space="preserve"> A lot faster than you think! Let us show you how fast.</w:t>
      </w:r>
    </w:p>
    <w:p w14:paraId="40967A14" w14:textId="77777777" w:rsidR="00FD44BE" w:rsidRDefault="00FD44BE" w:rsidP="008E293B"/>
    <w:p w14:paraId="0319B725" w14:textId="706DD522" w:rsidR="00D6157F" w:rsidRDefault="00DF1C76" w:rsidP="008E293B">
      <w:r>
        <w:lastRenderedPageBreak/>
        <w:t>From under LED, drag “set led to”</w:t>
      </w:r>
      <w:r w:rsidR="00E31B0B">
        <w:t xml:space="preserve"> to the “forever” loop.</w:t>
      </w:r>
    </w:p>
    <w:p w14:paraId="775EF2EF" w14:textId="6E4C6520" w:rsidR="00E31B0B" w:rsidRDefault="00611032" w:rsidP="00611032">
      <w:pPr>
        <w:jc w:val="center"/>
      </w:pPr>
      <w:r w:rsidRPr="00611032">
        <w:rPr>
          <w:noProof/>
        </w:rPr>
        <w:drawing>
          <wp:inline distT="0" distB="0" distL="0" distR="0" wp14:anchorId="03D06946" wp14:editId="5ABAF6BD">
            <wp:extent cx="2546249" cy="1537358"/>
            <wp:effectExtent l="0" t="0" r="6985" b="5715"/>
            <wp:docPr id="1851548258" name="Picture 18515482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58" name="Picture 1851548258" descr="A screenshot of a computer&#10;&#10;Description automatically generated with medium confidence"/>
                    <pic:cNvPicPr/>
                  </pic:nvPicPr>
                  <pic:blipFill>
                    <a:blip r:embed="rId36" cstate="screen">
                      <a:extLst>
                        <a:ext uri="{28A0092B-C50C-407E-A947-70E740481C1C}">
                          <a14:useLocalDpi xmlns:a14="http://schemas.microsoft.com/office/drawing/2010/main"/>
                        </a:ext>
                      </a:extLst>
                    </a:blip>
                    <a:stretch>
                      <a:fillRect/>
                    </a:stretch>
                  </pic:blipFill>
                  <pic:spPr>
                    <a:xfrm>
                      <a:off x="0" y="0"/>
                      <a:ext cx="2550568" cy="1539966"/>
                    </a:xfrm>
                    <a:prstGeom prst="rect">
                      <a:avLst/>
                    </a:prstGeom>
                  </pic:spPr>
                </pic:pic>
              </a:graphicData>
            </a:graphic>
          </wp:inline>
        </w:drawing>
      </w:r>
    </w:p>
    <w:p w14:paraId="435724AA" w14:textId="4B9C11FC" w:rsidR="002C04D6" w:rsidRDefault="002C04D6" w:rsidP="00611032">
      <w:r>
        <w:t>Click on the “off” switch to change it to “on”.</w:t>
      </w:r>
    </w:p>
    <w:p w14:paraId="66574F40" w14:textId="0C4845E9" w:rsidR="007A754B" w:rsidRDefault="007A754B" w:rsidP="007A754B">
      <w:pPr>
        <w:jc w:val="center"/>
      </w:pPr>
      <w:r w:rsidRPr="007A754B">
        <w:rPr>
          <w:noProof/>
        </w:rPr>
        <w:drawing>
          <wp:inline distT="0" distB="0" distL="0" distR="0" wp14:anchorId="4BAEA89A" wp14:editId="79BDB487">
            <wp:extent cx="2561835" cy="1606575"/>
            <wp:effectExtent l="0" t="0" r="0" b="0"/>
            <wp:docPr id="1851548262" name="Picture 185154826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62" name="Picture 1851548262" descr="A screenshot of a computer&#10;&#10;Description automatically generated with low confidence"/>
                    <pic:cNvPicPr/>
                  </pic:nvPicPr>
                  <pic:blipFill>
                    <a:blip r:embed="rId37" cstate="screen">
                      <a:extLst>
                        <a:ext uri="{28A0092B-C50C-407E-A947-70E740481C1C}">
                          <a14:useLocalDpi xmlns:a14="http://schemas.microsoft.com/office/drawing/2010/main"/>
                        </a:ext>
                      </a:extLst>
                    </a:blip>
                    <a:stretch>
                      <a:fillRect/>
                    </a:stretch>
                  </pic:blipFill>
                  <pic:spPr>
                    <a:xfrm>
                      <a:off x="0" y="0"/>
                      <a:ext cx="2573726" cy="1614032"/>
                    </a:xfrm>
                    <a:prstGeom prst="rect">
                      <a:avLst/>
                    </a:prstGeom>
                  </pic:spPr>
                </pic:pic>
              </a:graphicData>
            </a:graphic>
          </wp:inline>
        </w:drawing>
      </w:r>
    </w:p>
    <w:p w14:paraId="521AA427" w14:textId="5D5AF3E1" w:rsidR="007A754B" w:rsidRDefault="007A754B" w:rsidP="007A754B">
      <w:r>
        <w:t>The simulator now show</w:t>
      </w:r>
      <w:r w:rsidR="005A2B3E">
        <w:t>s</w:t>
      </w:r>
      <w:r>
        <w:t xml:space="preserve"> </w:t>
      </w:r>
      <w:r w:rsidR="005A2B3E">
        <w:t>a lit LED. It is the orange line in the top left corner of BrainPad Pulse.</w:t>
      </w:r>
    </w:p>
    <w:p w14:paraId="430E7EB8" w14:textId="3EDAA456" w:rsidR="002C04D6" w:rsidRDefault="00281F37" w:rsidP="00281F37">
      <w:pPr>
        <w:jc w:val="center"/>
      </w:pPr>
      <w:r w:rsidRPr="00281F37">
        <w:rPr>
          <w:noProof/>
        </w:rPr>
        <w:drawing>
          <wp:inline distT="0" distB="0" distL="0" distR="0" wp14:anchorId="64DF3B93" wp14:editId="41A98586">
            <wp:extent cx="3058322" cy="2505798"/>
            <wp:effectExtent l="0" t="0" r="8890" b="8890"/>
            <wp:docPr id="1851548260" name="Picture 185154826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60" name="Picture 1851548260" descr="A picture containing icon&#10;&#10;Description automatically generated"/>
                    <pic:cNvPicPr/>
                  </pic:nvPicPr>
                  <pic:blipFill>
                    <a:blip r:embed="rId38" cstate="screen">
                      <a:extLst>
                        <a:ext uri="{28A0092B-C50C-407E-A947-70E740481C1C}">
                          <a14:useLocalDpi xmlns:a14="http://schemas.microsoft.com/office/drawing/2010/main"/>
                        </a:ext>
                      </a:extLst>
                    </a:blip>
                    <a:stretch>
                      <a:fillRect/>
                    </a:stretch>
                  </pic:blipFill>
                  <pic:spPr>
                    <a:xfrm>
                      <a:off x="0" y="0"/>
                      <a:ext cx="3063908" cy="2510375"/>
                    </a:xfrm>
                    <a:prstGeom prst="rect">
                      <a:avLst/>
                    </a:prstGeom>
                  </pic:spPr>
                </pic:pic>
              </a:graphicData>
            </a:graphic>
          </wp:inline>
        </w:drawing>
      </w:r>
    </w:p>
    <w:p w14:paraId="1E9C7858" w14:textId="77777777" w:rsidR="00FD44BE" w:rsidRDefault="00FD44BE" w:rsidP="00611032"/>
    <w:p w14:paraId="63D4319D" w14:textId="77777777" w:rsidR="00FD44BE" w:rsidRDefault="00FD44BE" w:rsidP="00611032"/>
    <w:p w14:paraId="7A6C0E01" w14:textId="77777777" w:rsidR="00FD44BE" w:rsidRDefault="00FD44BE" w:rsidP="00611032"/>
    <w:p w14:paraId="64E937F4" w14:textId="3788B479" w:rsidR="00611032" w:rsidRDefault="00611032" w:rsidP="00611032">
      <w:r>
        <w:lastRenderedPageBreak/>
        <w:t>Now add a second “set led to”</w:t>
      </w:r>
      <w:r w:rsidR="00781C06">
        <w:t>,</w:t>
      </w:r>
      <w:r>
        <w:t xml:space="preserve"> but instead of dragging it in, we will right-click the existing one and then</w:t>
      </w:r>
      <w:r w:rsidR="00C81413">
        <w:t xml:space="preserve"> </w:t>
      </w:r>
      <w:r w:rsidR="00BB6896">
        <w:t>“duplicate”.</w:t>
      </w:r>
    </w:p>
    <w:p w14:paraId="109CB274" w14:textId="12DF21D4" w:rsidR="00BB6896" w:rsidRDefault="00BB6896" w:rsidP="00BB6896">
      <w:pPr>
        <w:jc w:val="center"/>
      </w:pPr>
      <w:r w:rsidRPr="00BB6896">
        <w:rPr>
          <w:noProof/>
        </w:rPr>
        <w:drawing>
          <wp:inline distT="0" distB="0" distL="0" distR="0" wp14:anchorId="1521847B" wp14:editId="348F2C61">
            <wp:extent cx="1788718" cy="1919334"/>
            <wp:effectExtent l="0" t="0" r="2540" b="5080"/>
            <wp:docPr id="1851548259" name="Picture 1851548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59" name="Picture 1851548259" descr="Graphical user interface, text, application, chat or text message&#10;&#10;Description automatically generated"/>
                    <pic:cNvPicPr/>
                  </pic:nvPicPr>
                  <pic:blipFill>
                    <a:blip r:embed="rId39" cstate="screen">
                      <a:extLst>
                        <a:ext uri="{28A0092B-C50C-407E-A947-70E740481C1C}">
                          <a14:useLocalDpi xmlns:a14="http://schemas.microsoft.com/office/drawing/2010/main"/>
                        </a:ext>
                      </a:extLst>
                    </a:blip>
                    <a:stretch>
                      <a:fillRect/>
                    </a:stretch>
                  </pic:blipFill>
                  <pic:spPr>
                    <a:xfrm>
                      <a:off x="0" y="0"/>
                      <a:ext cx="1795576" cy="1926693"/>
                    </a:xfrm>
                    <a:prstGeom prst="rect">
                      <a:avLst/>
                    </a:prstGeom>
                  </pic:spPr>
                </pic:pic>
              </a:graphicData>
            </a:graphic>
          </wp:inline>
        </w:drawing>
      </w:r>
    </w:p>
    <w:p w14:paraId="0466DB26" w14:textId="77777777" w:rsidR="00B729CE" w:rsidRDefault="00EF3001" w:rsidP="00EF3001">
      <w:r>
        <w:t>Keep the second block to “off”.</w:t>
      </w:r>
    </w:p>
    <w:p w14:paraId="0D6E1CFB" w14:textId="78F20031" w:rsidR="00F56665" w:rsidRDefault="00B729CE" w:rsidP="00B729CE">
      <w:pPr>
        <w:jc w:val="center"/>
      </w:pPr>
      <w:r w:rsidRPr="00B729CE">
        <w:rPr>
          <w:noProof/>
        </w:rPr>
        <w:drawing>
          <wp:inline distT="0" distB="0" distL="0" distR="0" wp14:anchorId="5BF1B9A7" wp14:editId="636C1DA3">
            <wp:extent cx="2094741" cy="1730634"/>
            <wp:effectExtent l="0" t="0" r="1270" b="3175"/>
            <wp:docPr id="1851548263" name="Picture 185154826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63" name="Picture 1851548263" descr="A screenshot of a computer&#10;&#10;Description automatically generated with low confidence"/>
                    <pic:cNvPicPr/>
                  </pic:nvPicPr>
                  <pic:blipFill>
                    <a:blip r:embed="rId40" cstate="screen">
                      <a:extLst>
                        <a:ext uri="{28A0092B-C50C-407E-A947-70E740481C1C}">
                          <a14:useLocalDpi xmlns:a14="http://schemas.microsoft.com/office/drawing/2010/main"/>
                        </a:ext>
                      </a:extLst>
                    </a:blip>
                    <a:stretch>
                      <a:fillRect/>
                    </a:stretch>
                  </pic:blipFill>
                  <pic:spPr>
                    <a:xfrm>
                      <a:off x="0" y="0"/>
                      <a:ext cx="2106882" cy="1740665"/>
                    </a:xfrm>
                    <a:prstGeom prst="rect">
                      <a:avLst/>
                    </a:prstGeom>
                  </pic:spPr>
                </pic:pic>
              </a:graphicData>
            </a:graphic>
          </wp:inline>
        </w:drawing>
      </w:r>
    </w:p>
    <w:p w14:paraId="4211BF03" w14:textId="12805250" w:rsidR="00355F8B" w:rsidRDefault="00EF3001" w:rsidP="00BC59DE">
      <w:r>
        <w:t>This fo</w:t>
      </w:r>
      <w:r w:rsidR="00F56665">
        <w:t>rever loop will now turn the LED on and off forever, blink</w:t>
      </w:r>
      <w:r w:rsidR="00D85A4F">
        <w:t>ing</w:t>
      </w:r>
      <w:r w:rsidR="00F56665">
        <w:t xml:space="preserve"> the LED. But the LED on the simulator is not blinking, is it?</w:t>
      </w:r>
      <w:r w:rsidR="00290D53">
        <w:t xml:space="preserve"> Well, I promise you it is blinking</w:t>
      </w:r>
      <w:r w:rsidR="00781C06">
        <w:t>,</w:t>
      </w:r>
      <w:r w:rsidR="00290D53">
        <w:t xml:space="preserve"> but you are just not seeing it.</w:t>
      </w:r>
      <w:r w:rsidR="00F57F0D">
        <w:t xml:space="preserve"> It may flicker but will not blink properly. This is because the loop is running just too fast for our eyes to see it. This will </w:t>
      </w:r>
      <w:r w:rsidR="00365CB9">
        <w:t>be true if we were to run this loop on the circuit.</w:t>
      </w:r>
      <w:r w:rsidR="00BC59DE">
        <w:t xml:space="preserve"> </w:t>
      </w:r>
      <w:r w:rsidR="00355F8B">
        <w:t>This is an example</w:t>
      </w:r>
      <w:r w:rsidR="00701729">
        <w:t xml:space="preserve"> of</w:t>
      </w:r>
      <w:r w:rsidR="00355F8B">
        <w:t xml:space="preserve"> where debugging comes in handy.</w:t>
      </w:r>
    </w:p>
    <w:p w14:paraId="430D6309" w14:textId="6025C0F9" w:rsidR="00BC59DE" w:rsidRDefault="00BC59DE" w:rsidP="00BC59DE">
      <w:r>
        <w:t>Click on the little bug in the simulator.</w:t>
      </w:r>
      <w:r w:rsidR="00FD44BE" w:rsidRPr="00FD44BE">
        <w:rPr>
          <w:noProof/>
        </w:rPr>
        <w:t xml:space="preserve"> </w:t>
      </w:r>
      <w:r w:rsidR="00FD44BE" w:rsidRPr="00FC589C">
        <w:rPr>
          <w:noProof/>
        </w:rPr>
        <w:drawing>
          <wp:inline distT="0" distB="0" distL="0" distR="0" wp14:anchorId="4D0E7346" wp14:editId="3E6913B4">
            <wp:extent cx="2451138" cy="2369433"/>
            <wp:effectExtent l="0" t="0" r="6350" b="0"/>
            <wp:docPr id="1851548264" name="Picture 1851548264" descr="Graphical user interface,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64" name="Picture 1851548264" descr="Graphical user interface, icon&#10;&#10;Description automatically generated with medium confidence"/>
                    <pic:cNvPicPr/>
                  </pic:nvPicPr>
                  <pic:blipFill>
                    <a:blip r:embed="rId41" cstate="screen">
                      <a:extLst>
                        <a:ext uri="{28A0092B-C50C-407E-A947-70E740481C1C}">
                          <a14:useLocalDpi xmlns:a14="http://schemas.microsoft.com/office/drawing/2010/main"/>
                        </a:ext>
                      </a:extLst>
                    </a:blip>
                    <a:stretch>
                      <a:fillRect/>
                    </a:stretch>
                  </pic:blipFill>
                  <pic:spPr>
                    <a:xfrm>
                      <a:off x="0" y="0"/>
                      <a:ext cx="2458482" cy="2376532"/>
                    </a:xfrm>
                    <a:prstGeom prst="rect">
                      <a:avLst/>
                    </a:prstGeom>
                  </pic:spPr>
                </pic:pic>
              </a:graphicData>
            </a:graphic>
          </wp:inline>
        </w:drawing>
      </w:r>
    </w:p>
    <w:p w14:paraId="2499DD87" w14:textId="627CEF21" w:rsidR="00FC589C" w:rsidRDefault="00074CB9" w:rsidP="00FC589C">
      <w:r>
        <w:lastRenderedPageBreak/>
        <w:t>The block menu will change to the debugging menu.</w:t>
      </w:r>
    </w:p>
    <w:p w14:paraId="774A116F" w14:textId="6E48EF89" w:rsidR="00074CB9" w:rsidRDefault="00074CB9" w:rsidP="00074CB9">
      <w:pPr>
        <w:jc w:val="center"/>
      </w:pPr>
      <w:r w:rsidRPr="00074CB9">
        <w:rPr>
          <w:noProof/>
        </w:rPr>
        <w:drawing>
          <wp:inline distT="0" distB="0" distL="0" distR="0" wp14:anchorId="7F1A3E32" wp14:editId="1A44F8BE">
            <wp:extent cx="2378897" cy="676259"/>
            <wp:effectExtent l="0" t="0" r="2540" b="0"/>
            <wp:docPr id="1851548265" name="Picture 1851548265"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65" name="Picture 1851548265" descr="Icon&#10;&#10;Description automatically generated with medium confidence"/>
                    <pic:cNvPicPr/>
                  </pic:nvPicPr>
                  <pic:blipFill>
                    <a:blip r:embed="rId42" cstate="screen">
                      <a:extLst>
                        <a:ext uri="{28A0092B-C50C-407E-A947-70E740481C1C}">
                          <a14:useLocalDpi xmlns:a14="http://schemas.microsoft.com/office/drawing/2010/main"/>
                        </a:ext>
                      </a:extLst>
                    </a:blip>
                    <a:stretch>
                      <a:fillRect/>
                    </a:stretch>
                  </pic:blipFill>
                  <pic:spPr>
                    <a:xfrm>
                      <a:off x="0" y="0"/>
                      <a:ext cx="2394488" cy="680691"/>
                    </a:xfrm>
                    <a:prstGeom prst="rect">
                      <a:avLst/>
                    </a:prstGeom>
                  </pic:spPr>
                </pic:pic>
              </a:graphicData>
            </a:graphic>
          </wp:inline>
        </w:drawing>
      </w:r>
    </w:p>
    <w:p w14:paraId="2DF94788" w14:textId="47372FF4" w:rsidR="00625FB7" w:rsidRDefault="00625FB7" w:rsidP="00074CB9">
      <w:r>
        <w:t xml:space="preserve">The debugger will now run the first block and </w:t>
      </w:r>
      <w:r w:rsidR="00972A60">
        <w:t>a yellow line will highlight the next block to run.</w:t>
      </w:r>
      <w:r w:rsidR="007E7FC5">
        <w:t xml:space="preserve"> At this point</w:t>
      </w:r>
      <w:r w:rsidR="00D207B4">
        <w:t>,</w:t>
      </w:r>
      <w:r w:rsidR="007E7FC5">
        <w:t xml:space="preserve"> the display will show the lightbulb with lines.</w:t>
      </w:r>
    </w:p>
    <w:p w14:paraId="04416ADD" w14:textId="1BA70E10" w:rsidR="00972A60" w:rsidRDefault="000440C6" w:rsidP="000440C6">
      <w:pPr>
        <w:jc w:val="center"/>
      </w:pPr>
      <w:r w:rsidRPr="000440C6">
        <w:rPr>
          <w:noProof/>
        </w:rPr>
        <w:drawing>
          <wp:inline distT="0" distB="0" distL="0" distR="0" wp14:anchorId="72D34D08" wp14:editId="30B33542">
            <wp:extent cx="4238664" cy="2037819"/>
            <wp:effectExtent l="0" t="0" r="0" b="635"/>
            <wp:docPr id="1851548266" name="Picture 185154826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66" name="Picture 1851548266" descr="A picture containing diagram&#10;&#10;Description automatically generated"/>
                    <pic:cNvPicPr/>
                  </pic:nvPicPr>
                  <pic:blipFill>
                    <a:blip r:embed="rId43" cstate="screen">
                      <a:extLst>
                        <a:ext uri="{28A0092B-C50C-407E-A947-70E740481C1C}">
                          <a14:useLocalDpi xmlns:a14="http://schemas.microsoft.com/office/drawing/2010/main"/>
                        </a:ext>
                      </a:extLst>
                    </a:blip>
                    <a:stretch>
                      <a:fillRect/>
                    </a:stretch>
                  </pic:blipFill>
                  <pic:spPr>
                    <a:xfrm>
                      <a:off x="0" y="0"/>
                      <a:ext cx="4244636" cy="2040690"/>
                    </a:xfrm>
                    <a:prstGeom prst="rect">
                      <a:avLst/>
                    </a:prstGeom>
                  </pic:spPr>
                </pic:pic>
              </a:graphicData>
            </a:graphic>
          </wp:inline>
        </w:drawing>
      </w:r>
    </w:p>
    <w:p w14:paraId="2D25C2C5" w14:textId="2B814750" w:rsidR="00074CB9" w:rsidRDefault="00074CB9" w:rsidP="007E7FC5">
      <w:r>
        <w:t>Click on the Step button and a yellow line wi</w:t>
      </w:r>
      <w:r w:rsidR="000440C6">
        <w:t xml:space="preserve">ll highlight the next block. </w:t>
      </w:r>
      <w:r w:rsidR="007E7FC5">
        <w:t xml:space="preserve">The display will now have a lightbulb without lines. </w:t>
      </w:r>
      <w:r w:rsidR="000440C6">
        <w:t>Keep clicking the step to see the yellow line going back and forth in the forever loop</w:t>
      </w:r>
      <w:r w:rsidR="000D79E4">
        <w:t xml:space="preserve"> that turns the LED on and off.</w:t>
      </w:r>
    </w:p>
    <w:p w14:paraId="664F01F6" w14:textId="30425DEB" w:rsidR="007E7FC5" w:rsidRDefault="007E7FC5" w:rsidP="000D79E4">
      <w:pPr>
        <w:jc w:val="center"/>
      </w:pPr>
      <w:r w:rsidRPr="007E7FC5">
        <w:rPr>
          <w:noProof/>
        </w:rPr>
        <w:drawing>
          <wp:inline distT="0" distB="0" distL="0" distR="0" wp14:anchorId="7D19CF6B" wp14:editId="1DDC4503">
            <wp:extent cx="3122075" cy="1392926"/>
            <wp:effectExtent l="0" t="0" r="2540" b="0"/>
            <wp:docPr id="1851548267" name="Picture 185154826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67" name="Picture 1851548267" descr="Graphical user interface, diagram&#10;&#10;Description automatically generated"/>
                    <pic:cNvPicPr/>
                  </pic:nvPicPr>
                  <pic:blipFill>
                    <a:blip r:embed="rId44" cstate="screen">
                      <a:extLst>
                        <a:ext uri="{28A0092B-C50C-407E-A947-70E740481C1C}">
                          <a14:useLocalDpi xmlns:a14="http://schemas.microsoft.com/office/drawing/2010/main"/>
                        </a:ext>
                      </a:extLst>
                    </a:blip>
                    <a:stretch>
                      <a:fillRect/>
                    </a:stretch>
                  </pic:blipFill>
                  <pic:spPr>
                    <a:xfrm>
                      <a:off x="0" y="0"/>
                      <a:ext cx="3128424" cy="1395759"/>
                    </a:xfrm>
                    <a:prstGeom prst="rect">
                      <a:avLst/>
                    </a:prstGeom>
                  </pic:spPr>
                </pic:pic>
              </a:graphicData>
            </a:graphic>
          </wp:inline>
        </w:drawing>
      </w:r>
    </w:p>
    <w:p w14:paraId="6F0BC05D" w14:textId="232C6D95" w:rsidR="000D79E4" w:rsidRDefault="000D79E4" w:rsidP="000D79E4">
      <w:r>
        <w:t xml:space="preserve">The LED on the simulator will work just fine, matching the </w:t>
      </w:r>
      <w:r w:rsidR="00E21CBD">
        <w:t>blocks. Have we just found the bug?</w:t>
      </w:r>
      <w:r w:rsidR="00D16A28">
        <w:t xml:space="preserve"> The problem in this case is simply speed. The LED is blinking</w:t>
      </w:r>
      <w:r w:rsidR="00703AF2">
        <w:t>,</w:t>
      </w:r>
      <w:r w:rsidR="00D16A28">
        <w:t xml:space="preserve"> but it is too fast for our eyes to see.</w:t>
      </w:r>
    </w:p>
    <w:p w14:paraId="417DA396" w14:textId="044AFA0E" w:rsidR="00BE0700" w:rsidRDefault="00BE0700" w:rsidP="000D79E4">
      <w:r>
        <w:t xml:space="preserve">Click the “bug” icon again to exit the debugger and </w:t>
      </w:r>
      <w:r w:rsidR="00F3502F">
        <w:t>the LED will not blink, just like before. Don’t you wish there is a way to “pause” the program for some time?</w:t>
      </w:r>
    </w:p>
    <w:p w14:paraId="6FC0A4DC" w14:textId="77777777" w:rsidR="00FD44BE" w:rsidRDefault="00FD44BE" w:rsidP="000D79E4"/>
    <w:p w14:paraId="2011E300" w14:textId="77777777" w:rsidR="00FD44BE" w:rsidRDefault="00FD44BE" w:rsidP="000D79E4"/>
    <w:p w14:paraId="7BFC94A5" w14:textId="77777777" w:rsidR="00FD44BE" w:rsidRDefault="00FD44BE" w:rsidP="000D79E4"/>
    <w:p w14:paraId="0D1AAC6E" w14:textId="77777777" w:rsidR="00FD44BE" w:rsidRDefault="00FD44BE" w:rsidP="000D79E4"/>
    <w:p w14:paraId="0103F76E" w14:textId="23383BDD" w:rsidR="00D16A28" w:rsidRDefault="00D16A28" w:rsidP="00D16A28">
      <w:pPr>
        <w:pStyle w:val="Heading2"/>
      </w:pPr>
      <w:bookmarkStart w:id="15" w:name="_Toc204761335"/>
      <w:r>
        <w:lastRenderedPageBreak/>
        <w:t>Pause</w:t>
      </w:r>
      <w:bookmarkEnd w:id="15"/>
    </w:p>
    <w:p w14:paraId="6ED435C9" w14:textId="77777777" w:rsidR="0024270B" w:rsidRDefault="00F7241D" w:rsidP="00D16A28">
      <w:r>
        <w:t>In some cases</w:t>
      </w:r>
      <w:r w:rsidR="00BE0700">
        <w:t>,</w:t>
      </w:r>
      <w:r>
        <w:t xml:space="preserve"> it is desired to pause the system for some time</w:t>
      </w:r>
      <w:r w:rsidR="00BE0700">
        <w:t>, just like in the previous blinking LED example.</w:t>
      </w:r>
      <w:r w:rsidR="00CA7782">
        <w:t xml:space="preserve"> From under loops, drag in the “pause” block.</w:t>
      </w:r>
      <w:r w:rsidR="00BE47D8">
        <w:t xml:space="preserve"> The value given to the block is in milliseconds. In case you did not know, 100ms is tenth of a second.</w:t>
      </w:r>
    </w:p>
    <w:p w14:paraId="78732008" w14:textId="2F9852BF" w:rsidR="00D16A28" w:rsidRDefault="0024270B" w:rsidP="0024270B">
      <w:pPr>
        <w:jc w:val="center"/>
      </w:pPr>
      <w:r w:rsidRPr="0024270B">
        <w:rPr>
          <w:noProof/>
        </w:rPr>
        <w:drawing>
          <wp:inline distT="0" distB="0" distL="0" distR="0" wp14:anchorId="6ED38F55" wp14:editId="3FEE1E54">
            <wp:extent cx="1665353" cy="1708054"/>
            <wp:effectExtent l="0" t="0" r="0" b="6985"/>
            <wp:docPr id="1851548268" name="Picture 185154826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68" name="Picture 1851548268" descr="A screenshot of a phone&#10;&#10;Description automatically generated with medium confidence"/>
                    <pic:cNvPicPr/>
                  </pic:nvPicPr>
                  <pic:blipFill>
                    <a:blip r:embed="rId45" cstate="screen">
                      <a:extLst>
                        <a:ext uri="{28A0092B-C50C-407E-A947-70E740481C1C}">
                          <a14:useLocalDpi xmlns:a14="http://schemas.microsoft.com/office/drawing/2010/main"/>
                        </a:ext>
                      </a:extLst>
                    </a:blip>
                    <a:stretch>
                      <a:fillRect/>
                    </a:stretch>
                  </pic:blipFill>
                  <pic:spPr>
                    <a:xfrm>
                      <a:off x="0" y="0"/>
                      <a:ext cx="1678264" cy="1721296"/>
                    </a:xfrm>
                    <a:prstGeom prst="rect">
                      <a:avLst/>
                    </a:prstGeom>
                  </pic:spPr>
                </pic:pic>
              </a:graphicData>
            </a:graphic>
          </wp:inline>
        </w:drawing>
      </w:r>
    </w:p>
    <w:p w14:paraId="481E299F" w14:textId="2E1561E5" w:rsidR="001A334B" w:rsidRDefault="001A334B" w:rsidP="00D16A28">
      <w:r>
        <w:t>Change the delay to 1 second, which is 1000ms.</w:t>
      </w:r>
    </w:p>
    <w:p w14:paraId="501E98EB" w14:textId="7EB96347" w:rsidR="001A334B" w:rsidRDefault="006F2F94" w:rsidP="006F2F94">
      <w:pPr>
        <w:jc w:val="center"/>
      </w:pPr>
      <w:r w:rsidRPr="006F2F94">
        <w:rPr>
          <w:noProof/>
        </w:rPr>
        <w:drawing>
          <wp:inline distT="0" distB="0" distL="0" distR="0" wp14:anchorId="2922930E" wp14:editId="3801F33D">
            <wp:extent cx="1710621" cy="1746483"/>
            <wp:effectExtent l="0" t="0" r="4445" b="6350"/>
            <wp:docPr id="1851548269" name="Picture 185154826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69" name="Picture 1851548269" descr="A screenshot of a phone&#10;&#10;Description automatically generated with medium confidence"/>
                    <pic:cNvPicPr/>
                  </pic:nvPicPr>
                  <pic:blipFill>
                    <a:blip r:embed="rId46" cstate="screen">
                      <a:extLst>
                        <a:ext uri="{28A0092B-C50C-407E-A947-70E740481C1C}">
                          <a14:useLocalDpi xmlns:a14="http://schemas.microsoft.com/office/drawing/2010/main"/>
                        </a:ext>
                      </a:extLst>
                    </a:blip>
                    <a:stretch>
                      <a:fillRect/>
                    </a:stretch>
                  </pic:blipFill>
                  <pic:spPr>
                    <a:xfrm>
                      <a:off x="0" y="0"/>
                      <a:ext cx="1720992" cy="1757072"/>
                    </a:xfrm>
                    <a:prstGeom prst="rect">
                      <a:avLst/>
                    </a:prstGeom>
                  </pic:spPr>
                </pic:pic>
              </a:graphicData>
            </a:graphic>
          </wp:inline>
        </w:drawing>
      </w:r>
    </w:p>
    <w:p w14:paraId="0CDA732D" w14:textId="1BE675B7" w:rsidR="00BE0700" w:rsidRDefault="0024270B" w:rsidP="00D16A28">
      <w:r>
        <w:t xml:space="preserve">The LED is starting to flicker </w:t>
      </w:r>
      <w:r w:rsidR="00576339">
        <w:t>on the simulator</w:t>
      </w:r>
      <w:r w:rsidR="006F2F94">
        <w:t>,</w:t>
      </w:r>
      <w:r w:rsidR="00576339">
        <w:t xml:space="preserve"> but it is still not blinking. Let’s analyze the forever loop. An LED is turned on</w:t>
      </w:r>
      <w:r w:rsidR="00A15DBB">
        <w:t>, a pause stops the program</w:t>
      </w:r>
      <w:r w:rsidR="001A334B">
        <w:t xml:space="preserve"> for </w:t>
      </w:r>
      <w:r w:rsidR="006F2F94">
        <w:t>1sec,</w:t>
      </w:r>
      <w:r w:rsidR="001A334B">
        <w:t xml:space="preserve"> so the LED will be lit</w:t>
      </w:r>
      <w:r w:rsidR="006F2F94">
        <w:t xml:space="preserve"> for a whole second.</w:t>
      </w:r>
      <w:r w:rsidR="003624E2">
        <w:t xml:space="preserve"> Then a block turns the LED off</w:t>
      </w:r>
      <w:r w:rsidR="00CC2FCD">
        <w:t>. B</w:t>
      </w:r>
      <w:r w:rsidR="003624E2">
        <w:t>ut immediately after that</w:t>
      </w:r>
      <w:r w:rsidR="004E1296">
        <w:t>,</w:t>
      </w:r>
      <w:r w:rsidR="003624E2">
        <w:t xml:space="preserve"> the forever loop will rerun the </w:t>
      </w:r>
      <w:r w:rsidR="00901493">
        <w:t>LED</w:t>
      </w:r>
      <w:r w:rsidR="003624E2">
        <w:t xml:space="preserve"> on block.</w:t>
      </w:r>
      <w:r w:rsidR="00901493">
        <w:t xml:space="preserve"> The LED was</w:t>
      </w:r>
      <w:r w:rsidR="00EA48DF">
        <w:t>,</w:t>
      </w:r>
      <w:r w:rsidR="00901493">
        <w:t xml:space="preserve"> in fact</w:t>
      </w:r>
      <w:r w:rsidR="00EA48DF">
        <w:t>,</w:t>
      </w:r>
      <w:r w:rsidR="00901493">
        <w:t xml:space="preserve"> off but for a very short time. Let us add a second pause.</w:t>
      </w:r>
    </w:p>
    <w:p w14:paraId="465B71BF" w14:textId="1A389CB5" w:rsidR="00901493" w:rsidRPr="00D16A28" w:rsidRDefault="00690FD5" w:rsidP="00690FD5">
      <w:pPr>
        <w:jc w:val="center"/>
      </w:pPr>
      <w:r w:rsidRPr="00690FD5">
        <w:rPr>
          <w:noProof/>
        </w:rPr>
        <w:drawing>
          <wp:inline distT="0" distB="0" distL="0" distR="0" wp14:anchorId="08E08D3F" wp14:editId="1E1E787F">
            <wp:extent cx="1539090" cy="1908342"/>
            <wp:effectExtent l="0" t="0" r="4445" b="0"/>
            <wp:docPr id="1851548270" name="Picture 185154827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70" name="Picture 1851548270" descr="A screenshot of a phone&#10;&#10;Description automatically generated with medium confidence"/>
                    <pic:cNvPicPr/>
                  </pic:nvPicPr>
                  <pic:blipFill>
                    <a:blip r:embed="rId47" cstate="screen">
                      <a:extLst>
                        <a:ext uri="{28A0092B-C50C-407E-A947-70E740481C1C}">
                          <a14:useLocalDpi xmlns:a14="http://schemas.microsoft.com/office/drawing/2010/main"/>
                        </a:ext>
                      </a:extLst>
                    </a:blip>
                    <a:stretch>
                      <a:fillRect/>
                    </a:stretch>
                  </pic:blipFill>
                  <pic:spPr>
                    <a:xfrm>
                      <a:off x="0" y="0"/>
                      <a:ext cx="1545346" cy="1916099"/>
                    </a:xfrm>
                    <a:prstGeom prst="rect">
                      <a:avLst/>
                    </a:prstGeom>
                  </pic:spPr>
                </pic:pic>
              </a:graphicData>
            </a:graphic>
          </wp:inline>
        </w:drawing>
      </w:r>
    </w:p>
    <w:p w14:paraId="2D5A1B91" w14:textId="753E9A4B" w:rsidR="0077254F" w:rsidRDefault="00690FD5" w:rsidP="00EF3001">
      <w:r>
        <w:lastRenderedPageBreak/>
        <w:t xml:space="preserve">The LED is now coming on for one second and off for one second. Change the </w:t>
      </w:r>
      <w:r w:rsidR="00342F42">
        <w:t xml:space="preserve">delays </w:t>
      </w:r>
      <w:r>
        <w:t>to different values</w:t>
      </w:r>
      <w:r w:rsidR="00342F42">
        <w:t xml:space="preserve"> and observe the simulator.</w:t>
      </w:r>
      <w:r w:rsidR="00A62878">
        <w:t xml:space="preserve"> I will set mine on for 200ms and off for 1sec.</w:t>
      </w:r>
    </w:p>
    <w:p w14:paraId="37EFDF3B" w14:textId="5F7F5760" w:rsidR="00066963" w:rsidRDefault="00066963" w:rsidP="00066963">
      <w:pPr>
        <w:jc w:val="center"/>
      </w:pPr>
      <w:r w:rsidRPr="00066963">
        <w:rPr>
          <w:noProof/>
        </w:rPr>
        <w:drawing>
          <wp:inline distT="0" distB="0" distL="0" distR="0" wp14:anchorId="3347F649" wp14:editId="4233947C">
            <wp:extent cx="1798752" cy="2174888"/>
            <wp:effectExtent l="0" t="0" r="0" b="0"/>
            <wp:docPr id="1851548271" name="Picture 185154827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71" name="Picture 1851548271" descr="A screenshot of a phone&#10;&#10;Description automatically generated with medium confidence"/>
                    <pic:cNvPicPr/>
                  </pic:nvPicPr>
                  <pic:blipFill>
                    <a:blip r:embed="rId48" cstate="screen">
                      <a:extLst>
                        <a:ext uri="{28A0092B-C50C-407E-A947-70E740481C1C}">
                          <a14:useLocalDpi xmlns:a14="http://schemas.microsoft.com/office/drawing/2010/main"/>
                        </a:ext>
                      </a:extLst>
                    </a:blip>
                    <a:stretch>
                      <a:fillRect/>
                    </a:stretch>
                  </pic:blipFill>
                  <pic:spPr>
                    <a:xfrm>
                      <a:off x="0" y="0"/>
                      <a:ext cx="1811556" cy="2190370"/>
                    </a:xfrm>
                    <a:prstGeom prst="rect">
                      <a:avLst/>
                    </a:prstGeom>
                  </pic:spPr>
                </pic:pic>
              </a:graphicData>
            </a:graphic>
          </wp:inline>
        </w:drawing>
      </w:r>
    </w:p>
    <w:p w14:paraId="5FC23860" w14:textId="4174F8CE" w:rsidR="00CE3627" w:rsidRDefault="00C869FC" w:rsidP="005305F6">
      <w:pPr>
        <w:pStyle w:val="Heading2"/>
      </w:pPr>
      <w:bookmarkStart w:id="16" w:name="_Toc204761336"/>
      <w:r>
        <w:t xml:space="preserve">Flashing </w:t>
      </w:r>
      <w:r w:rsidR="27DBF4A2">
        <w:t>the BrainPad</w:t>
      </w:r>
      <w:bookmarkEnd w:id="16"/>
    </w:p>
    <w:p w14:paraId="6CE6E5E3" w14:textId="5EDDB96D" w:rsidR="00C869FC" w:rsidRDefault="1E389313" w:rsidP="00AD0F00">
      <w:r>
        <w:t xml:space="preserve">The process </w:t>
      </w:r>
      <w:r w:rsidR="00FF5F42">
        <w:t>of copying</w:t>
      </w:r>
      <w:r>
        <w:t xml:space="preserve"> </w:t>
      </w:r>
      <w:r w:rsidR="00040BCB">
        <w:t xml:space="preserve">a </w:t>
      </w:r>
      <w:r>
        <w:t>program onto the BrainPad</w:t>
      </w:r>
      <w:r w:rsidR="00EF0116">
        <w:t xml:space="preserve"> Pulse</w:t>
      </w:r>
      <w:r>
        <w:t xml:space="preserve"> is easy but can be tricky the first time you do it.</w:t>
      </w:r>
      <w:r w:rsidR="00C869FC">
        <w:t xml:space="preserve"> If this section is still not clear, there </w:t>
      </w:r>
      <w:r w:rsidR="00937BFE">
        <w:t xml:space="preserve">is a video on the </w:t>
      </w:r>
      <w:r w:rsidR="00BC1062">
        <w:t xml:space="preserve">MakeCode intro lesson </w:t>
      </w:r>
      <w:r w:rsidR="00937BFE">
        <w:t>to show you how to flash your board.</w:t>
      </w:r>
      <w:r w:rsidR="00BC1062">
        <w:t xml:space="preserve"> </w:t>
      </w:r>
      <w:hyperlink r:id="rId49" w:history="1">
        <w:r w:rsidR="00BC1062" w:rsidRPr="00917031">
          <w:rPr>
            <w:rStyle w:val="Hyperlink"/>
          </w:rPr>
          <w:t>https://www.brainpad.com/lessons/makecode-intro/</w:t>
        </w:r>
      </w:hyperlink>
      <w:r w:rsidR="00BC1062">
        <w:t xml:space="preserve"> </w:t>
      </w:r>
    </w:p>
    <w:p w14:paraId="11E48F21" w14:textId="3D828D45" w:rsidR="00C8508D" w:rsidRDefault="00C8508D" w:rsidP="00C8508D">
      <w:r>
        <w:t xml:space="preserve">First, you must connect the BrainPad </w:t>
      </w:r>
      <w:r w:rsidR="007F317C">
        <w:t xml:space="preserve">Pulse </w:t>
      </w:r>
      <w:r>
        <w:t>to your computer using a Micro-USB cable. By the way, you can use Windows, a Chromebook, a Mac, or almost anything with a modern web browser and a USB port.</w:t>
      </w:r>
    </w:p>
    <w:p w14:paraId="0CD43E7D" w14:textId="45DCA955" w:rsidR="00F6638B" w:rsidRDefault="00F6638B" w:rsidP="00F6638B">
      <w:pPr>
        <w:jc w:val="center"/>
      </w:pPr>
      <w:r>
        <w:rPr>
          <w:noProof/>
        </w:rPr>
        <w:drawing>
          <wp:inline distT="0" distB="0" distL="0" distR="0" wp14:anchorId="4B2AEB5F" wp14:editId="16D5FA33">
            <wp:extent cx="4051047" cy="3099311"/>
            <wp:effectExtent l="0" t="0" r="0" b="0"/>
            <wp:docPr id="1851548274" name="Picture 1851548274" descr="BrainPadPul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rainPadPulse-2"/>
                    <pic:cNvPicPr>
                      <a:picLocks noChangeAspect="1" noChangeArrowheads="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4054124" cy="3101665"/>
                    </a:xfrm>
                    <a:prstGeom prst="rect">
                      <a:avLst/>
                    </a:prstGeom>
                    <a:noFill/>
                    <a:ln>
                      <a:noFill/>
                    </a:ln>
                  </pic:spPr>
                </pic:pic>
              </a:graphicData>
            </a:graphic>
          </wp:inline>
        </w:drawing>
      </w:r>
    </w:p>
    <w:p w14:paraId="3DDF188B" w14:textId="4DF40960" w:rsidR="00DC15F0" w:rsidRDefault="00C8508D" w:rsidP="00F6638B">
      <w:r>
        <w:t>A Micro-USB cable should have been included with your BrainPad</w:t>
      </w:r>
      <w:r w:rsidR="007F317C">
        <w:t xml:space="preserve"> Pulse</w:t>
      </w:r>
      <w:r>
        <w:t>. You might also have an extra one at home. If you don’t have one, they are readily available. Micro-USB cables are even sold at most gas stations!</w:t>
      </w:r>
    </w:p>
    <w:p w14:paraId="17593229" w14:textId="77777777" w:rsidR="00FD44BE" w:rsidRDefault="00FD44BE" w:rsidP="00AD0F00"/>
    <w:p w14:paraId="0C7134CC" w14:textId="06CD6960" w:rsidR="00363F35" w:rsidRPr="00793E59" w:rsidRDefault="00A3390F" w:rsidP="00AD0F00">
      <w:r>
        <w:rPr>
          <w:rFonts w:ascii="Segoe UI" w:hAnsi="Segoe UI" w:cs="Segoe UI"/>
          <w:color w:val="242424"/>
          <w:shd w:val="clear" w:color="auto" w:fill="FFFFFF"/>
        </w:rPr>
        <w:lastRenderedPageBreak/>
        <w:t xml:space="preserve">To </w:t>
      </w:r>
      <w:r w:rsidR="00793E59" w:rsidRPr="00793E59">
        <w:rPr>
          <w:rFonts w:ascii="Segoe UI" w:hAnsi="Segoe UI" w:cs="Segoe UI"/>
          <w:color w:val="242424"/>
          <w:shd w:val="clear" w:color="auto" w:fill="FFFFFF"/>
        </w:rPr>
        <w:t xml:space="preserve">load a new MakeCode program onto </w:t>
      </w:r>
      <w:r w:rsidR="00793E59">
        <w:rPr>
          <w:rFonts w:ascii="Segoe UI" w:hAnsi="Segoe UI" w:cs="Segoe UI"/>
          <w:color w:val="242424"/>
          <w:shd w:val="clear" w:color="auto" w:fill="FFFFFF"/>
        </w:rPr>
        <w:t xml:space="preserve">the </w:t>
      </w:r>
      <w:r w:rsidR="00793E59" w:rsidRPr="00793E59">
        <w:rPr>
          <w:rFonts w:ascii="Segoe UI" w:hAnsi="Segoe UI" w:cs="Segoe UI"/>
          <w:color w:val="242424"/>
          <w:shd w:val="clear" w:color="auto" w:fill="FFFFFF"/>
        </w:rPr>
        <w:t>BrainPad Pulse, it needs to be put in the "</w:t>
      </w:r>
      <w:r w:rsidR="00793E59" w:rsidRPr="00A3390F">
        <w:rPr>
          <w:rFonts w:ascii="Segoe UI" w:hAnsi="Segoe UI" w:cs="Segoe UI"/>
          <w:b/>
          <w:bCs/>
          <w:color w:val="242424"/>
          <w:shd w:val="clear" w:color="auto" w:fill="FFFFFF"/>
        </w:rPr>
        <w:t xml:space="preserve">MakeCode </w:t>
      </w:r>
      <w:r w:rsidR="00692452" w:rsidRPr="00A3390F">
        <w:rPr>
          <w:rFonts w:ascii="Segoe UI" w:hAnsi="Segoe UI" w:cs="Segoe UI"/>
          <w:b/>
          <w:bCs/>
          <w:color w:val="242424"/>
          <w:shd w:val="clear" w:color="auto" w:fill="FFFFFF"/>
        </w:rPr>
        <w:t>READY!!</w:t>
      </w:r>
      <w:r w:rsidR="00793E59" w:rsidRPr="00793E59">
        <w:rPr>
          <w:rFonts w:ascii="Segoe UI" w:hAnsi="Segoe UI" w:cs="Segoe UI"/>
          <w:color w:val="242424"/>
          <w:shd w:val="clear" w:color="auto" w:fill="FFFFFF"/>
        </w:rPr>
        <w:t xml:space="preserve">" mode. </w:t>
      </w:r>
    </w:p>
    <w:p w14:paraId="2B47CCD3" w14:textId="72B4F40D" w:rsidR="00A3390F" w:rsidRDefault="00A3390F" w:rsidP="00A3390F">
      <w:pPr>
        <w:rPr>
          <w:rFonts w:ascii="Segoe UI" w:hAnsi="Segoe UI" w:cs="Segoe UI"/>
          <w:color w:val="242424"/>
          <w:sz w:val="21"/>
          <w:szCs w:val="21"/>
          <w:shd w:val="clear" w:color="auto" w:fill="FFFFFF"/>
        </w:rPr>
      </w:pPr>
      <w:r w:rsidRPr="00A3390F">
        <w:rPr>
          <w:rFonts w:ascii="Segoe UI" w:hAnsi="Segoe UI" w:cs="Segoe UI"/>
          <w:color w:val="242424"/>
          <w:shd w:val="clear" w:color="auto" w:fill="FFFFFF"/>
        </w:rPr>
        <w:t>To put the BrainPad Pulse in the "</w:t>
      </w:r>
      <w:r w:rsidRPr="00A3390F">
        <w:rPr>
          <w:rFonts w:ascii="Segoe UI" w:hAnsi="Segoe UI" w:cs="Segoe UI"/>
          <w:b/>
          <w:bCs/>
          <w:color w:val="242424"/>
          <w:shd w:val="clear" w:color="auto" w:fill="FFFFFF"/>
        </w:rPr>
        <w:t>MakeCode READY!!</w:t>
      </w:r>
      <w:r w:rsidRPr="00A3390F">
        <w:rPr>
          <w:rFonts w:ascii="Segoe UI" w:hAnsi="Segoe UI" w:cs="Segoe UI"/>
          <w:color w:val="242424"/>
          <w:shd w:val="clear" w:color="auto" w:fill="FFFFFF"/>
        </w:rPr>
        <w:t>" mode, press and hold both A and B buttons for about 3 seconds, until you see the "</w:t>
      </w:r>
      <w:r w:rsidRPr="00A3390F">
        <w:rPr>
          <w:rFonts w:ascii="Segoe UI" w:hAnsi="Segoe UI" w:cs="Segoe UI"/>
          <w:b/>
          <w:bCs/>
          <w:color w:val="242424"/>
          <w:shd w:val="clear" w:color="auto" w:fill="FFFFFF"/>
        </w:rPr>
        <w:t>MakeCode READY!!</w:t>
      </w:r>
      <w:r w:rsidRPr="00A3390F">
        <w:rPr>
          <w:rFonts w:ascii="Segoe UI" w:hAnsi="Segoe UI" w:cs="Segoe UI"/>
          <w:color w:val="242424"/>
          <w:shd w:val="clear" w:color="auto" w:fill="FFFFFF"/>
        </w:rPr>
        <w:t>" image</w:t>
      </w:r>
      <w:r>
        <w:rPr>
          <w:rFonts w:ascii="Segoe UI" w:hAnsi="Segoe UI" w:cs="Segoe UI"/>
          <w:color w:val="242424"/>
          <w:sz w:val="21"/>
          <w:szCs w:val="21"/>
          <w:shd w:val="clear" w:color="auto" w:fill="FFFFFF"/>
        </w:rPr>
        <w:t>.</w:t>
      </w:r>
    </w:p>
    <w:p w14:paraId="44C5CD18" w14:textId="6E643EC8" w:rsidR="002A629C" w:rsidRDefault="007B6379" w:rsidP="00A3390F">
      <w:pPr>
        <w:jc w:val="center"/>
      </w:pPr>
      <w:r>
        <w:rPr>
          <w:noProof/>
        </w:rPr>
        <w:drawing>
          <wp:inline distT="0" distB="0" distL="0" distR="0" wp14:anchorId="16C976B2" wp14:editId="3E61C5CC">
            <wp:extent cx="4234093" cy="3980047"/>
            <wp:effectExtent l="0" t="0" r="0" b="0"/>
            <wp:docPr id="1708525300" name="Picture 170852530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300" name="Picture 1708525300" descr="Application&#10;&#10;Description automatically generated with low confidence"/>
                    <pic:cNvPicPr/>
                  </pic:nvPicPr>
                  <pic:blipFill>
                    <a:blip r:embed="rId51">
                      <a:extLst>
                        <a:ext uri="{28A0092B-C50C-407E-A947-70E740481C1C}">
                          <a14:useLocalDpi xmlns:a14="http://schemas.microsoft.com/office/drawing/2010/main"/>
                        </a:ext>
                      </a:extLst>
                    </a:blip>
                    <a:stretch>
                      <a:fillRect/>
                    </a:stretch>
                  </pic:blipFill>
                  <pic:spPr>
                    <a:xfrm>
                      <a:off x="0" y="0"/>
                      <a:ext cx="4254893" cy="3999599"/>
                    </a:xfrm>
                    <a:prstGeom prst="rect">
                      <a:avLst/>
                    </a:prstGeom>
                  </pic:spPr>
                </pic:pic>
              </a:graphicData>
            </a:graphic>
          </wp:inline>
        </w:drawing>
      </w:r>
    </w:p>
    <w:p w14:paraId="6622425E" w14:textId="1B9A323A" w:rsidR="00F6638B" w:rsidRDefault="007E0A53" w:rsidP="00F6638B">
      <w:r>
        <w:t>If you hold A and B button</w:t>
      </w:r>
      <w:r w:rsidR="005C19CF">
        <w:t>s</w:t>
      </w:r>
      <w:r>
        <w:t xml:space="preserve"> for 5 seconds and screen does not show the “</w:t>
      </w:r>
      <w:r w:rsidRPr="00FC7990">
        <w:rPr>
          <w:b/>
          <w:bCs/>
        </w:rPr>
        <w:t xml:space="preserve">MakeCode </w:t>
      </w:r>
      <w:r w:rsidR="00FC7990" w:rsidRPr="00FC7990">
        <w:rPr>
          <w:b/>
          <w:bCs/>
        </w:rPr>
        <w:t>READY!!</w:t>
      </w:r>
      <w:r>
        <w:t xml:space="preserve">” </w:t>
      </w:r>
      <w:r w:rsidR="006D387C">
        <w:t>image</w:t>
      </w:r>
      <w:r w:rsidR="005C19CF">
        <w:t>,</w:t>
      </w:r>
      <w:r w:rsidR="006D387C">
        <w:t xml:space="preserve"> then your board is loaded/prepped to do other languages, like Python or .NET C#. Fear not, you can change it back to MakeCode</w:t>
      </w:r>
      <w:r w:rsidR="00D40A2C">
        <w:t xml:space="preserve"> as shown on the MakeCode Setup lesson </w:t>
      </w:r>
      <w:hyperlink r:id="rId52" w:history="1">
        <w:r w:rsidR="00D40A2C" w:rsidRPr="00917031">
          <w:rPr>
            <w:rStyle w:val="Hyperlink"/>
          </w:rPr>
          <w:t>https://www.brainpad.com/lessons/makecode-setup/</w:t>
        </w:r>
      </w:hyperlink>
      <w:r w:rsidR="00D40A2C">
        <w:t xml:space="preserve"> </w:t>
      </w:r>
      <w:r w:rsidR="00C47956">
        <w:t>.</w:t>
      </w:r>
    </w:p>
    <w:p w14:paraId="128443DF" w14:textId="77777777" w:rsidR="00446D34" w:rsidRDefault="00446D34" w:rsidP="00F6638B"/>
    <w:p w14:paraId="01E0145A" w14:textId="77777777" w:rsidR="00446D34" w:rsidRDefault="00446D34" w:rsidP="00F6638B"/>
    <w:p w14:paraId="28316744" w14:textId="77777777" w:rsidR="00446D34" w:rsidRDefault="00446D34" w:rsidP="00F6638B"/>
    <w:p w14:paraId="21A946DE" w14:textId="77777777" w:rsidR="00C730DD" w:rsidRDefault="00C730DD" w:rsidP="00F6638B"/>
    <w:p w14:paraId="7201BF11" w14:textId="77777777" w:rsidR="00C730DD" w:rsidRDefault="00C730DD" w:rsidP="00F6638B"/>
    <w:p w14:paraId="089B5FA6" w14:textId="77777777" w:rsidR="00C730DD" w:rsidRDefault="00C730DD" w:rsidP="00F6638B"/>
    <w:p w14:paraId="662DCC85" w14:textId="77777777" w:rsidR="00C730DD" w:rsidRDefault="00C730DD" w:rsidP="00F6638B"/>
    <w:p w14:paraId="165E491B" w14:textId="77777777" w:rsidR="00C730DD" w:rsidRDefault="00C730DD" w:rsidP="00F6638B"/>
    <w:p w14:paraId="57685C54" w14:textId="0C796557" w:rsidR="004B7D38" w:rsidRDefault="000D7E7D" w:rsidP="00F6638B">
      <w:r w:rsidRPr="000D7E7D">
        <w:lastRenderedPageBreak/>
        <w:t xml:space="preserve">When the BrainPad is ready to accept MakeCode programs, the connected PC will detect a storage device called BrainPad, </w:t>
      </w:r>
      <w:proofErr w:type="gramStart"/>
      <w:r w:rsidRPr="000D7E7D">
        <w:t>similar to</w:t>
      </w:r>
      <w:proofErr w:type="gramEnd"/>
      <w:r w:rsidRPr="000D7E7D">
        <w:t xml:space="preserve"> a storage device when you plug in a USB memory stick.</w:t>
      </w:r>
    </w:p>
    <w:p w14:paraId="1AAFBCA1" w14:textId="5B73B46D" w:rsidR="000D7E7D" w:rsidRDefault="00BE2A2F" w:rsidP="00BE2A2F">
      <w:pPr>
        <w:jc w:val="center"/>
      </w:pPr>
      <w:r>
        <w:rPr>
          <w:noProof/>
        </w:rPr>
        <w:drawing>
          <wp:inline distT="0" distB="0" distL="0" distR="0" wp14:anchorId="0AC28AD9" wp14:editId="0380F023">
            <wp:extent cx="4378920" cy="1568645"/>
            <wp:effectExtent l="0" t="0" r="3175" b="0"/>
            <wp:docPr id="1851548275" name="Picture 18515482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75" name="Picture 1851548275" descr="Graphical user interface, application&#10;&#10;Description automatically generated"/>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4382723" cy="1570007"/>
                    </a:xfrm>
                    <a:prstGeom prst="rect">
                      <a:avLst/>
                    </a:prstGeom>
                    <a:noFill/>
                    <a:ln>
                      <a:noFill/>
                    </a:ln>
                  </pic:spPr>
                </pic:pic>
              </a:graphicData>
            </a:graphic>
          </wp:inline>
        </w:drawing>
      </w:r>
    </w:p>
    <w:p w14:paraId="4B6426C3" w14:textId="555F9187" w:rsidR="005E09BE" w:rsidRDefault="1E389313" w:rsidP="008044A2">
      <w:pPr>
        <w:keepNext/>
      </w:pPr>
      <w:r>
        <w:t xml:space="preserve">Go back to the browser with the program we made earlier. Click the download button and save the file on your computer. </w:t>
      </w:r>
    </w:p>
    <w:p w14:paraId="0145E41D" w14:textId="4FA79F27" w:rsidR="008044A2" w:rsidRDefault="008044A2" w:rsidP="00AD0F00">
      <w:r>
        <w:rPr>
          <w:noProof/>
        </w:rPr>
        <w:drawing>
          <wp:anchor distT="0" distB="0" distL="114300" distR="114300" simplePos="0" relativeHeight="251658240" behindDoc="0" locked="0" layoutInCell="1" allowOverlap="1" wp14:anchorId="6C917202" wp14:editId="32E1F003">
            <wp:simplePos x="0" y="0"/>
            <wp:positionH relativeFrom="column">
              <wp:align>center</wp:align>
            </wp:positionH>
            <wp:positionV relativeFrom="paragraph">
              <wp:posOffset>0</wp:posOffset>
            </wp:positionV>
            <wp:extent cx="3282696" cy="923544"/>
            <wp:effectExtent l="19050" t="19050" r="32385" b="4826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07-20-18 at 02.34 PM.PNG"/>
                    <pic:cNvPicPr/>
                  </pic:nvPicPr>
                  <pic:blipFill>
                    <a:blip r:embed="rId54">
                      <a:extLst>
                        <a:ext uri="{28A0092B-C50C-407E-A947-70E740481C1C}">
                          <a14:useLocalDpi xmlns:a14="http://schemas.microsoft.com/office/drawing/2010/main"/>
                        </a:ext>
                      </a:extLst>
                    </a:blip>
                    <a:stretch>
                      <a:fillRect/>
                    </a:stretch>
                  </pic:blipFill>
                  <pic:spPr>
                    <a:xfrm>
                      <a:off x="0" y="0"/>
                      <a:ext cx="3282696" cy="923544"/>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F54B7A8" w14:textId="4AA7B9E2" w:rsidR="007B5217" w:rsidRDefault="003725EB" w:rsidP="00AD0F00">
      <w:r>
        <w:rPr>
          <w:noProof/>
        </w:rPr>
        <w:drawing>
          <wp:anchor distT="0" distB="0" distL="114300" distR="114300" simplePos="0" relativeHeight="251658243" behindDoc="0" locked="0" layoutInCell="1" allowOverlap="1" wp14:anchorId="2CC4B6EC" wp14:editId="0DD84B9C">
            <wp:simplePos x="0" y="0"/>
            <wp:positionH relativeFrom="margin">
              <wp:align>center</wp:align>
            </wp:positionH>
            <wp:positionV relativeFrom="paragraph">
              <wp:posOffset>228600</wp:posOffset>
            </wp:positionV>
            <wp:extent cx="5998464" cy="503101"/>
            <wp:effectExtent l="19050" t="38100" r="59690" b="6858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07-24-18 at 02.53 PM.PNG"/>
                    <pic:cNvPicPr/>
                  </pic:nvPicPr>
                  <pic:blipFill>
                    <a:blip r:embed="rId55">
                      <a:extLst>
                        <a:ext uri="{28A0092B-C50C-407E-A947-70E740481C1C}">
                          <a14:useLocalDpi xmlns:a14="http://schemas.microsoft.com/office/drawing/2010/main"/>
                        </a:ext>
                      </a:extLst>
                    </a:blip>
                    <a:stretch>
                      <a:fillRect/>
                    </a:stretch>
                  </pic:blipFill>
                  <pic:spPr>
                    <a:xfrm>
                      <a:off x="0" y="0"/>
                      <a:ext cx="5998464" cy="503101"/>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BC4260">
        <w:t xml:space="preserve">If you are using </w:t>
      </w:r>
      <w:r w:rsidR="00575A18">
        <w:t xml:space="preserve">Microsoft </w:t>
      </w:r>
      <w:r w:rsidR="00D352D2">
        <w:t>Edge,</w:t>
      </w:r>
      <w:r w:rsidR="00B17603">
        <w:t xml:space="preserve"> you </w:t>
      </w:r>
      <w:r w:rsidR="00205A31">
        <w:t>should</w:t>
      </w:r>
      <w:r w:rsidR="00B17603">
        <w:t xml:space="preserve"> see </w:t>
      </w:r>
      <w:r w:rsidR="00205A31">
        <w:t>a dialog box like the one shown below:</w:t>
      </w:r>
    </w:p>
    <w:p w14:paraId="188B1F89" w14:textId="158CEC6E" w:rsidR="003E1F22" w:rsidRDefault="003E1F22" w:rsidP="00AD0F00"/>
    <w:p w14:paraId="6D8DE209" w14:textId="4DD49547" w:rsidR="00575A18" w:rsidRDefault="009413C9" w:rsidP="00AD0F00">
      <w:r>
        <w:rPr>
          <w:noProof/>
        </w:rPr>
        <w:drawing>
          <wp:anchor distT="0" distB="0" distL="114300" distR="114300" simplePos="0" relativeHeight="251658244" behindDoc="0" locked="0" layoutInCell="1" allowOverlap="1" wp14:anchorId="16EFCDCC" wp14:editId="051CB103">
            <wp:simplePos x="0" y="0"/>
            <wp:positionH relativeFrom="margin">
              <wp:align>center</wp:align>
            </wp:positionH>
            <wp:positionV relativeFrom="paragraph">
              <wp:posOffset>218440</wp:posOffset>
            </wp:positionV>
            <wp:extent cx="5961888" cy="438912"/>
            <wp:effectExtent l="19050" t="19050" r="58420" b="5651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07-24-18 at 03.18 PM.PNG"/>
                    <pic:cNvPicPr/>
                  </pic:nvPicPr>
                  <pic:blipFill>
                    <a:blip r:embed="rId56">
                      <a:extLst>
                        <a:ext uri="{28A0092B-C50C-407E-A947-70E740481C1C}">
                          <a14:useLocalDpi xmlns:a14="http://schemas.microsoft.com/office/drawing/2010/main"/>
                        </a:ext>
                      </a:extLst>
                    </a:blip>
                    <a:stretch>
                      <a:fillRect/>
                    </a:stretch>
                  </pic:blipFill>
                  <pic:spPr>
                    <a:xfrm>
                      <a:off x="0" y="0"/>
                      <a:ext cx="5961888" cy="438912"/>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C63B76">
        <w:t xml:space="preserve">Click the </w:t>
      </w:r>
      <w:r w:rsidR="00196BF0">
        <w:t>S</w:t>
      </w:r>
      <w:r w:rsidR="00C63B76">
        <w:t>ave button and then the “Open folder” button</w:t>
      </w:r>
      <w:r w:rsidR="00DF3C13">
        <w:t xml:space="preserve"> in the next dialog box</w:t>
      </w:r>
      <w:r w:rsidR="00C63B76">
        <w:t xml:space="preserve"> to show the </w:t>
      </w:r>
      <w:r w:rsidR="00FC0995">
        <w:t>downloaded file.</w:t>
      </w:r>
    </w:p>
    <w:p w14:paraId="25E6AEB4" w14:textId="7E57090D" w:rsidR="009413C9" w:rsidRDefault="009413C9" w:rsidP="00AD0F00"/>
    <w:p w14:paraId="3DFEF4A2" w14:textId="77777777" w:rsidR="00446D34" w:rsidRDefault="00446D34" w:rsidP="00AD0F00"/>
    <w:p w14:paraId="6FD083C2" w14:textId="77777777" w:rsidR="00446D34" w:rsidRDefault="00446D34" w:rsidP="00AD0F00"/>
    <w:p w14:paraId="302D4E19" w14:textId="77777777" w:rsidR="00446D34" w:rsidRDefault="00446D34" w:rsidP="00AD0F00"/>
    <w:p w14:paraId="5CADDF66" w14:textId="77777777" w:rsidR="00446D34" w:rsidRDefault="00446D34" w:rsidP="00AD0F00"/>
    <w:p w14:paraId="27F04D75" w14:textId="77777777" w:rsidR="00446D34" w:rsidRDefault="00446D34" w:rsidP="00AD0F00"/>
    <w:p w14:paraId="29F0ED4C" w14:textId="77777777" w:rsidR="00446D34" w:rsidRDefault="00446D34" w:rsidP="00AD0F00"/>
    <w:p w14:paraId="287CD539" w14:textId="77777777" w:rsidR="00446D34" w:rsidRDefault="00446D34" w:rsidP="00AD0F00"/>
    <w:p w14:paraId="071CC3EE" w14:textId="1ACC3E40" w:rsidR="004B2A96" w:rsidRDefault="004B2A96" w:rsidP="00AD0F00">
      <w:r>
        <w:lastRenderedPageBreak/>
        <w:t>The file will be highlighted. You can right click on the file</w:t>
      </w:r>
      <w:r w:rsidR="00221317">
        <w:t xml:space="preserve"> to copy it.</w:t>
      </w:r>
    </w:p>
    <w:p w14:paraId="26BE33D4" w14:textId="77777777" w:rsidR="00616820" w:rsidRDefault="00A65978" w:rsidP="00266DBD">
      <w:r>
        <w:rPr>
          <w:noProof/>
        </w:rPr>
        <w:drawing>
          <wp:anchor distT="0" distB="0" distL="114300" distR="114300" simplePos="0" relativeHeight="251658245" behindDoc="0" locked="0" layoutInCell="1" allowOverlap="1" wp14:anchorId="53231E96" wp14:editId="39E2E087">
            <wp:simplePos x="0" y="0"/>
            <wp:positionH relativeFrom="column">
              <wp:align>center</wp:align>
            </wp:positionH>
            <wp:positionV relativeFrom="paragraph">
              <wp:posOffset>0</wp:posOffset>
            </wp:positionV>
            <wp:extent cx="5950026" cy="4233672"/>
            <wp:effectExtent l="19050" t="19050" r="50800" b="7175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07-24-18 at 03.20 PM.PNG"/>
                    <pic:cNvPicPr/>
                  </pic:nvPicPr>
                  <pic:blipFill>
                    <a:blip r:embed="rId57">
                      <a:extLst>
                        <a:ext uri="{28A0092B-C50C-407E-A947-70E740481C1C}">
                          <a14:useLocalDpi xmlns:a14="http://schemas.microsoft.com/office/drawing/2010/main"/>
                        </a:ext>
                      </a:extLst>
                    </a:blip>
                    <a:stretch>
                      <a:fillRect/>
                    </a:stretch>
                  </pic:blipFill>
                  <pic:spPr>
                    <a:xfrm>
                      <a:off x="0" y="0"/>
                      <a:ext cx="5950026" cy="4233672"/>
                    </a:xfrm>
                    <a:prstGeom prst="rect">
                      <a:avLst/>
                    </a:prstGeom>
                    <a:effectLst>
                      <a:outerShdw blurRad="50800" dist="38100" dir="2700000" algn="tl" rotWithShape="0">
                        <a:prstClr val="black">
                          <a:alpha val="40000"/>
                        </a:prstClr>
                      </a:outerShdw>
                    </a:effectLst>
                  </pic:spPr>
                </pic:pic>
              </a:graphicData>
            </a:graphic>
            <wp14:sizeRelV relativeFrom="margin">
              <wp14:pctHeight>0</wp14:pctHeight>
            </wp14:sizeRelV>
          </wp:anchor>
        </w:drawing>
      </w:r>
    </w:p>
    <w:p w14:paraId="2F71E860" w14:textId="048C090E" w:rsidR="00551088" w:rsidRDefault="00616820" w:rsidP="00266DBD">
      <w:r>
        <w:rPr>
          <w:noProof/>
        </w:rPr>
        <w:drawing>
          <wp:anchor distT="0" distB="0" distL="114300" distR="114300" simplePos="0" relativeHeight="251658246" behindDoc="0" locked="0" layoutInCell="1" allowOverlap="1" wp14:anchorId="68206DED" wp14:editId="3A6D43A4">
            <wp:simplePos x="0" y="0"/>
            <wp:positionH relativeFrom="margin">
              <wp:align>center</wp:align>
            </wp:positionH>
            <wp:positionV relativeFrom="paragraph">
              <wp:posOffset>262255</wp:posOffset>
            </wp:positionV>
            <wp:extent cx="2359152" cy="649224"/>
            <wp:effectExtent l="19050" t="19050" r="22225" b="558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07-24-18 at 03.36 PM.PNG"/>
                    <pic:cNvPicPr/>
                  </pic:nvPicPr>
                  <pic:blipFill>
                    <a:blip r:embed="rId58">
                      <a:extLst>
                        <a:ext uri="{28A0092B-C50C-407E-A947-70E740481C1C}">
                          <a14:useLocalDpi xmlns:a14="http://schemas.microsoft.com/office/drawing/2010/main"/>
                        </a:ext>
                      </a:extLst>
                    </a:blip>
                    <a:stretch>
                      <a:fillRect/>
                    </a:stretch>
                  </pic:blipFill>
                  <pic:spPr>
                    <a:xfrm>
                      <a:off x="0" y="0"/>
                      <a:ext cx="2359152" cy="649224"/>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4036AE">
        <w:t>I</w:t>
      </w:r>
      <w:r w:rsidR="00DC13DF">
        <w:t xml:space="preserve">f you are using </w:t>
      </w:r>
      <w:r w:rsidR="00A342A0">
        <w:t>the Chrome browser, the file will be shown at the lower left corner of the screen:</w:t>
      </w:r>
    </w:p>
    <w:p w14:paraId="64AC5753" w14:textId="65A35685" w:rsidR="00A342A0" w:rsidRDefault="008B657C" w:rsidP="00E2444A">
      <w:pPr>
        <w:keepNext/>
      </w:pPr>
      <w:r>
        <w:rPr>
          <w:noProof/>
        </w:rPr>
        <w:drawing>
          <wp:anchor distT="0" distB="0" distL="114300" distR="114300" simplePos="0" relativeHeight="251658247" behindDoc="0" locked="0" layoutInCell="1" allowOverlap="1" wp14:anchorId="09D233E1" wp14:editId="08E81D68">
            <wp:simplePos x="0" y="0"/>
            <wp:positionH relativeFrom="margin">
              <wp:align>center</wp:align>
            </wp:positionH>
            <wp:positionV relativeFrom="paragraph">
              <wp:posOffset>398780</wp:posOffset>
            </wp:positionV>
            <wp:extent cx="3401568" cy="1444752"/>
            <wp:effectExtent l="19050" t="19050" r="46990" b="7937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07-24-18 at 03.34 PM.PNG"/>
                    <pic:cNvPicPr/>
                  </pic:nvPicPr>
                  <pic:blipFill>
                    <a:blip r:embed="rId59">
                      <a:extLst>
                        <a:ext uri="{28A0092B-C50C-407E-A947-70E740481C1C}">
                          <a14:useLocalDpi xmlns:a14="http://schemas.microsoft.com/office/drawing/2010/main"/>
                        </a:ext>
                      </a:extLst>
                    </a:blip>
                    <a:stretch>
                      <a:fillRect/>
                    </a:stretch>
                  </pic:blipFill>
                  <pic:spPr>
                    <a:xfrm>
                      <a:off x="0" y="0"/>
                      <a:ext cx="3401568" cy="1444752"/>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342A0">
        <w:t xml:space="preserve">Click on the small up arrow and </w:t>
      </w:r>
      <w:r w:rsidR="00DB4C76">
        <w:t xml:space="preserve">then </w:t>
      </w:r>
      <w:r w:rsidR="00D77FE8">
        <w:t>select</w:t>
      </w:r>
      <w:r w:rsidR="008A22B5">
        <w:t xml:space="preserve"> “Show in folder.”</w:t>
      </w:r>
    </w:p>
    <w:p w14:paraId="1026899D" w14:textId="77777777" w:rsidR="00814D42" w:rsidRDefault="00E57B9E" w:rsidP="00814D42">
      <w:r>
        <w:t>The downloaded file will be highlight</w:t>
      </w:r>
      <w:r w:rsidR="00017401">
        <w:t>ed. You can right click on the file to copy it.</w:t>
      </w:r>
      <w:r w:rsidR="00814D42" w:rsidRPr="00814D42">
        <w:t xml:space="preserve"> </w:t>
      </w:r>
    </w:p>
    <w:p w14:paraId="57CF29EB" w14:textId="6D9F37A4" w:rsidR="00814D42" w:rsidRDefault="00814D42" w:rsidP="00814D42">
      <w:r>
        <w:lastRenderedPageBreak/>
        <w:t>Note that browsers will not delete the old files when you download again. Instead, a number will be added to the filename (for example “</w:t>
      </w:r>
      <w:proofErr w:type="spellStart"/>
      <w:r>
        <w:t>brainpad</w:t>
      </w:r>
      <w:proofErr w:type="spellEnd"/>
      <w:r>
        <w:t>-Untitled (1</w:t>
      </w:r>
      <w:proofErr w:type="gramStart"/>
      <w:r>
        <w:t>).uf</w:t>
      </w:r>
      <w:proofErr w:type="gramEnd"/>
      <w:r>
        <w:t>2”). Make sure you copy the latest file. The latest file will be the highlighted file.</w:t>
      </w:r>
    </w:p>
    <w:p w14:paraId="1B8DAD53" w14:textId="4187F2EA" w:rsidR="00A04D6D" w:rsidRDefault="00A04D6D" w:rsidP="00AD0F00"/>
    <w:p w14:paraId="7E150B25" w14:textId="6E21C63A" w:rsidR="00A04D6D" w:rsidRDefault="004F3C2D" w:rsidP="00AD0F00">
      <w:r>
        <w:rPr>
          <w:noProof/>
        </w:rPr>
        <w:drawing>
          <wp:anchor distT="0" distB="0" distL="114300" distR="114300" simplePos="0" relativeHeight="251658249" behindDoc="0" locked="0" layoutInCell="1" allowOverlap="1" wp14:anchorId="20BE9BE7" wp14:editId="4B6FB812">
            <wp:simplePos x="0" y="0"/>
            <wp:positionH relativeFrom="column">
              <wp:posOffset>19050</wp:posOffset>
            </wp:positionH>
            <wp:positionV relativeFrom="paragraph">
              <wp:posOffset>0</wp:posOffset>
            </wp:positionV>
            <wp:extent cx="5950026" cy="4233672"/>
            <wp:effectExtent l="19050" t="19050" r="50800" b="7175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07-24-18 at 03.20 PM.PNG"/>
                    <pic:cNvPicPr/>
                  </pic:nvPicPr>
                  <pic:blipFill>
                    <a:blip r:embed="rId57">
                      <a:extLst>
                        <a:ext uri="{28A0092B-C50C-407E-A947-70E740481C1C}">
                          <a14:useLocalDpi xmlns:a14="http://schemas.microsoft.com/office/drawing/2010/main"/>
                        </a:ext>
                      </a:extLst>
                    </a:blip>
                    <a:stretch>
                      <a:fillRect/>
                    </a:stretch>
                  </pic:blipFill>
                  <pic:spPr>
                    <a:xfrm>
                      <a:off x="0" y="0"/>
                      <a:ext cx="5950026" cy="4233672"/>
                    </a:xfrm>
                    <a:prstGeom prst="rect">
                      <a:avLst/>
                    </a:prstGeom>
                    <a:effectLst>
                      <a:outerShdw blurRad="50800" dist="38100" dir="2700000" algn="tl" rotWithShape="0">
                        <a:prstClr val="black">
                          <a:alpha val="40000"/>
                        </a:prstClr>
                      </a:outerShdw>
                    </a:effectLst>
                  </pic:spPr>
                </pic:pic>
              </a:graphicData>
            </a:graphic>
            <wp14:sizeRelV relativeFrom="margin">
              <wp14:pctHeight>0</wp14:pctHeight>
            </wp14:sizeRelV>
          </wp:anchor>
        </w:drawing>
      </w:r>
      <w:r w:rsidR="003F16F0">
        <w:rPr>
          <w:noProof/>
        </w:rPr>
        <w:drawing>
          <wp:anchor distT="0" distB="0" distL="114300" distR="114300" simplePos="0" relativeHeight="251658248" behindDoc="0" locked="0" layoutInCell="1" allowOverlap="1" wp14:anchorId="590F24FA" wp14:editId="46187D47">
            <wp:simplePos x="0" y="0"/>
            <wp:positionH relativeFrom="column">
              <wp:align>center</wp:align>
            </wp:positionH>
            <wp:positionV relativeFrom="paragraph">
              <wp:posOffset>0</wp:posOffset>
            </wp:positionV>
            <wp:extent cx="5907024" cy="4187952"/>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07-24-18 at 03.40 PM.PNG"/>
                    <pic:cNvPicPr/>
                  </pic:nvPicPr>
                  <pic:blipFill>
                    <a:blip r:embed="rId60">
                      <a:extLst>
                        <a:ext uri="{28A0092B-C50C-407E-A947-70E740481C1C}">
                          <a14:useLocalDpi xmlns:a14="http://schemas.microsoft.com/office/drawing/2010/main"/>
                        </a:ext>
                      </a:extLst>
                    </a:blip>
                    <a:stretch>
                      <a:fillRect/>
                    </a:stretch>
                  </pic:blipFill>
                  <pic:spPr>
                    <a:xfrm>
                      <a:off x="0" y="0"/>
                      <a:ext cx="5907024" cy="4187952"/>
                    </a:xfrm>
                    <a:prstGeom prst="rect">
                      <a:avLst/>
                    </a:prstGeom>
                  </pic:spPr>
                </pic:pic>
              </a:graphicData>
            </a:graphic>
            <wp14:sizeRelH relativeFrom="margin">
              <wp14:pctWidth>0</wp14:pctWidth>
            </wp14:sizeRelH>
            <wp14:sizeRelV relativeFrom="margin">
              <wp14:pctHeight>0</wp14:pctHeight>
            </wp14:sizeRelV>
          </wp:anchor>
        </w:drawing>
      </w:r>
    </w:p>
    <w:p w14:paraId="04E3B25E" w14:textId="77777777" w:rsidR="00243633" w:rsidRDefault="00243633" w:rsidP="03473D0C"/>
    <w:p w14:paraId="2BBE801E" w14:textId="77777777" w:rsidR="00243633" w:rsidRDefault="00243633" w:rsidP="03473D0C"/>
    <w:p w14:paraId="00E638D8" w14:textId="77777777" w:rsidR="00243633" w:rsidRDefault="00243633" w:rsidP="03473D0C"/>
    <w:p w14:paraId="1FB194C5" w14:textId="77777777" w:rsidR="00243633" w:rsidRDefault="00243633" w:rsidP="03473D0C"/>
    <w:p w14:paraId="2928B29A" w14:textId="77777777" w:rsidR="00243633" w:rsidRDefault="00243633" w:rsidP="03473D0C"/>
    <w:p w14:paraId="73FAEBC3" w14:textId="77777777" w:rsidR="00243633" w:rsidRDefault="00243633" w:rsidP="03473D0C"/>
    <w:p w14:paraId="603A8850" w14:textId="77777777" w:rsidR="00243633" w:rsidRDefault="00243633" w:rsidP="03473D0C"/>
    <w:p w14:paraId="62AE8F0D" w14:textId="77777777" w:rsidR="00243633" w:rsidRDefault="00243633" w:rsidP="03473D0C"/>
    <w:p w14:paraId="2D494A8A" w14:textId="77777777" w:rsidR="00243633" w:rsidRDefault="00243633" w:rsidP="03473D0C"/>
    <w:p w14:paraId="26841D3D" w14:textId="2E3C380C" w:rsidR="008A19B1" w:rsidRDefault="00D405B2" w:rsidP="03473D0C">
      <w:r>
        <w:lastRenderedPageBreak/>
        <w:t>We can now paste the file we have downloaded into the BrainPad.</w:t>
      </w:r>
    </w:p>
    <w:p w14:paraId="1F3598E4" w14:textId="6BAFDC60" w:rsidR="0032161E" w:rsidRDefault="0032161E" w:rsidP="03473D0C">
      <w:r>
        <w:rPr>
          <w:noProof/>
        </w:rPr>
        <w:drawing>
          <wp:anchor distT="0" distB="0" distL="114300" distR="114300" simplePos="0" relativeHeight="251658241" behindDoc="0" locked="0" layoutInCell="1" allowOverlap="1" wp14:anchorId="54A64782" wp14:editId="0D26DA81">
            <wp:simplePos x="0" y="0"/>
            <wp:positionH relativeFrom="column">
              <wp:align>center</wp:align>
            </wp:positionH>
            <wp:positionV relativeFrom="paragraph">
              <wp:posOffset>0</wp:posOffset>
            </wp:positionV>
            <wp:extent cx="5941192" cy="3447288"/>
            <wp:effectExtent l="38100" t="38100" r="59690" b="7747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07-20-18 at 03.37 PM.PNG"/>
                    <pic:cNvPicPr/>
                  </pic:nvPicPr>
                  <pic:blipFill>
                    <a:blip r:embed="rId61" cstate="screen">
                      <a:extLst>
                        <a:ext uri="{28A0092B-C50C-407E-A947-70E740481C1C}">
                          <a14:useLocalDpi xmlns:a14="http://schemas.microsoft.com/office/drawing/2010/main"/>
                        </a:ext>
                      </a:extLst>
                    </a:blip>
                    <a:stretch>
                      <a:fillRect/>
                    </a:stretch>
                  </pic:blipFill>
                  <pic:spPr>
                    <a:xfrm>
                      <a:off x="0" y="0"/>
                      <a:ext cx="5941192" cy="3447288"/>
                    </a:xfrm>
                    <a:prstGeom prst="rect">
                      <a:avLst/>
                    </a:prstGeom>
                    <a:effectLst>
                      <a:outerShdw blurRad="50800" dist="38100" dir="2700000" algn="tl" rotWithShape="0">
                        <a:prstClr val="black">
                          <a:alpha val="40000"/>
                        </a:prstClr>
                      </a:outerShdw>
                    </a:effectLst>
                  </pic:spPr>
                </pic:pic>
              </a:graphicData>
            </a:graphic>
            <wp14:sizeRelV relativeFrom="margin">
              <wp14:pctHeight>0</wp14:pctHeight>
            </wp14:sizeRelV>
          </wp:anchor>
        </w:drawing>
      </w:r>
    </w:p>
    <w:p w14:paraId="62208C62" w14:textId="21A23AE9" w:rsidR="00A74BF0" w:rsidRDefault="00E355B7" w:rsidP="03473D0C">
      <w:r>
        <w:t xml:space="preserve">You can also drag and drop the </w:t>
      </w:r>
      <w:r w:rsidR="00C749B2">
        <w:t xml:space="preserve">downloaded file into the BrainPad window. </w:t>
      </w:r>
    </w:p>
    <w:p w14:paraId="33A66A09" w14:textId="12BF626F" w:rsidR="03473D0C" w:rsidRDefault="00106B5F" w:rsidP="00711B13">
      <w:pPr>
        <w:jc w:val="center"/>
      </w:pPr>
      <w:r>
        <w:rPr>
          <w:noProof/>
        </w:rPr>
        <w:drawing>
          <wp:anchor distT="0" distB="0" distL="114300" distR="114300" simplePos="0" relativeHeight="251658242" behindDoc="0" locked="0" layoutInCell="1" allowOverlap="1" wp14:anchorId="533003E1" wp14:editId="72934594">
            <wp:simplePos x="0" y="0"/>
            <wp:positionH relativeFrom="column">
              <wp:align>center</wp:align>
            </wp:positionH>
            <wp:positionV relativeFrom="paragraph">
              <wp:posOffset>1270</wp:posOffset>
            </wp:positionV>
            <wp:extent cx="5953164" cy="2450592"/>
            <wp:effectExtent l="38100" t="38100" r="85725" b="1022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gWithArrow.png"/>
                    <pic:cNvPicPr/>
                  </pic:nvPicPr>
                  <pic:blipFill>
                    <a:blip r:embed="rId62" cstate="screen">
                      <a:extLst>
                        <a:ext uri="{28A0092B-C50C-407E-A947-70E740481C1C}">
                          <a14:useLocalDpi xmlns:a14="http://schemas.microsoft.com/office/drawing/2010/main"/>
                        </a:ext>
                      </a:extLst>
                    </a:blip>
                    <a:stretch>
                      <a:fillRect/>
                    </a:stretch>
                  </pic:blipFill>
                  <pic:spPr>
                    <a:xfrm>
                      <a:off x="0" y="0"/>
                      <a:ext cx="5953164" cy="2450592"/>
                    </a:xfrm>
                    <a:prstGeom prst="rect">
                      <a:avLst/>
                    </a:prstGeom>
                    <a:effectLst>
                      <a:outerShdw blurRad="50800" dist="38100" dir="2700000" algn="tl" rotWithShape="0">
                        <a:prstClr val="black">
                          <a:alpha val="40000"/>
                        </a:prstClr>
                      </a:outerShdw>
                    </a:effectLst>
                  </pic:spPr>
                </pic:pic>
              </a:graphicData>
            </a:graphic>
            <wp14:sizeRelV relativeFrom="margin">
              <wp14:pctHeight>0</wp14:pctHeight>
            </wp14:sizeRelV>
          </wp:anchor>
        </w:drawing>
      </w:r>
    </w:p>
    <w:p w14:paraId="34F567F9" w14:textId="05CE0C54" w:rsidR="03473D0C" w:rsidRDefault="03473D0C" w:rsidP="00711B13">
      <w:pPr>
        <w:jc w:val="center"/>
      </w:pPr>
      <w:r>
        <w:rPr>
          <w:noProof/>
        </w:rPr>
        <w:lastRenderedPageBreak/>
        <w:drawing>
          <wp:inline distT="0" distB="0" distL="0" distR="0" wp14:anchorId="3FF971C3" wp14:editId="5241536C">
            <wp:extent cx="4385426" cy="2932753"/>
            <wp:effectExtent l="19050" t="38100" r="53340" b="77470"/>
            <wp:docPr id="17085252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cstate="screen">
                      <a:extLst>
                        <a:ext uri="{28A0092B-C50C-407E-A947-70E740481C1C}">
                          <a14:useLocalDpi xmlns:a14="http://schemas.microsoft.com/office/drawing/2010/main"/>
                        </a:ext>
                      </a:extLst>
                    </a:blip>
                    <a:stretch>
                      <a:fillRect/>
                    </a:stretch>
                  </pic:blipFill>
                  <pic:spPr>
                    <a:xfrm>
                      <a:off x="0" y="0"/>
                      <a:ext cx="4385426" cy="2932753"/>
                    </a:xfrm>
                    <a:prstGeom prst="rect">
                      <a:avLst/>
                    </a:prstGeom>
                    <a:effectLst>
                      <a:outerShdw blurRad="50800" dist="38100" dir="2700000" algn="tl" rotWithShape="0">
                        <a:prstClr val="black">
                          <a:alpha val="40000"/>
                        </a:prstClr>
                      </a:outerShdw>
                    </a:effectLst>
                  </pic:spPr>
                </pic:pic>
              </a:graphicData>
            </a:graphic>
          </wp:inline>
        </w:drawing>
      </w:r>
    </w:p>
    <w:p w14:paraId="55DF7A54" w14:textId="338AE1DE" w:rsidR="003053C2" w:rsidRDefault="27DBF4A2" w:rsidP="005275A2">
      <w:r>
        <w:t xml:space="preserve">Once </w:t>
      </w:r>
      <w:r w:rsidR="005275A2">
        <w:t>the file is done copying to the BrainPad</w:t>
      </w:r>
      <w:r w:rsidR="00BF44BB">
        <w:t xml:space="preserve"> Pulse</w:t>
      </w:r>
      <w:r w:rsidR="005275A2">
        <w:t>, it will reset and execute the file you have just loaded.</w:t>
      </w:r>
      <w:r w:rsidR="003053C2">
        <w:t xml:space="preserve"> This will be our program from earlier that shows the light bulb on the screen “on start” and then blink</w:t>
      </w:r>
      <w:r w:rsidR="00760FB4">
        <w:t>s</w:t>
      </w:r>
      <w:r w:rsidR="003053C2">
        <w:t xml:space="preserve"> the LED “forever”</w:t>
      </w:r>
      <w:r w:rsidR="00BF44BB">
        <w:t>.</w:t>
      </w:r>
    </w:p>
    <w:p w14:paraId="4C0EE74C" w14:textId="6038CD19" w:rsidR="001E04C5" w:rsidRDefault="001E04C5" w:rsidP="001E04C5">
      <w:pPr>
        <w:jc w:val="center"/>
      </w:pPr>
      <w:r>
        <w:rPr>
          <w:noProof/>
        </w:rPr>
        <w:drawing>
          <wp:inline distT="0" distB="0" distL="0" distR="0" wp14:anchorId="7E212DB7" wp14:editId="6E279FF1">
            <wp:extent cx="4220596" cy="3395050"/>
            <wp:effectExtent l="0" t="0" r="8890" b="0"/>
            <wp:docPr id="846410933" name="Picture 84641093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33" name="Picture 846410933" descr="Graphical user interface&#10;&#10;Description automatically generated with low confidence"/>
                    <pic:cNvPicPr/>
                  </pic:nvPicPr>
                  <pic:blipFill>
                    <a:blip r:embed="rId64"/>
                    <a:stretch>
                      <a:fillRect/>
                    </a:stretch>
                  </pic:blipFill>
                  <pic:spPr>
                    <a:xfrm>
                      <a:off x="0" y="0"/>
                      <a:ext cx="4245267" cy="3414895"/>
                    </a:xfrm>
                    <a:prstGeom prst="rect">
                      <a:avLst/>
                    </a:prstGeom>
                  </pic:spPr>
                </pic:pic>
              </a:graphicData>
            </a:graphic>
          </wp:inline>
        </w:drawing>
      </w:r>
    </w:p>
    <w:p w14:paraId="5632D7DC" w14:textId="0F67E13F" w:rsidR="003810D7" w:rsidRDefault="002658F3" w:rsidP="003810D7">
      <w:pPr>
        <w:pStyle w:val="Heading1"/>
      </w:pPr>
      <w:bookmarkStart w:id="17" w:name="_Toc204761337"/>
      <w:r>
        <w:lastRenderedPageBreak/>
        <w:t>Block</w:t>
      </w:r>
      <w:r w:rsidR="003810D7">
        <w:t xml:space="preserve"> Basics</w:t>
      </w:r>
      <w:bookmarkEnd w:id="17"/>
    </w:p>
    <w:p w14:paraId="62F6EC4B" w14:textId="0998403E" w:rsidR="002658F3" w:rsidRDefault="002658F3" w:rsidP="002658F3">
      <w:r>
        <w:t xml:space="preserve">This chapter will highlight the BrainPad </w:t>
      </w:r>
      <w:r w:rsidR="0076541F">
        <w:t>onboard components</w:t>
      </w:r>
      <w:r w:rsidR="001268F5">
        <w:t xml:space="preserve"> and at the same time show </w:t>
      </w:r>
      <w:r w:rsidR="00DF6681">
        <w:t>different block types to add variables and</w:t>
      </w:r>
      <w:r w:rsidR="001268F5">
        <w:t xml:space="preserve"> control the program</w:t>
      </w:r>
      <w:r w:rsidR="00DF6681">
        <w:t>’s</w:t>
      </w:r>
      <w:r w:rsidR="001268F5">
        <w:t xml:space="preserve"> flow.</w:t>
      </w:r>
    </w:p>
    <w:p w14:paraId="5B0A947B" w14:textId="2920F180" w:rsidR="00B24C10" w:rsidRDefault="00B24C10" w:rsidP="00B24C10">
      <w:pPr>
        <w:pStyle w:val="Heading2"/>
      </w:pPr>
      <w:bookmarkStart w:id="18" w:name="_Toc204761338"/>
      <w:r>
        <w:t>Events with Buttons</w:t>
      </w:r>
      <w:bookmarkEnd w:id="18"/>
    </w:p>
    <w:p w14:paraId="4E3D84BA" w14:textId="3EAE3A4E" w:rsidR="0027248E" w:rsidRDefault="0072740B" w:rsidP="004A24AD">
      <w:r>
        <w:t xml:space="preserve">There are two ways to check if a button is pressed. The first </w:t>
      </w:r>
      <w:r w:rsidR="00D34D72">
        <w:t xml:space="preserve">way is to sit in a loop and </w:t>
      </w:r>
      <w:r w:rsidR="00180B90">
        <w:t xml:space="preserve">keep </w:t>
      </w:r>
      <w:r w:rsidR="00A26249">
        <w:t xml:space="preserve">on </w:t>
      </w:r>
      <w:r w:rsidR="00180B90">
        <w:t xml:space="preserve">checking the </w:t>
      </w:r>
      <w:proofErr w:type="gramStart"/>
      <w:r w:rsidR="00180B90">
        <w:t>current status</w:t>
      </w:r>
      <w:proofErr w:type="gramEnd"/>
      <w:r w:rsidR="00180B90">
        <w:t xml:space="preserve"> of the button. The second way is done by letting the system internally keep checking for us and let us know when the button is pressed. </w:t>
      </w:r>
      <w:r w:rsidR="00A26249">
        <w:t>The system “lets us know” through an event.</w:t>
      </w:r>
      <w:r w:rsidR="0058628D">
        <w:t xml:space="preserve"> Think of the “on start” block as an event block that gets called when the system start</w:t>
      </w:r>
      <w:r w:rsidR="002B3FC4">
        <w:t>s</w:t>
      </w:r>
      <w:r w:rsidR="007836EA">
        <w:t xml:space="preserve">, meaning the event is triggered on start. Similarly, a block can be triggered </w:t>
      </w:r>
      <w:r w:rsidR="00BF672C">
        <w:t xml:space="preserve">“on button”. However, the “on button” block needs to know what button and </w:t>
      </w:r>
      <w:r w:rsidR="0027248E">
        <w:t>when to trigger, like when the button is clicked.</w:t>
      </w:r>
      <w:r w:rsidR="004A24AD">
        <w:t xml:space="preserve"> </w:t>
      </w:r>
      <w:r w:rsidR="002B3FC4">
        <w:t xml:space="preserve">Those </w:t>
      </w:r>
      <w:r w:rsidR="00420048">
        <w:t>blocks that get triggered are referred to as events.</w:t>
      </w:r>
    </w:p>
    <w:p w14:paraId="1939A1C4" w14:textId="40D1F703" w:rsidR="00BB6517" w:rsidRDefault="00834553" w:rsidP="00BB6517">
      <w:r>
        <w:t>From Inputs, add the “on button” block.</w:t>
      </w:r>
      <w:r w:rsidR="00497F1E">
        <w:t xml:space="preserve"> Duplicate the block and modify one to be button A and on</w:t>
      </w:r>
      <w:r w:rsidR="00D82C9E">
        <w:t>e</w:t>
      </w:r>
      <w:r w:rsidR="00497F1E">
        <w:t xml:space="preserve"> to be button B.</w:t>
      </w:r>
      <w:r w:rsidR="00684149">
        <w:t xml:space="preserve"> </w:t>
      </w:r>
      <w:r w:rsidR="004C5F51">
        <w:t>Then add a “show image” to each block. Use any 2 images you like</w:t>
      </w:r>
      <w:r w:rsidR="00C25505">
        <w:t>. We will use the eyes that are looking left with the A button and the eyes that are looking right with the B button.</w:t>
      </w:r>
    </w:p>
    <w:p w14:paraId="27E48183" w14:textId="100C886C" w:rsidR="00684149" w:rsidRDefault="00684149" w:rsidP="00684149">
      <w:pPr>
        <w:jc w:val="center"/>
      </w:pPr>
      <w:r w:rsidRPr="00684149">
        <w:rPr>
          <w:noProof/>
        </w:rPr>
        <w:drawing>
          <wp:inline distT="0" distB="0" distL="0" distR="0" wp14:anchorId="4BDA3E92" wp14:editId="17D6970C">
            <wp:extent cx="5089310" cy="1619227"/>
            <wp:effectExtent l="0" t="0" r="0" b="635"/>
            <wp:docPr id="1" name="Picture 1"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pplication&#10;&#10;Description automatically generated"/>
                    <pic:cNvPicPr/>
                  </pic:nvPicPr>
                  <pic:blipFill>
                    <a:blip r:embed="rId65" cstate="screen">
                      <a:extLst>
                        <a:ext uri="{28A0092B-C50C-407E-A947-70E740481C1C}">
                          <a14:useLocalDpi xmlns:a14="http://schemas.microsoft.com/office/drawing/2010/main"/>
                        </a:ext>
                      </a:extLst>
                    </a:blip>
                    <a:stretch>
                      <a:fillRect/>
                    </a:stretch>
                  </pic:blipFill>
                  <pic:spPr>
                    <a:xfrm>
                      <a:off x="0" y="0"/>
                      <a:ext cx="5100425" cy="1622763"/>
                    </a:xfrm>
                    <a:prstGeom prst="rect">
                      <a:avLst/>
                    </a:prstGeom>
                  </pic:spPr>
                </pic:pic>
              </a:graphicData>
            </a:graphic>
          </wp:inline>
        </w:drawing>
      </w:r>
    </w:p>
    <w:p w14:paraId="02AAA109" w14:textId="6F574505" w:rsidR="00C25505" w:rsidRPr="00BB6517" w:rsidRDefault="00C25505" w:rsidP="00C25505">
      <w:r>
        <w:t xml:space="preserve">At first, </w:t>
      </w:r>
      <w:r w:rsidR="009D250A">
        <w:t>nothing will show on the screen as we have not added anything to on start block. Now try th</w:t>
      </w:r>
      <w:r w:rsidR="001E7FE8">
        <w:t xml:space="preserve">e </w:t>
      </w:r>
      <w:r w:rsidR="009D250A">
        <w:t xml:space="preserve">A and B buttons. Pressing each one of the buttons will </w:t>
      </w:r>
      <w:r w:rsidR="005D0694">
        <w:t xml:space="preserve">show its </w:t>
      </w:r>
      <w:r w:rsidR="009D250A">
        <w:t>image on the screen.</w:t>
      </w:r>
    </w:p>
    <w:p w14:paraId="4B6F2F3B" w14:textId="11E110BE" w:rsidR="00B24C10" w:rsidRDefault="00A23A12" w:rsidP="00BB6517">
      <w:pPr>
        <w:pStyle w:val="Heading2"/>
      </w:pPr>
      <w:bookmarkStart w:id="19" w:name="_Toc204761339"/>
      <w:r>
        <w:t xml:space="preserve">If </w:t>
      </w:r>
      <w:r w:rsidR="0011169D">
        <w:t xml:space="preserve">and </w:t>
      </w:r>
      <w:r>
        <w:t>Movement</w:t>
      </w:r>
      <w:bookmarkEnd w:id="19"/>
    </w:p>
    <w:p w14:paraId="65922F09" w14:textId="2ED5FFD7" w:rsidR="00A23A12" w:rsidRDefault="00A23A12" w:rsidP="00A23A12">
      <w:r>
        <w:t xml:space="preserve">This </w:t>
      </w:r>
      <w:r w:rsidR="005C38A8">
        <w:t>section will cover the if statement to check for a condition.</w:t>
      </w:r>
      <w:r w:rsidR="00811B1E">
        <w:t xml:space="preserve"> Or to compare values.</w:t>
      </w:r>
      <w:r w:rsidR="001B2A43">
        <w:t xml:space="preserve"> We will use the accelerometer to measure tilt, which is measuring the earth</w:t>
      </w:r>
      <w:r w:rsidR="00DB0015">
        <w:t>’s</w:t>
      </w:r>
      <w:r w:rsidR="001B2A43">
        <w:t xml:space="preserve"> gravity.</w:t>
      </w:r>
      <w:r w:rsidR="00DB0015">
        <w:t xml:space="preserve"> If the value is more than a certain number</w:t>
      </w:r>
      <w:r w:rsidR="00540F8A">
        <w:t>,</w:t>
      </w:r>
      <w:r w:rsidR="00DB0015">
        <w:t xml:space="preserve"> the screen will show right and if it is less than a value</w:t>
      </w:r>
      <w:r w:rsidR="00D72307">
        <w:t>,</w:t>
      </w:r>
      <w:r w:rsidR="00DB0015">
        <w:t xml:space="preserve"> it will show left.</w:t>
      </w:r>
      <w:r w:rsidR="00540F8A">
        <w:t xml:space="preserve"> Somewhere in the middle</w:t>
      </w:r>
      <w:r w:rsidR="00D72307">
        <w:t>,</w:t>
      </w:r>
      <w:r w:rsidR="00540F8A">
        <w:t xml:space="preserve"> it will show flat</w:t>
      </w:r>
      <w:r w:rsidR="005D0694">
        <w:t>.</w:t>
      </w:r>
    </w:p>
    <w:p w14:paraId="5FAE19C2" w14:textId="4DEF98B9" w:rsidR="005D0694" w:rsidRDefault="00450F55" w:rsidP="00A23A12">
      <w:r>
        <w:t xml:space="preserve">We are not using an event here like we did </w:t>
      </w:r>
      <w:r w:rsidR="00476449">
        <w:t>with the buttons. We will need to continuously check the accelerometer value</w:t>
      </w:r>
      <w:r w:rsidR="003F0D95">
        <w:t>. We will do so using the if statement</w:t>
      </w:r>
      <w:r w:rsidR="000F3135">
        <w:t>, f</w:t>
      </w:r>
      <w:r w:rsidR="003F0D95">
        <w:t>ound under logic.</w:t>
      </w:r>
      <w:r w:rsidR="006B5B21">
        <w:t xml:space="preserve"> We then add “show string” from the display section</w:t>
      </w:r>
      <w:r w:rsidR="005375E1">
        <w:t xml:space="preserve"> and change the string to say “Right”.</w:t>
      </w:r>
    </w:p>
    <w:p w14:paraId="7ACC1ED7" w14:textId="785E2B2E" w:rsidR="005375E1" w:rsidRDefault="005375E1" w:rsidP="005375E1">
      <w:pPr>
        <w:jc w:val="center"/>
      </w:pPr>
      <w:r w:rsidRPr="005375E1">
        <w:rPr>
          <w:noProof/>
        </w:rPr>
        <w:lastRenderedPageBreak/>
        <w:drawing>
          <wp:inline distT="0" distB="0" distL="0" distR="0" wp14:anchorId="4FAB8556" wp14:editId="07CB825B">
            <wp:extent cx="2615694" cy="1618321"/>
            <wp:effectExtent l="0" t="0" r="0" b="1270"/>
            <wp:docPr id="1851548276" name="Picture 185154827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76" name="Picture 1851548276" descr="Graphical user interface, text, chat or text message&#10;&#10;Description automatically generated"/>
                    <pic:cNvPicPr/>
                  </pic:nvPicPr>
                  <pic:blipFill>
                    <a:blip r:embed="rId66" cstate="screen">
                      <a:extLst>
                        <a:ext uri="{28A0092B-C50C-407E-A947-70E740481C1C}">
                          <a14:useLocalDpi xmlns:a14="http://schemas.microsoft.com/office/drawing/2010/main"/>
                        </a:ext>
                      </a:extLst>
                    </a:blip>
                    <a:stretch>
                      <a:fillRect/>
                    </a:stretch>
                  </pic:blipFill>
                  <pic:spPr>
                    <a:xfrm>
                      <a:off x="0" y="0"/>
                      <a:ext cx="2621103" cy="1621668"/>
                    </a:xfrm>
                    <a:prstGeom prst="rect">
                      <a:avLst/>
                    </a:prstGeom>
                  </pic:spPr>
                </pic:pic>
              </a:graphicData>
            </a:graphic>
          </wp:inline>
        </w:drawing>
      </w:r>
    </w:p>
    <w:p w14:paraId="37EC186F" w14:textId="47C4EDF2" w:rsidR="005375E1" w:rsidRDefault="005375E1" w:rsidP="005375E1">
      <w:r>
        <w:t xml:space="preserve">The display will </w:t>
      </w:r>
      <w:r w:rsidR="00CA026F">
        <w:t>n</w:t>
      </w:r>
      <w:r>
        <w:t xml:space="preserve">ow show Right, but why? The if statement </w:t>
      </w:r>
      <w:r w:rsidR="003B00D0">
        <w:t>checks for some condition to be true or false. In this case, the if statement is defaulted to true. We will need to change it to a condition that compares two values.</w:t>
      </w:r>
      <w:r w:rsidR="002C4C5E">
        <w:t xml:space="preserve"> The comparison blocks are also found under logic.</w:t>
      </w:r>
      <w:r w:rsidR="00091937">
        <w:t xml:space="preserve"> Add the comparison block to replace the default true.</w:t>
      </w:r>
    </w:p>
    <w:p w14:paraId="073DFC93" w14:textId="05FA9529" w:rsidR="00673D7D" w:rsidRDefault="004D610D" w:rsidP="004D610D">
      <w:pPr>
        <w:jc w:val="center"/>
      </w:pPr>
      <w:r w:rsidRPr="004D610D">
        <w:rPr>
          <w:noProof/>
        </w:rPr>
        <w:drawing>
          <wp:inline distT="0" distB="0" distL="0" distR="0" wp14:anchorId="7939050E" wp14:editId="2ED4BF59">
            <wp:extent cx="2992097" cy="1838094"/>
            <wp:effectExtent l="0" t="0" r="0" b="0"/>
            <wp:docPr id="1851548278" name="Picture 18515482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78" name="Picture 1851548278" descr="Graphical user interface&#10;&#10;Description automatically generated"/>
                    <pic:cNvPicPr/>
                  </pic:nvPicPr>
                  <pic:blipFill>
                    <a:blip r:embed="rId67" cstate="screen">
                      <a:extLst>
                        <a:ext uri="{28A0092B-C50C-407E-A947-70E740481C1C}">
                          <a14:useLocalDpi xmlns:a14="http://schemas.microsoft.com/office/drawing/2010/main"/>
                        </a:ext>
                      </a:extLst>
                    </a:blip>
                    <a:stretch>
                      <a:fillRect/>
                    </a:stretch>
                  </pic:blipFill>
                  <pic:spPr>
                    <a:xfrm>
                      <a:off x="0" y="0"/>
                      <a:ext cx="3003675" cy="1845207"/>
                    </a:xfrm>
                    <a:prstGeom prst="rect">
                      <a:avLst/>
                    </a:prstGeom>
                  </pic:spPr>
                </pic:pic>
              </a:graphicData>
            </a:graphic>
          </wp:inline>
        </w:drawing>
      </w:r>
    </w:p>
    <w:p w14:paraId="12F7103E" w14:textId="7F975E02" w:rsidR="00673D7D" w:rsidRDefault="00673D7D" w:rsidP="005375E1">
      <w:r>
        <w:t xml:space="preserve">This block </w:t>
      </w:r>
      <w:r w:rsidR="00EF1129">
        <w:t>h</w:t>
      </w:r>
      <w:r>
        <w:t>as the option to compare les</w:t>
      </w:r>
      <w:r w:rsidR="004D610D">
        <w:t>s</w:t>
      </w:r>
      <w:r>
        <w:t xml:space="preserve"> than,</w:t>
      </w:r>
      <w:r w:rsidR="00EF1129">
        <w:t xml:space="preserve"> </w:t>
      </w:r>
      <w:r>
        <w:t xml:space="preserve">larger than, equal </w:t>
      </w:r>
      <w:r w:rsidR="00EF1129">
        <w:t xml:space="preserve">to </w:t>
      </w:r>
      <w:r>
        <w:t>and more.</w:t>
      </w:r>
    </w:p>
    <w:p w14:paraId="28609799" w14:textId="1D5E2CA8" w:rsidR="00120432" w:rsidRDefault="00120432" w:rsidP="00120432">
      <w:pPr>
        <w:jc w:val="center"/>
      </w:pPr>
      <w:r w:rsidRPr="00120432">
        <w:rPr>
          <w:noProof/>
        </w:rPr>
        <w:drawing>
          <wp:inline distT="0" distB="0" distL="0" distR="0" wp14:anchorId="40E3EC2B" wp14:editId="6B8E0616">
            <wp:extent cx="2759422" cy="2367914"/>
            <wp:effectExtent l="0" t="0" r="3175" b="0"/>
            <wp:docPr id="1851548277" name="Picture 185154827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77" name="Picture 1851548277" descr="A picture containing graphical user interface&#10;&#10;Description automatically generated"/>
                    <pic:cNvPicPr/>
                  </pic:nvPicPr>
                  <pic:blipFill>
                    <a:blip r:embed="rId68" cstate="screen">
                      <a:extLst>
                        <a:ext uri="{28A0092B-C50C-407E-A947-70E740481C1C}">
                          <a14:useLocalDpi xmlns:a14="http://schemas.microsoft.com/office/drawing/2010/main"/>
                        </a:ext>
                      </a:extLst>
                    </a:blip>
                    <a:stretch>
                      <a:fillRect/>
                    </a:stretch>
                  </pic:blipFill>
                  <pic:spPr>
                    <a:xfrm>
                      <a:off x="0" y="0"/>
                      <a:ext cx="2779968" cy="2385545"/>
                    </a:xfrm>
                    <a:prstGeom prst="rect">
                      <a:avLst/>
                    </a:prstGeom>
                  </pic:spPr>
                </pic:pic>
              </a:graphicData>
            </a:graphic>
          </wp:inline>
        </w:drawing>
      </w:r>
    </w:p>
    <w:p w14:paraId="385037DD" w14:textId="15CC0960" w:rsidR="003F0D95" w:rsidRDefault="0063008C" w:rsidP="00A23A12">
      <w:r>
        <w:t>Under inputs</w:t>
      </w:r>
      <w:r w:rsidR="00900709">
        <w:t>,</w:t>
      </w:r>
      <w:r>
        <w:t xml:space="preserve"> we can bring in the acceleration </w:t>
      </w:r>
      <w:r w:rsidR="00186159">
        <w:t>and add to the comparison.</w:t>
      </w:r>
    </w:p>
    <w:p w14:paraId="3BB20E18" w14:textId="6D0DF536" w:rsidR="00D3209D" w:rsidRDefault="00D3209D" w:rsidP="003A4529">
      <w:pPr>
        <w:jc w:val="center"/>
      </w:pPr>
      <w:r w:rsidRPr="00D3209D">
        <w:rPr>
          <w:noProof/>
        </w:rPr>
        <w:lastRenderedPageBreak/>
        <w:drawing>
          <wp:inline distT="0" distB="0" distL="0" distR="0" wp14:anchorId="4B85160D" wp14:editId="2B9E048B">
            <wp:extent cx="2860808" cy="1890731"/>
            <wp:effectExtent l="0" t="0" r="0" b="0"/>
            <wp:docPr id="1851548279" name="Picture 18515482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79" name="Picture 1851548279" descr="Graphical user interface, application&#10;&#10;Description automatically generated"/>
                    <pic:cNvPicPr/>
                  </pic:nvPicPr>
                  <pic:blipFill rotWithShape="1">
                    <a:blip r:embed="rId69" cstate="screen">
                      <a:extLst>
                        <a:ext uri="{28A0092B-C50C-407E-A947-70E740481C1C}">
                          <a14:useLocalDpi xmlns:a14="http://schemas.microsoft.com/office/drawing/2010/main"/>
                        </a:ext>
                      </a:extLst>
                    </a:blip>
                    <a:srcRect/>
                    <a:stretch/>
                  </pic:blipFill>
                  <pic:spPr bwMode="auto">
                    <a:xfrm>
                      <a:off x="0" y="0"/>
                      <a:ext cx="2868998" cy="1896144"/>
                    </a:xfrm>
                    <a:prstGeom prst="rect">
                      <a:avLst/>
                    </a:prstGeom>
                    <a:ln>
                      <a:noFill/>
                    </a:ln>
                    <a:extLst>
                      <a:ext uri="{53640926-AAD7-44D8-BBD7-CCE9431645EC}">
                        <a14:shadowObscured xmlns:a14="http://schemas.microsoft.com/office/drawing/2010/main"/>
                      </a:ext>
                    </a:extLst>
                  </pic:spPr>
                </pic:pic>
              </a:graphicData>
            </a:graphic>
          </wp:inline>
        </w:drawing>
      </w:r>
    </w:p>
    <w:p w14:paraId="067C0E77" w14:textId="41FE8A6F" w:rsidR="002E105F" w:rsidRDefault="00D3209D" w:rsidP="00A23A12">
      <w:r>
        <w:t>MakeCode will help by showing</w:t>
      </w:r>
      <w:r w:rsidR="003A4529">
        <w:t xml:space="preserve"> a line to an appropriate spot for the block.</w:t>
      </w:r>
      <w:r w:rsidR="004F250A">
        <w:t xml:space="preserve"> The acceleration </w:t>
      </w:r>
      <w:r w:rsidR="003150E7">
        <w:t xml:space="preserve">outputs a value that is maxed at </w:t>
      </w:r>
      <w:r w:rsidR="006547C7">
        <w:t>1023 in one direction and -1023 on the other direction.</w:t>
      </w:r>
      <w:r w:rsidR="00B03635">
        <w:t xml:space="preserve"> </w:t>
      </w:r>
      <w:r w:rsidR="001716E2">
        <w:t>The output will be zero right in the middle.</w:t>
      </w:r>
      <w:r w:rsidR="001C1A50">
        <w:t xml:space="preserve"> Let</w:t>
      </w:r>
      <w:r w:rsidR="00414CBA">
        <w:t>’</w:t>
      </w:r>
      <w:r w:rsidR="001C1A50">
        <w:t>s compare the value to be more than 500.</w:t>
      </w:r>
    </w:p>
    <w:p w14:paraId="13F26B03" w14:textId="5AA1E403" w:rsidR="001C1A50" w:rsidRDefault="00FD4CF7" w:rsidP="00FD4CF7">
      <w:pPr>
        <w:jc w:val="center"/>
      </w:pPr>
      <w:r w:rsidRPr="00FD4CF7">
        <w:rPr>
          <w:noProof/>
        </w:rPr>
        <w:drawing>
          <wp:inline distT="0" distB="0" distL="0" distR="0" wp14:anchorId="0FB5292D" wp14:editId="4912C05E">
            <wp:extent cx="3357050" cy="1512107"/>
            <wp:effectExtent l="0" t="0" r="0" b="0"/>
            <wp:docPr id="1851548280" name="Picture 18515482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80" name="Picture 1851548280" descr="Graphical user interface&#10;&#10;Description automatically generated"/>
                    <pic:cNvPicPr/>
                  </pic:nvPicPr>
                  <pic:blipFill>
                    <a:blip r:embed="rId70" cstate="screen">
                      <a:extLst>
                        <a:ext uri="{28A0092B-C50C-407E-A947-70E740481C1C}">
                          <a14:useLocalDpi xmlns:a14="http://schemas.microsoft.com/office/drawing/2010/main"/>
                        </a:ext>
                      </a:extLst>
                    </a:blip>
                    <a:stretch>
                      <a:fillRect/>
                    </a:stretch>
                  </pic:blipFill>
                  <pic:spPr>
                    <a:xfrm>
                      <a:off x="0" y="0"/>
                      <a:ext cx="3375701" cy="1520508"/>
                    </a:xfrm>
                    <a:prstGeom prst="rect">
                      <a:avLst/>
                    </a:prstGeom>
                  </pic:spPr>
                </pic:pic>
              </a:graphicData>
            </a:graphic>
          </wp:inline>
        </w:drawing>
      </w:r>
    </w:p>
    <w:p w14:paraId="37D76145" w14:textId="76A2DFF8" w:rsidR="008C3BE4" w:rsidRDefault="008C3BE4" w:rsidP="008C3BE4">
      <w:r>
        <w:t>The display should not show anything by def</w:t>
      </w:r>
      <w:r w:rsidR="009A54B2">
        <w:t>ault</w:t>
      </w:r>
      <w:r w:rsidR="00CE77D2">
        <w:t>,</w:t>
      </w:r>
      <w:r w:rsidR="009A54B2">
        <w:t xml:space="preserve"> but then tilting it to the right will show “Right” on the screen.</w:t>
      </w:r>
    </w:p>
    <w:p w14:paraId="5AE99638" w14:textId="6B6E0925" w:rsidR="009A54B2" w:rsidRDefault="009A54B2" w:rsidP="008C3BE4">
      <w:r>
        <w:t xml:space="preserve">Duplicate the same block and </w:t>
      </w:r>
      <w:r w:rsidR="002B0DCD">
        <w:t>change it to show left when the value is less than -500.</w:t>
      </w:r>
    </w:p>
    <w:p w14:paraId="7B57A4A9" w14:textId="1DA11791" w:rsidR="002B0DCD" w:rsidRDefault="00BB2E47" w:rsidP="00BB2E47">
      <w:pPr>
        <w:jc w:val="center"/>
      </w:pPr>
      <w:r w:rsidRPr="00BB2E47">
        <w:rPr>
          <w:noProof/>
        </w:rPr>
        <w:drawing>
          <wp:inline distT="0" distB="0" distL="0" distR="0" wp14:anchorId="4811D644" wp14:editId="4815D2E7">
            <wp:extent cx="3466009" cy="2429169"/>
            <wp:effectExtent l="0" t="0" r="1270" b="9525"/>
            <wp:docPr id="1851548281" name="Picture 18515482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81" name="Picture 1851548281" descr="Graphical user interface, application&#10;&#10;Description automatically generated"/>
                    <pic:cNvPicPr/>
                  </pic:nvPicPr>
                  <pic:blipFill>
                    <a:blip r:embed="rId71" cstate="screen">
                      <a:extLst>
                        <a:ext uri="{28A0092B-C50C-407E-A947-70E740481C1C}">
                          <a14:useLocalDpi xmlns:a14="http://schemas.microsoft.com/office/drawing/2010/main"/>
                        </a:ext>
                      </a:extLst>
                    </a:blip>
                    <a:stretch>
                      <a:fillRect/>
                    </a:stretch>
                  </pic:blipFill>
                  <pic:spPr>
                    <a:xfrm>
                      <a:off x="0" y="0"/>
                      <a:ext cx="3482418" cy="2440669"/>
                    </a:xfrm>
                    <a:prstGeom prst="rect">
                      <a:avLst/>
                    </a:prstGeom>
                  </pic:spPr>
                </pic:pic>
              </a:graphicData>
            </a:graphic>
          </wp:inline>
        </w:drawing>
      </w:r>
    </w:p>
    <w:p w14:paraId="746DD0AE" w14:textId="763F297F" w:rsidR="005A5B5D" w:rsidRDefault="009122EF" w:rsidP="005A5B5D">
      <w:r>
        <w:t xml:space="preserve">That </w:t>
      </w:r>
      <w:r w:rsidR="007071B7">
        <w:t>is</w:t>
      </w:r>
      <w:r>
        <w:t xml:space="preserve"> </w:t>
      </w:r>
      <w:r w:rsidR="00C55449">
        <w:t>two</w:t>
      </w:r>
      <w:r>
        <w:t xml:space="preserve"> </w:t>
      </w:r>
      <w:proofErr w:type="gramStart"/>
      <w:r>
        <w:t>complete</w:t>
      </w:r>
      <w:r w:rsidR="00C55449">
        <w:t>ly</w:t>
      </w:r>
      <w:r>
        <w:t xml:space="preserve"> separate</w:t>
      </w:r>
      <w:proofErr w:type="gramEnd"/>
      <w:r>
        <w:t xml:space="preserve"> if statements (if blocks)</w:t>
      </w:r>
      <w:r w:rsidR="00CF384F">
        <w:t xml:space="preserve">. </w:t>
      </w:r>
      <w:r w:rsidR="007071B7">
        <w:t xml:space="preserve">Like </w:t>
      </w:r>
      <w:r w:rsidR="00121EBF">
        <w:t xml:space="preserve">this example, it is best to </w:t>
      </w:r>
      <w:r w:rsidR="00FA4E6B">
        <w:t>use the else statement that goes hand</w:t>
      </w:r>
      <w:r w:rsidR="00A4394D">
        <w:t xml:space="preserve"> </w:t>
      </w:r>
      <w:r w:rsidR="00FA4E6B">
        <w:t>in</w:t>
      </w:r>
      <w:r w:rsidR="00A4394D">
        <w:t xml:space="preserve"> </w:t>
      </w:r>
      <w:r w:rsidR="00FA4E6B">
        <w:t>hand with the if statement.</w:t>
      </w:r>
      <w:r w:rsidR="00E46A91">
        <w:t xml:space="preserve"> It simply mean</w:t>
      </w:r>
      <w:r w:rsidR="008C49E7">
        <w:t>s</w:t>
      </w:r>
      <w:r w:rsidR="00E46A91">
        <w:t xml:space="preserve">, if something is true </w:t>
      </w:r>
      <w:r w:rsidR="008C49E7">
        <w:t>d</w:t>
      </w:r>
      <w:r w:rsidR="00E46A91">
        <w:t xml:space="preserve">o this, </w:t>
      </w:r>
      <w:r w:rsidR="00A4394D">
        <w:t>or</w:t>
      </w:r>
      <w:r w:rsidR="00E46A91">
        <w:t xml:space="preserve"> else do that.</w:t>
      </w:r>
    </w:p>
    <w:p w14:paraId="54679A94" w14:textId="03294520" w:rsidR="008C49E7" w:rsidRDefault="008C49E7" w:rsidP="005A5B5D">
      <w:r>
        <w:lastRenderedPageBreak/>
        <w:t>Remove one of the if statements and only keep one of them. Now click the plus sign at the bottom of the if statement.</w:t>
      </w:r>
      <w:r w:rsidR="001C0AD0">
        <w:t xml:space="preserve"> We can now add “show string” under “else” to print Left when the value is less than 500 and </w:t>
      </w:r>
      <w:proofErr w:type="gramStart"/>
      <w:r w:rsidR="001C0AD0">
        <w:t>Right</w:t>
      </w:r>
      <w:proofErr w:type="gramEnd"/>
      <w:r w:rsidR="001C0AD0">
        <w:t xml:space="preserve"> when the value is more than 500. Not exactly what we need just yet</w:t>
      </w:r>
      <w:r w:rsidR="003029D5">
        <w:t>,</w:t>
      </w:r>
      <w:r w:rsidR="001C0AD0">
        <w:t xml:space="preserve"> but let</w:t>
      </w:r>
      <w:r w:rsidR="003029D5">
        <w:t>’</w:t>
      </w:r>
      <w:r w:rsidR="001C0AD0">
        <w:t>s try it.</w:t>
      </w:r>
    </w:p>
    <w:p w14:paraId="4C01463F" w14:textId="169E3A8B" w:rsidR="008C49E7" w:rsidRDefault="00832423" w:rsidP="00832423">
      <w:pPr>
        <w:jc w:val="center"/>
      </w:pPr>
      <w:r w:rsidRPr="00832423">
        <w:rPr>
          <w:noProof/>
        </w:rPr>
        <w:drawing>
          <wp:inline distT="0" distB="0" distL="0" distR="0" wp14:anchorId="4F38A25D" wp14:editId="77BEA0C9">
            <wp:extent cx="3155980" cy="2011263"/>
            <wp:effectExtent l="0" t="0" r="6350" b="8255"/>
            <wp:docPr id="1851548282" name="Picture 18515482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82" name="Picture 1851548282" descr="Graphical user interface, application&#10;&#10;Description automatically generated"/>
                    <pic:cNvPicPr/>
                  </pic:nvPicPr>
                  <pic:blipFill>
                    <a:blip r:embed="rId72" cstate="screen">
                      <a:extLst>
                        <a:ext uri="{28A0092B-C50C-407E-A947-70E740481C1C}">
                          <a14:useLocalDpi xmlns:a14="http://schemas.microsoft.com/office/drawing/2010/main"/>
                        </a:ext>
                      </a:extLst>
                    </a:blip>
                    <a:stretch>
                      <a:fillRect/>
                    </a:stretch>
                  </pic:blipFill>
                  <pic:spPr>
                    <a:xfrm>
                      <a:off x="0" y="0"/>
                      <a:ext cx="3161495" cy="2014777"/>
                    </a:xfrm>
                    <a:prstGeom prst="rect">
                      <a:avLst/>
                    </a:prstGeom>
                  </pic:spPr>
                </pic:pic>
              </a:graphicData>
            </a:graphic>
          </wp:inline>
        </w:drawing>
      </w:r>
    </w:p>
    <w:p w14:paraId="20A47B2C" w14:textId="4CBED1CE" w:rsidR="001C0AD0" w:rsidRDefault="00E26F35" w:rsidP="001C0AD0">
      <w:r>
        <w:t xml:space="preserve">What we need is to show left when the value is </w:t>
      </w:r>
      <w:r w:rsidR="00A07EE9">
        <w:t>less than -500. And we also want to show “middle” when the value is between 500 and -500.</w:t>
      </w:r>
      <w:r w:rsidR="00B64BA8">
        <w:t xml:space="preserve"> We can click the plus sign again, the one at the bottom of the block.</w:t>
      </w:r>
      <w:r w:rsidR="00031CCD">
        <w:t xml:space="preserve"> And now we have </w:t>
      </w:r>
      <w:r w:rsidR="00E139F0">
        <w:t>room for another “else if” option.</w:t>
      </w:r>
    </w:p>
    <w:p w14:paraId="2878260C" w14:textId="30009F05" w:rsidR="00362A38" w:rsidRDefault="00362A38" w:rsidP="00031CCD">
      <w:pPr>
        <w:jc w:val="center"/>
      </w:pPr>
      <w:r w:rsidRPr="00362A38">
        <w:rPr>
          <w:noProof/>
        </w:rPr>
        <w:drawing>
          <wp:inline distT="0" distB="0" distL="0" distR="0" wp14:anchorId="22E1479A" wp14:editId="4E9BA6A3">
            <wp:extent cx="3211329" cy="2489466"/>
            <wp:effectExtent l="0" t="0" r="8255" b="6350"/>
            <wp:docPr id="1851548283" name="Picture 18515482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83" name="Picture 1851548283" descr="Graphical user interface, application&#10;&#10;Description automatically generated"/>
                    <pic:cNvPicPr/>
                  </pic:nvPicPr>
                  <pic:blipFill>
                    <a:blip r:embed="rId73" cstate="screen">
                      <a:extLst>
                        <a:ext uri="{28A0092B-C50C-407E-A947-70E740481C1C}">
                          <a14:useLocalDpi xmlns:a14="http://schemas.microsoft.com/office/drawing/2010/main"/>
                        </a:ext>
                      </a:extLst>
                    </a:blip>
                    <a:stretch>
                      <a:fillRect/>
                    </a:stretch>
                  </pic:blipFill>
                  <pic:spPr>
                    <a:xfrm>
                      <a:off x="0" y="0"/>
                      <a:ext cx="3226225" cy="2501013"/>
                    </a:xfrm>
                    <a:prstGeom prst="rect">
                      <a:avLst/>
                    </a:prstGeom>
                  </pic:spPr>
                </pic:pic>
              </a:graphicData>
            </a:graphic>
          </wp:inline>
        </w:drawing>
      </w:r>
    </w:p>
    <w:p w14:paraId="492F4CD7" w14:textId="77777777" w:rsidR="004453F1" w:rsidRDefault="004453F1" w:rsidP="00AD1F06"/>
    <w:p w14:paraId="3F329BA6" w14:textId="77777777" w:rsidR="004453F1" w:rsidRDefault="004453F1" w:rsidP="00AD1F06"/>
    <w:p w14:paraId="309F0CD9" w14:textId="77777777" w:rsidR="004453F1" w:rsidRDefault="004453F1" w:rsidP="00AD1F06"/>
    <w:p w14:paraId="42C5507E" w14:textId="77777777" w:rsidR="004453F1" w:rsidRDefault="004453F1" w:rsidP="00AD1F06"/>
    <w:p w14:paraId="75DBE705" w14:textId="77777777" w:rsidR="004453F1" w:rsidRDefault="004453F1" w:rsidP="00AD1F06"/>
    <w:p w14:paraId="368047F9" w14:textId="77777777" w:rsidR="004453F1" w:rsidRDefault="004453F1" w:rsidP="00AD1F06"/>
    <w:p w14:paraId="67934C10" w14:textId="77777777" w:rsidR="004453F1" w:rsidRDefault="004453F1" w:rsidP="00AD1F06"/>
    <w:p w14:paraId="16C95777" w14:textId="7255FB36" w:rsidR="00AD1F06" w:rsidRDefault="00AD1F06" w:rsidP="00AD1F06">
      <w:r>
        <w:lastRenderedPageBreak/>
        <w:t xml:space="preserve">We now can finish the block to do exactly what we </w:t>
      </w:r>
      <w:r w:rsidR="005430DF">
        <w:t>have set to accomplish.</w:t>
      </w:r>
    </w:p>
    <w:p w14:paraId="001DBB82" w14:textId="68634A60" w:rsidR="005430DF" w:rsidRPr="00A23A12" w:rsidRDefault="005430DF" w:rsidP="005430DF">
      <w:pPr>
        <w:jc w:val="center"/>
      </w:pPr>
      <w:r w:rsidRPr="005430DF">
        <w:rPr>
          <w:noProof/>
        </w:rPr>
        <w:drawing>
          <wp:inline distT="0" distB="0" distL="0" distR="0" wp14:anchorId="44293DA9" wp14:editId="10893CAA">
            <wp:extent cx="3189471" cy="2346442"/>
            <wp:effectExtent l="0" t="0" r="0" b="0"/>
            <wp:docPr id="1851548284" name="Picture 1851548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84" name="Picture 1851548284" descr="Graphical user interface, text, application&#10;&#10;Description automatically generated"/>
                    <pic:cNvPicPr/>
                  </pic:nvPicPr>
                  <pic:blipFill>
                    <a:blip r:embed="rId74" cstate="screen">
                      <a:extLst>
                        <a:ext uri="{28A0092B-C50C-407E-A947-70E740481C1C}">
                          <a14:useLocalDpi xmlns:a14="http://schemas.microsoft.com/office/drawing/2010/main"/>
                        </a:ext>
                      </a:extLst>
                    </a:blip>
                    <a:stretch>
                      <a:fillRect/>
                    </a:stretch>
                  </pic:blipFill>
                  <pic:spPr>
                    <a:xfrm>
                      <a:off x="0" y="0"/>
                      <a:ext cx="3194074" cy="2349828"/>
                    </a:xfrm>
                    <a:prstGeom prst="rect">
                      <a:avLst/>
                    </a:prstGeom>
                  </pic:spPr>
                </pic:pic>
              </a:graphicData>
            </a:graphic>
          </wp:inline>
        </w:drawing>
      </w:r>
    </w:p>
    <w:p w14:paraId="52193C26" w14:textId="2432FDD2" w:rsidR="00BB6517" w:rsidRDefault="00DB38F9" w:rsidP="00DB38F9">
      <w:pPr>
        <w:pStyle w:val="Heading2"/>
      </w:pPr>
      <w:bookmarkStart w:id="20" w:name="_Toc204761340"/>
      <w:r>
        <w:t>Variable Sound</w:t>
      </w:r>
      <w:bookmarkEnd w:id="20"/>
    </w:p>
    <w:p w14:paraId="515B7278" w14:textId="627F6B02" w:rsidR="00DB38F9" w:rsidRDefault="00DB38F9" w:rsidP="00DB38F9">
      <w:r>
        <w:t>How high of a frequency can you hear? Do you know the ol</w:t>
      </w:r>
      <w:r w:rsidR="0024655D">
        <w:t>d</w:t>
      </w:r>
      <w:r>
        <w:t xml:space="preserve">er we get the </w:t>
      </w:r>
      <w:r w:rsidR="0024655D">
        <w:t>lower our top hearing frequency will be? We will make a device to check out top hearing frequency.</w:t>
      </w:r>
      <w:r w:rsidR="002E105F">
        <w:t xml:space="preserve"> We will use a variable to keep track of the frequency.</w:t>
      </w:r>
    </w:p>
    <w:p w14:paraId="57E3066A" w14:textId="1669EF2E" w:rsidR="00FD5256" w:rsidRDefault="00FD5256" w:rsidP="00DB38F9">
      <w:r>
        <w:t>A variable is used t</w:t>
      </w:r>
      <w:r w:rsidR="00240AB5">
        <w:t>o</w:t>
      </w:r>
      <w:r>
        <w:t xml:space="preserve"> hold a value</w:t>
      </w:r>
      <w:r w:rsidR="00240AB5">
        <w:t xml:space="preserve"> that will be used later. We can use the variable in our code. For </w:t>
      </w:r>
      <w:r w:rsidR="004E1E8D">
        <w:t>example, we can print that variable or use it to set the frequency of the sound. We can also change the value of the variable. We can set it to something completely different or increase/decrease the variable.</w:t>
      </w:r>
    </w:p>
    <w:p w14:paraId="767FE3DE" w14:textId="24B4B1B5" w:rsidR="006111DC" w:rsidRDefault="006111DC" w:rsidP="00DB38F9">
      <w:r>
        <w:t>This example will use the “on button” event we have used earlier</w:t>
      </w:r>
      <w:r w:rsidR="00ED7B41">
        <w:t>. Pressing A will decrease the frequency</w:t>
      </w:r>
      <w:r w:rsidR="00B37112">
        <w:t xml:space="preserve"> variable</w:t>
      </w:r>
      <w:r w:rsidR="009C5D9E">
        <w:t xml:space="preserve"> and pressing B will increase the frequency</w:t>
      </w:r>
      <w:r w:rsidR="00B37112">
        <w:t xml:space="preserve"> variable</w:t>
      </w:r>
      <w:r w:rsidR="009C5D9E">
        <w:t>.</w:t>
      </w:r>
    </w:p>
    <w:p w14:paraId="2AEF57A6" w14:textId="5403F89A" w:rsidR="00B37112" w:rsidRDefault="00B37112" w:rsidP="00DB38F9">
      <w:pPr>
        <w:rPr>
          <w:b/>
          <w:bCs/>
        </w:rPr>
      </w:pPr>
      <w:r>
        <w:t>First</w:t>
      </w:r>
      <w:r w:rsidR="00D62634">
        <w:t>,</w:t>
      </w:r>
      <w:r>
        <w:t xml:space="preserve"> make a variable called freq.</w:t>
      </w:r>
      <w:r w:rsidR="00D475AB">
        <w:t xml:space="preserve"> From under the variables group, click </w:t>
      </w:r>
      <w:r w:rsidR="00D475AB" w:rsidRPr="00D475AB">
        <w:rPr>
          <w:b/>
          <w:bCs/>
        </w:rPr>
        <w:t>Make Variable…</w:t>
      </w:r>
    </w:p>
    <w:p w14:paraId="1AD2F814" w14:textId="76681FCE" w:rsidR="00D475AB" w:rsidRDefault="00D475AB" w:rsidP="00D475AB">
      <w:pPr>
        <w:jc w:val="center"/>
      </w:pPr>
      <w:r w:rsidRPr="00D475AB">
        <w:rPr>
          <w:noProof/>
        </w:rPr>
        <w:drawing>
          <wp:inline distT="0" distB="0" distL="0" distR="0" wp14:anchorId="13992902" wp14:editId="728C717B">
            <wp:extent cx="2007308" cy="1098338"/>
            <wp:effectExtent l="0" t="0" r="0" b="6985"/>
            <wp:docPr id="1851548285" name="Picture 18515482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85" name="Picture 1851548285" descr="Graphical user interface, application&#10;&#10;Description automatically generated"/>
                    <pic:cNvPicPr/>
                  </pic:nvPicPr>
                  <pic:blipFill>
                    <a:blip r:embed="rId75" cstate="screen">
                      <a:extLst>
                        <a:ext uri="{28A0092B-C50C-407E-A947-70E740481C1C}">
                          <a14:useLocalDpi xmlns:a14="http://schemas.microsoft.com/office/drawing/2010/main"/>
                        </a:ext>
                      </a:extLst>
                    </a:blip>
                    <a:stretch>
                      <a:fillRect/>
                    </a:stretch>
                  </pic:blipFill>
                  <pic:spPr>
                    <a:xfrm>
                      <a:off x="0" y="0"/>
                      <a:ext cx="2019817" cy="1105183"/>
                    </a:xfrm>
                    <a:prstGeom prst="rect">
                      <a:avLst/>
                    </a:prstGeom>
                  </pic:spPr>
                </pic:pic>
              </a:graphicData>
            </a:graphic>
          </wp:inline>
        </w:drawing>
      </w:r>
    </w:p>
    <w:p w14:paraId="205514D0" w14:textId="77777777" w:rsidR="002E105F" w:rsidRDefault="002E105F" w:rsidP="00DB38F9"/>
    <w:p w14:paraId="7BB205F8" w14:textId="77777777" w:rsidR="004453F1" w:rsidRDefault="004453F1" w:rsidP="00DB38F9"/>
    <w:p w14:paraId="3796D240" w14:textId="77777777" w:rsidR="004453F1" w:rsidRDefault="004453F1" w:rsidP="00DB38F9"/>
    <w:p w14:paraId="7435AA3B" w14:textId="77777777" w:rsidR="004453F1" w:rsidRDefault="004453F1" w:rsidP="00DB38F9"/>
    <w:p w14:paraId="60D128E9" w14:textId="77777777" w:rsidR="004453F1" w:rsidRDefault="004453F1" w:rsidP="00DB38F9"/>
    <w:p w14:paraId="5C9C3CD3" w14:textId="77777777" w:rsidR="004453F1" w:rsidRDefault="004453F1" w:rsidP="00DB38F9"/>
    <w:p w14:paraId="30DD687B" w14:textId="0A76CDF0" w:rsidR="002E105F" w:rsidRDefault="004D71D9" w:rsidP="00DB38F9">
      <w:r>
        <w:lastRenderedPageBreak/>
        <w:t xml:space="preserve">Name the variable </w:t>
      </w:r>
      <w:proofErr w:type="spellStart"/>
      <w:r>
        <w:t>freq</w:t>
      </w:r>
      <w:proofErr w:type="spellEnd"/>
      <w:r w:rsidR="005B3286">
        <w:t>,</w:t>
      </w:r>
      <w:r>
        <w:t xml:space="preserve"> and you will have some new options under variables.</w:t>
      </w:r>
    </w:p>
    <w:p w14:paraId="53DF199B" w14:textId="799D1E0C" w:rsidR="004D71D9" w:rsidRDefault="004D71D9" w:rsidP="004D71D9">
      <w:pPr>
        <w:jc w:val="center"/>
      </w:pPr>
      <w:r w:rsidRPr="004D71D9">
        <w:rPr>
          <w:noProof/>
        </w:rPr>
        <w:drawing>
          <wp:inline distT="0" distB="0" distL="0" distR="0" wp14:anchorId="1B96A1DB" wp14:editId="7516DDAE">
            <wp:extent cx="1927442" cy="2637552"/>
            <wp:effectExtent l="0" t="0" r="0" b="0"/>
            <wp:docPr id="1851548286" name="Picture 185154828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86" name="Picture 1851548286" descr="A screenshot of a phone&#10;&#10;Description automatically generated with medium confidence"/>
                    <pic:cNvPicPr/>
                  </pic:nvPicPr>
                  <pic:blipFill>
                    <a:blip r:embed="rId76" cstate="screen">
                      <a:extLst>
                        <a:ext uri="{28A0092B-C50C-407E-A947-70E740481C1C}">
                          <a14:useLocalDpi xmlns:a14="http://schemas.microsoft.com/office/drawing/2010/main"/>
                        </a:ext>
                      </a:extLst>
                    </a:blip>
                    <a:stretch>
                      <a:fillRect/>
                    </a:stretch>
                  </pic:blipFill>
                  <pic:spPr>
                    <a:xfrm>
                      <a:off x="0" y="0"/>
                      <a:ext cx="1936523" cy="2649979"/>
                    </a:xfrm>
                    <a:prstGeom prst="rect">
                      <a:avLst/>
                    </a:prstGeom>
                  </pic:spPr>
                </pic:pic>
              </a:graphicData>
            </a:graphic>
          </wp:inline>
        </w:drawing>
      </w:r>
    </w:p>
    <w:p w14:paraId="7845BFF0" w14:textId="303B28F1" w:rsidR="004D71D9" w:rsidRDefault="003E65DF" w:rsidP="004D71D9">
      <w:r>
        <w:t>We can now set the initial value of the variable to 5000</w:t>
      </w:r>
      <w:r w:rsidR="003B5BE9">
        <w:t>, s</w:t>
      </w:r>
      <w:r>
        <w:t xml:space="preserve">ince we know everyone can hear 5000hz usually. Then </w:t>
      </w:r>
      <w:r w:rsidR="00521C10">
        <w:t xml:space="preserve">we need to </w:t>
      </w:r>
      <w:r>
        <w:t>add the “on button” events. Where one will</w:t>
      </w:r>
      <w:r w:rsidR="00521C10">
        <w:t xml:space="preserve"> increase the variable by 500 and the other will decrease by 500. To decrease the value</w:t>
      </w:r>
      <w:r w:rsidR="00B47131">
        <w:t>,</w:t>
      </w:r>
      <w:r w:rsidR="00521C10">
        <w:t xml:space="preserve"> we simply use a negative number.</w:t>
      </w:r>
      <w:r>
        <w:t xml:space="preserve"> </w:t>
      </w:r>
      <w:r w:rsidR="00521C10">
        <w:t>Finally, we want to show the value on the screen</w:t>
      </w:r>
      <w:r w:rsidR="00D55161">
        <w:t xml:space="preserve"> and so we “show number” and the number is the variable.</w:t>
      </w:r>
    </w:p>
    <w:p w14:paraId="058CD10A" w14:textId="457424AC" w:rsidR="003E65DF" w:rsidRDefault="003E65DF" w:rsidP="003E65DF">
      <w:pPr>
        <w:jc w:val="center"/>
      </w:pPr>
      <w:r w:rsidRPr="003E65DF">
        <w:rPr>
          <w:noProof/>
        </w:rPr>
        <w:drawing>
          <wp:inline distT="0" distB="0" distL="0" distR="0" wp14:anchorId="13AFB23A" wp14:editId="0C6899E7">
            <wp:extent cx="5153998" cy="2826990"/>
            <wp:effectExtent l="0" t="0" r="0" b="0"/>
            <wp:docPr id="1851548287" name="Picture 18515482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87" name="Picture 1851548287" descr="Graphical user interface, application&#10;&#10;Description automatically generated"/>
                    <pic:cNvPicPr/>
                  </pic:nvPicPr>
                  <pic:blipFill>
                    <a:blip r:embed="rId77" cstate="screen">
                      <a:extLst>
                        <a:ext uri="{28A0092B-C50C-407E-A947-70E740481C1C}">
                          <a14:useLocalDpi xmlns:a14="http://schemas.microsoft.com/office/drawing/2010/main"/>
                        </a:ext>
                      </a:extLst>
                    </a:blip>
                    <a:stretch>
                      <a:fillRect/>
                    </a:stretch>
                  </pic:blipFill>
                  <pic:spPr>
                    <a:xfrm>
                      <a:off x="0" y="0"/>
                      <a:ext cx="5172946" cy="2837383"/>
                    </a:xfrm>
                    <a:prstGeom prst="rect">
                      <a:avLst/>
                    </a:prstGeom>
                  </pic:spPr>
                </pic:pic>
              </a:graphicData>
            </a:graphic>
          </wp:inline>
        </w:drawing>
      </w:r>
    </w:p>
    <w:p w14:paraId="6A02656E" w14:textId="77777777" w:rsidR="004453F1" w:rsidRDefault="004453F1" w:rsidP="00D55161"/>
    <w:p w14:paraId="2F224743" w14:textId="77777777" w:rsidR="004453F1" w:rsidRDefault="004453F1" w:rsidP="00D55161"/>
    <w:p w14:paraId="1E04F241" w14:textId="77777777" w:rsidR="004453F1" w:rsidRDefault="004453F1" w:rsidP="00D55161"/>
    <w:p w14:paraId="0D27976E" w14:textId="77777777" w:rsidR="004453F1" w:rsidRDefault="004453F1" w:rsidP="00D55161"/>
    <w:p w14:paraId="2D4BE9D1" w14:textId="3ECE588B" w:rsidR="00D55161" w:rsidRDefault="00E61E91" w:rsidP="00D55161">
      <w:r>
        <w:lastRenderedPageBreak/>
        <w:t xml:space="preserve">Pressing the buttons will now change the </w:t>
      </w:r>
      <w:r w:rsidR="002030CA">
        <w:t xml:space="preserve">variable and show it on the screen. Test it out and make sure all is working as expected. We now can add the </w:t>
      </w:r>
      <w:r w:rsidR="00F43072">
        <w:t>“ring tone” block to set the speaker to the desired frequency.</w:t>
      </w:r>
    </w:p>
    <w:p w14:paraId="2BE49A65" w14:textId="7BAD5160" w:rsidR="00F43072" w:rsidRDefault="00F43072" w:rsidP="00F43072">
      <w:pPr>
        <w:jc w:val="center"/>
      </w:pPr>
      <w:r w:rsidRPr="00F43072">
        <w:rPr>
          <w:noProof/>
        </w:rPr>
        <w:drawing>
          <wp:inline distT="0" distB="0" distL="0" distR="0" wp14:anchorId="4317D985" wp14:editId="0A865795">
            <wp:extent cx="5215801" cy="3198578"/>
            <wp:effectExtent l="0" t="0" r="4445" b="1905"/>
            <wp:docPr id="846410912" name="Picture 8464109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12" name="Picture 846410912" descr="Graphical user interface, application&#10;&#10;Description automatically generated"/>
                    <pic:cNvPicPr/>
                  </pic:nvPicPr>
                  <pic:blipFill>
                    <a:blip r:embed="rId78" cstate="screen">
                      <a:extLst>
                        <a:ext uri="{28A0092B-C50C-407E-A947-70E740481C1C}">
                          <a14:useLocalDpi xmlns:a14="http://schemas.microsoft.com/office/drawing/2010/main"/>
                        </a:ext>
                      </a:extLst>
                    </a:blip>
                    <a:stretch>
                      <a:fillRect/>
                    </a:stretch>
                  </pic:blipFill>
                  <pic:spPr>
                    <a:xfrm>
                      <a:off x="0" y="0"/>
                      <a:ext cx="5244538" cy="3216201"/>
                    </a:xfrm>
                    <a:prstGeom prst="rect">
                      <a:avLst/>
                    </a:prstGeom>
                  </pic:spPr>
                </pic:pic>
              </a:graphicData>
            </a:graphic>
          </wp:inline>
        </w:drawing>
      </w:r>
    </w:p>
    <w:p w14:paraId="1C0D0B34" w14:textId="3F43E3EC" w:rsidR="00F43072" w:rsidRDefault="00F43072" w:rsidP="00F43072">
      <w:r>
        <w:t>So</w:t>
      </w:r>
      <w:r w:rsidR="00664167">
        <w:t>,</w:t>
      </w:r>
      <w:r>
        <w:t xml:space="preserve"> what frequency can you hear?</w:t>
      </w:r>
    </w:p>
    <w:p w14:paraId="3317BBB8" w14:textId="5F476F5F" w:rsidR="00664167" w:rsidRDefault="00664167" w:rsidP="00664167">
      <w:pPr>
        <w:pStyle w:val="Heading1"/>
      </w:pPr>
      <w:bookmarkStart w:id="21" w:name="_Toc204761341"/>
      <w:r>
        <w:lastRenderedPageBreak/>
        <w:t>Robotics</w:t>
      </w:r>
      <w:bookmarkEnd w:id="21"/>
    </w:p>
    <w:p w14:paraId="52887AF5" w14:textId="2F015D55" w:rsidR="00A9240A" w:rsidRDefault="006F2E74" w:rsidP="00A9240A">
      <w:r>
        <w:t xml:space="preserve">The simulator has served us well so far, but it is time to </w:t>
      </w:r>
      <w:r w:rsidR="00460B76">
        <w:t xml:space="preserve">start controlling a robot. </w:t>
      </w:r>
      <w:proofErr w:type="spellStart"/>
      <w:r w:rsidR="00994CF7">
        <w:t>BrainBot</w:t>
      </w:r>
      <w:proofErr w:type="spellEnd"/>
      <w:r w:rsidR="00994CF7">
        <w:t xml:space="preserve"> </w:t>
      </w:r>
      <w:r w:rsidR="00681856">
        <w:t>pairs up beautifully with BrainPad Pulse.</w:t>
      </w:r>
      <w:r w:rsidR="00832392">
        <w:t xml:space="preserve"> It is plug and play with the provided extension, which we </w:t>
      </w:r>
      <w:r w:rsidR="004518C8">
        <w:t xml:space="preserve">will </w:t>
      </w:r>
      <w:r w:rsidR="0015661F">
        <w:t>use now</w:t>
      </w:r>
      <w:r w:rsidR="004518C8">
        <w:t>.</w:t>
      </w:r>
    </w:p>
    <w:p w14:paraId="479D2104" w14:textId="639D08E7" w:rsidR="00832392" w:rsidRDefault="0015661F" w:rsidP="0015661F">
      <w:pPr>
        <w:jc w:val="center"/>
      </w:pPr>
      <w:r>
        <w:rPr>
          <w:noProof/>
        </w:rPr>
        <w:drawing>
          <wp:inline distT="0" distB="0" distL="0" distR="0" wp14:anchorId="78DCC989" wp14:editId="3283DE06">
            <wp:extent cx="3810635" cy="2914650"/>
            <wp:effectExtent l="0" t="0" r="0" b="0"/>
            <wp:docPr id="4" name="Picture 4" descr="A close-up of a car eng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car engine&#10;&#10;Description automatically generated with low confidence"/>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3810635" cy="2914650"/>
                    </a:xfrm>
                    <a:prstGeom prst="rect">
                      <a:avLst/>
                    </a:prstGeom>
                    <a:noFill/>
                    <a:ln>
                      <a:noFill/>
                    </a:ln>
                  </pic:spPr>
                </pic:pic>
              </a:graphicData>
            </a:graphic>
          </wp:inline>
        </w:drawing>
      </w:r>
    </w:p>
    <w:p w14:paraId="1A6B79C2" w14:textId="279852C5" w:rsidR="0015661F" w:rsidRDefault="00554F00" w:rsidP="00554F00">
      <w:pPr>
        <w:pStyle w:val="Heading2"/>
      </w:pPr>
      <w:bookmarkStart w:id="22" w:name="_Toc204761342"/>
      <w:r>
        <w:t>Assembly</w:t>
      </w:r>
      <w:bookmarkEnd w:id="22"/>
    </w:p>
    <w:p w14:paraId="19AC1148" w14:textId="6C989747" w:rsidR="00554F00" w:rsidRDefault="00554F00" w:rsidP="00554F00">
      <w:r>
        <w:t>Out of the box, the robot requires minor assembly.</w:t>
      </w:r>
      <w:r w:rsidR="00A93445">
        <w:t xml:space="preserve"> We will keep the explanation brief her</w:t>
      </w:r>
      <w:r w:rsidR="00B36843">
        <w:t>e,</w:t>
      </w:r>
      <w:r w:rsidR="00A93445">
        <w:t xml:space="preserve"> but </w:t>
      </w:r>
      <w:r w:rsidR="00B36843">
        <w:t>t</w:t>
      </w:r>
      <w:r w:rsidR="00A93445">
        <w:t xml:space="preserve">he website has more details </w:t>
      </w:r>
      <w:hyperlink r:id="rId80" w:history="1">
        <w:r w:rsidR="00A93445" w:rsidRPr="00E26DB1">
          <w:rPr>
            <w:rStyle w:val="Hyperlink"/>
          </w:rPr>
          <w:t>https://www.brainpad.com/lessons/brainbot-assembly/</w:t>
        </w:r>
      </w:hyperlink>
      <w:r w:rsidR="00A93445">
        <w:t xml:space="preserve"> </w:t>
      </w:r>
      <w:r w:rsidR="00B33B70">
        <w:t>.</w:t>
      </w:r>
    </w:p>
    <w:p w14:paraId="4A9A50F5" w14:textId="79E8E526" w:rsidR="00095841" w:rsidRDefault="00095841" w:rsidP="00095841">
      <w:pPr>
        <w:jc w:val="center"/>
      </w:pPr>
      <w:r>
        <w:rPr>
          <w:noProof/>
        </w:rPr>
        <w:drawing>
          <wp:inline distT="0" distB="0" distL="0" distR="0" wp14:anchorId="2E057ED4" wp14:editId="47874BD2">
            <wp:extent cx="4389849" cy="2821377"/>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4392507" cy="2823085"/>
                    </a:xfrm>
                    <a:prstGeom prst="rect">
                      <a:avLst/>
                    </a:prstGeom>
                    <a:noFill/>
                    <a:ln>
                      <a:noFill/>
                    </a:ln>
                  </pic:spPr>
                </pic:pic>
              </a:graphicData>
            </a:graphic>
          </wp:inline>
        </w:drawing>
      </w:r>
    </w:p>
    <w:p w14:paraId="61BCA4D9" w14:textId="77777777" w:rsidR="00750AEE" w:rsidRDefault="00750AEE" w:rsidP="00554F00"/>
    <w:p w14:paraId="186F9800" w14:textId="77777777" w:rsidR="00750AEE" w:rsidRDefault="00750AEE" w:rsidP="00554F00"/>
    <w:p w14:paraId="1D60312A" w14:textId="49DBE369" w:rsidR="00554F00" w:rsidRDefault="00095841" w:rsidP="00554F00">
      <w:r>
        <w:lastRenderedPageBreak/>
        <w:t>The first step is to add the motors, whi</w:t>
      </w:r>
      <w:r w:rsidR="00FA257A">
        <w:t xml:space="preserve">ch come with </w:t>
      </w:r>
      <w:r w:rsidR="004C4147">
        <w:t xml:space="preserve">the </w:t>
      </w:r>
      <w:r w:rsidR="00FA257A">
        <w:t>connector</w:t>
      </w:r>
      <w:r w:rsidR="005C6EC0">
        <w:t>s</w:t>
      </w:r>
      <w:r w:rsidR="00FA257A">
        <w:t xml:space="preserve"> to plug right in.</w:t>
      </w:r>
    </w:p>
    <w:p w14:paraId="0AB85A55" w14:textId="1DE4BE0B" w:rsidR="00554F00" w:rsidRDefault="00554F00" w:rsidP="00554F00">
      <w:pPr>
        <w:jc w:val="center"/>
      </w:pPr>
      <w:r w:rsidRPr="00554F00">
        <w:rPr>
          <w:noProof/>
        </w:rPr>
        <w:drawing>
          <wp:inline distT="0" distB="0" distL="0" distR="0" wp14:anchorId="312492AA" wp14:editId="53E47DE6">
            <wp:extent cx="4780093" cy="3259247"/>
            <wp:effectExtent l="0" t="0" r="1905" b="0"/>
            <wp:docPr id="6" name="Picture 6"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tool&#10;&#10;Description automatically generated"/>
                    <pic:cNvPicPr/>
                  </pic:nvPicPr>
                  <pic:blipFill>
                    <a:blip r:embed="rId82" cstate="screen">
                      <a:extLst>
                        <a:ext uri="{28A0092B-C50C-407E-A947-70E740481C1C}">
                          <a14:useLocalDpi xmlns:a14="http://schemas.microsoft.com/office/drawing/2010/main"/>
                        </a:ext>
                      </a:extLst>
                    </a:blip>
                    <a:stretch>
                      <a:fillRect/>
                    </a:stretch>
                  </pic:blipFill>
                  <pic:spPr>
                    <a:xfrm>
                      <a:off x="0" y="0"/>
                      <a:ext cx="4792557" cy="3267745"/>
                    </a:xfrm>
                    <a:prstGeom prst="rect">
                      <a:avLst/>
                    </a:prstGeom>
                  </pic:spPr>
                </pic:pic>
              </a:graphicData>
            </a:graphic>
          </wp:inline>
        </w:drawing>
      </w:r>
    </w:p>
    <w:p w14:paraId="6B5B7AD1" w14:textId="6AC5E945" w:rsidR="00FA257A" w:rsidRDefault="00FA257A" w:rsidP="00FA257A">
      <w:r>
        <w:t>They are supported by brackets and plastic rivets.</w:t>
      </w:r>
    </w:p>
    <w:p w14:paraId="071828F5" w14:textId="02D7C563" w:rsidR="00FA257A" w:rsidRDefault="00FA257A" w:rsidP="00FA257A">
      <w:pPr>
        <w:jc w:val="center"/>
      </w:pPr>
      <w:r w:rsidRPr="00FA257A">
        <w:rPr>
          <w:noProof/>
        </w:rPr>
        <w:drawing>
          <wp:inline distT="0" distB="0" distL="0" distR="0" wp14:anchorId="2ABC0CCE" wp14:editId="6823ABD8">
            <wp:extent cx="4900867" cy="348558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28A0092B-C50C-407E-A947-70E740481C1C}">
                          <a14:useLocalDpi xmlns:a14="http://schemas.microsoft.com/office/drawing/2010/main"/>
                        </a:ext>
                      </a:extLst>
                    </a:blip>
                    <a:stretch>
                      <a:fillRect/>
                    </a:stretch>
                  </pic:blipFill>
                  <pic:spPr>
                    <a:xfrm>
                      <a:off x="0" y="0"/>
                      <a:ext cx="4907176" cy="3490071"/>
                    </a:xfrm>
                    <a:prstGeom prst="rect">
                      <a:avLst/>
                    </a:prstGeom>
                  </pic:spPr>
                </pic:pic>
              </a:graphicData>
            </a:graphic>
          </wp:inline>
        </w:drawing>
      </w:r>
    </w:p>
    <w:p w14:paraId="68BAD20B" w14:textId="3567E914" w:rsidR="00FA257A" w:rsidRDefault="00FA257A" w:rsidP="00FA257A"/>
    <w:p w14:paraId="020A1F32" w14:textId="77777777" w:rsidR="00750AEE" w:rsidRDefault="00750AEE" w:rsidP="00FA257A"/>
    <w:p w14:paraId="6E657ACE" w14:textId="0E1C2A39" w:rsidR="00FA257A" w:rsidRDefault="00286DF6" w:rsidP="00FA257A">
      <w:r>
        <w:lastRenderedPageBreak/>
        <w:t xml:space="preserve">The front caster wheel also needs to be mounted using </w:t>
      </w:r>
      <w:r w:rsidR="008C216C">
        <w:t>the included rivets.</w:t>
      </w:r>
      <w:r w:rsidR="00A55CD3">
        <w:t xml:space="preserve"> And do not forget about the battery!</w:t>
      </w:r>
    </w:p>
    <w:p w14:paraId="19FC4E41" w14:textId="4CA0A91F" w:rsidR="00A55CD3" w:rsidRDefault="00A55CD3" w:rsidP="00A55CD3">
      <w:pPr>
        <w:jc w:val="center"/>
      </w:pPr>
      <w:r>
        <w:rPr>
          <w:noProof/>
        </w:rPr>
        <w:drawing>
          <wp:inline distT="0" distB="0" distL="0" distR="0" wp14:anchorId="3C32FC88" wp14:editId="44708CE6">
            <wp:extent cx="3679458" cy="3190829"/>
            <wp:effectExtent l="0" t="0" r="0" b="0"/>
            <wp:docPr id="10" name="Picture 10" descr="A picture containing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everal&#10;&#10;Description automatically generated"/>
                    <pic:cNvPicPr>
                      <a:picLocks noChangeAspect="1" noChangeArrowheads="1"/>
                    </pic:cNvPicPr>
                  </pic:nvPicPr>
                  <pic:blipFill>
                    <a:blip r:embed="rId84" cstate="screen">
                      <a:extLst>
                        <a:ext uri="{28A0092B-C50C-407E-A947-70E740481C1C}">
                          <a14:useLocalDpi xmlns:a14="http://schemas.microsoft.com/office/drawing/2010/main"/>
                        </a:ext>
                      </a:extLst>
                    </a:blip>
                    <a:srcRect/>
                    <a:stretch>
                      <a:fillRect/>
                    </a:stretch>
                  </pic:blipFill>
                  <pic:spPr bwMode="auto">
                    <a:xfrm>
                      <a:off x="0" y="0"/>
                      <a:ext cx="3683037" cy="3193933"/>
                    </a:xfrm>
                    <a:prstGeom prst="rect">
                      <a:avLst/>
                    </a:prstGeom>
                    <a:noFill/>
                    <a:ln>
                      <a:noFill/>
                    </a:ln>
                  </pic:spPr>
                </pic:pic>
              </a:graphicData>
            </a:graphic>
          </wp:inline>
        </w:drawing>
      </w:r>
    </w:p>
    <w:p w14:paraId="4A84EED1" w14:textId="133242F0" w:rsidR="00A55CD3" w:rsidRDefault="000508A6" w:rsidP="00A55CD3">
      <w:r>
        <w:t>By the way, this is a high</w:t>
      </w:r>
      <w:r w:rsidR="00F0038E">
        <w:t>-</w:t>
      </w:r>
      <w:r>
        <w:t>density battery</w:t>
      </w:r>
      <w:r w:rsidR="005D5294">
        <w:t>,</w:t>
      </w:r>
      <w:r>
        <w:t xml:space="preserve"> and some safety </w:t>
      </w:r>
      <w:r w:rsidR="006B6ADB">
        <w:t>precaution</w:t>
      </w:r>
      <w:r w:rsidR="00A52879">
        <w:t>s</w:t>
      </w:r>
      <w:r>
        <w:t xml:space="preserve"> </w:t>
      </w:r>
      <w:r w:rsidR="00A52879">
        <w:t>are</w:t>
      </w:r>
      <w:r w:rsidR="006B6ADB">
        <w:t xml:space="preserve"> necessary</w:t>
      </w:r>
      <w:r w:rsidR="005D5294">
        <w:t xml:space="preserve">, </w:t>
      </w:r>
      <w:hyperlink r:id="rId85" w:history="1">
        <w:r w:rsidR="005D5294" w:rsidRPr="00E34009">
          <w:rPr>
            <w:rStyle w:val="Hyperlink"/>
          </w:rPr>
          <w:t>https://www.brainpad.com/safety/</w:t>
        </w:r>
      </w:hyperlink>
      <w:r w:rsidR="006B6ADB">
        <w:t xml:space="preserve"> </w:t>
      </w:r>
      <w:r w:rsidR="005D5294">
        <w:t>.</w:t>
      </w:r>
    </w:p>
    <w:p w14:paraId="06B198B3" w14:textId="5A196EAD" w:rsidR="00A55CD3" w:rsidRDefault="00CB03BB" w:rsidP="00CB03BB">
      <w:pPr>
        <w:pStyle w:val="Heading2"/>
      </w:pPr>
      <w:bookmarkStart w:id="23" w:name="_Toc204761343"/>
      <w:r>
        <w:t>Extensions</w:t>
      </w:r>
      <w:bookmarkEnd w:id="23"/>
    </w:p>
    <w:p w14:paraId="1CB7C335" w14:textId="5D614C64" w:rsidR="00CB03BB" w:rsidRDefault="004C64FD" w:rsidP="00CB03BB">
      <w:r>
        <w:t xml:space="preserve">MakeCode </w:t>
      </w:r>
      <w:r w:rsidR="00567889">
        <w:t>loads many default blocks that are common for all projects.</w:t>
      </w:r>
      <w:r w:rsidR="007C4EFE">
        <w:t xml:space="preserve"> Those blocks can be extended to add new additional features/blocks to the system.</w:t>
      </w:r>
    </w:p>
    <w:p w14:paraId="78BC8951" w14:textId="3A002935" w:rsidR="007C4EFE" w:rsidRDefault="007C4EFE" w:rsidP="00CB03BB">
      <w:r>
        <w:t xml:space="preserve">Adding </w:t>
      </w:r>
      <w:r w:rsidR="0058473A">
        <w:t xml:space="preserve">an </w:t>
      </w:r>
      <w:r>
        <w:t>extension can be done in two different ways.</w:t>
      </w:r>
      <w:r w:rsidR="005E0968">
        <w:t xml:space="preserve"> The first way is through using the settings gear in the top right corner of the </w:t>
      </w:r>
      <w:r w:rsidR="00337DE4">
        <w:t>MakeCode interface.</w:t>
      </w:r>
    </w:p>
    <w:p w14:paraId="0FDDA983" w14:textId="3F2686C5" w:rsidR="005E0968" w:rsidRPr="00CB03BB" w:rsidRDefault="005E0968" w:rsidP="005E0968">
      <w:pPr>
        <w:jc w:val="center"/>
      </w:pPr>
      <w:r w:rsidRPr="005E0968">
        <w:rPr>
          <w:noProof/>
        </w:rPr>
        <w:drawing>
          <wp:inline distT="0" distB="0" distL="0" distR="0" wp14:anchorId="440D1619" wp14:editId="7F07C557">
            <wp:extent cx="2775987" cy="2203507"/>
            <wp:effectExtent l="0" t="0" r="5715" b="635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86" cstate="screen">
                      <a:extLst>
                        <a:ext uri="{28A0092B-C50C-407E-A947-70E740481C1C}">
                          <a14:useLocalDpi xmlns:a14="http://schemas.microsoft.com/office/drawing/2010/main"/>
                        </a:ext>
                      </a:extLst>
                    </a:blip>
                    <a:stretch>
                      <a:fillRect/>
                    </a:stretch>
                  </pic:blipFill>
                  <pic:spPr>
                    <a:xfrm>
                      <a:off x="0" y="0"/>
                      <a:ext cx="2781084" cy="2207553"/>
                    </a:xfrm>
                    <a:prstGeom prst="rect">
                      <a:avLst/>
                    </a:prstGeom>
                  </pic:spPr>
                </pic:pic>
              </a:graphicData>
            </a:graphic>
          </wp:inline>
        </w:drawing>
      </w:r>
    </w:p>
    <w:p w14:paraId="369C4E36" w14:textId="77777777" w:rsidR="009B2552" w:rsidRDefault="009B2552" w:rsidP="00A55CD3"/>
    <w:p w14:paraId="2AD65D5B" w14:textId="00397078" w:rsidR="00A55CD3" w:rsidRDefault="00337DE4" w:rsidP="00A55CD3">
      <w:r>
        <w:lastRenderedPageBreak/>
        <w:t xml:space="preserve">The second option is found </w:t>
      </w:r>
      <w:r w:rsidR="00AF3E05">
        <w:t xml:space="preserve">under </w:t>
      </w:r>
      <w:r w:rsidR="00247F13">
        <w:t>the advanced ta</w:t>
      </w:r>
      <w:r w:rsidR="0058473A">
        <w:t>b</w:t>
      </w:r>
      <w:r w:rsidR="00247F13">
        <w:t xml:space="preserve"> at the bottom of the block menu.</w:t>
      </w:r>
    </w:p>
    <w:p w14:paraId="1F55D281" w14:textId="2B3D6D39" w:rsidR="00247F13" w:rsidRDefault="00247F13" w:rsidP="00247F13">
      <w:pPr>
        <w:jc w:val="center"/>
      </w:pPr>
      <w:r w:rsidRPr="00247F13">
        <w:rPr>
          <w:noProof/>
        </w:rPr>
        <w:drawing>
          <wp:inline distT="0" distB="0" distL="0" distR="0" wp14:anchorId="25783A25" wp14:editId="19CB8856">
            <wp:extent cx="3902775" cy="1828800"/>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87" cstate="screen">
                      <a:extLst>
                        <a:ext uri="{28A0092B-C50C-407E-A947-70E740481C1C}">
                          <a14:useLocalDpi xmlns:a14="http://schemas.microsoft.com/office/drawing/2010/main"/>
                        </a:ext>
                      </a:extLst>
                    </a:blip>
                    <a:stretch>
                      <a:fillRect/>
                    </a:stretch>
                  </pic:blipFill>
                  <pic:spPr>
                    <a:xfrm>
                      <a:off x="0" y="0"/>
                      <a:ext cx="3919501" cy="1836638"/>
                    </a:xfrm>
                    <a:prstGeom prst="rect">
                      <a:avLst/>
                    </a:prstGeom>
                  </pic:spPr>
                </pic:pic>
              </a:graphicData>
            </a:graphic>
          </wp:inline>
        </w:drawing>
      </w:r>
    </w:p>
    <w:p w14:paraId="6E93E7F7" w14:textId="781A0017" w:rsidR="00CB2C0A" w:rsidRDefault="008E6BF5" w:rsidP="00CB2C0A">
      <w:r>
        <w:t>Extension</w:t>
      </w:r>
      <w:r w:rsidR="00CF701B">
        <w:t xml:space="preserve">s </w:t>
      </w:r>
      <w:r w:rsidR="00033D81">
        <w:t>is found at the very bottom of the list.</w:t>
      </w:r>
    </w:p>
    <w:p w14:paraId="576A890D" w14:textId="4FCC07AB" w:rsidR="00CB2C0A" w:rsidRDefault="00CB2C0A" w:rsidP="00CB2C0A">
      <w:pPr>
        <w:jc w:val="center"/>
      </w:pPr>
      <w:r w:rsidRPr="00CB2C0A">
        <w:rPr>
          <w:noProof/>
        </w:rPr>
        <w:drawing>
          <wp:inline distT="0" distB="0" distL="0" distR="0" wp14:anchorId="083E21E8" wp14:editId="24C6953E">
            <wp:extent cx="4066581" cy="1430448"/>
            <wp:effectExtent l="0" t="0" r="0"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rotWithShape="1">
                    <a:blip r:embed="rId88" cstate="screen">
                      <a:extLst>
                        <a:ext uri="{28A0092B-C50C-407E-A947-70E740481C1C}">
                          <a14:useLocalDpi xmlns:a14="http://schemas.microsoft.com/office/drawing/2010/main"/>
                        </a:ext>
                      </a:extLst>
                    </a:blip>
                    <a:srcRect/>
                    <a:stretch/>
                  </pic:blipFill>
                  <pic:spPr bwMode="auto">
                    <a:xfrm>
                      <a:off x="0" y="0"/>
                      <a:ext cx="4102420" cy="1443055"/>
                    </a:xfrm>
                    <a:prstGeom prst="rect">
                      <a:avLst/>
                    </a:prstGeom>
                    <a:ln>
                      <a:noFill/>
                    </a:ln>
                    <a:extLst>
                      <a:ext uri="{53640926-AAD7-44D8-BBD7-CCE9431645EC}">
                        <a14:shadowObscured xmlns:a14="http://schemas.microsoft.com/office/drawing/2010/main"/>
                      </a:ext>
                    </a:extLst>
                  </pic:spPr>
                </pic:pic>
              </a:graphicData>
            </a:graphic>
          </wp:inline>
        </w:drawing>
      </w:r>
    </w:p>
    <w:p w14:paraId="614F08B4" w14:textId="032656D8" w:rsidR="00033D81" w:rsidRDefault="009375E8" w:rsidP="00033D81">
      <w:r>
        <w:t xml:space="preserve">From the available extensions, select and add the </w:t>
      </w:r>
      <w:proofErr w:type="spellStart"/>
      <w:r>
        <w:t>BrainBot</w:t>
      </w:r>
      <w:proofErr w:type="spellEnd"/>
      <w:r>
        <w:t xml:space="preserve"> extension.</w:t>
      </w:r>
    </w:p>
    <w:p w14:paraId="70DE5D6E" w14:textId="0D81B293" w:rsidR="009375E8" w:rsidRDefault="00310CB8" w:rsidP="00310CB8">
      <w:pPr>
        <w:jc w:val="center"/>
      </w:pPr>
      <w:r w:rsidRPr="00310CB8">
        <w:rPr>
          <w:noProof/>
        </w:rPr>
        <w:drawing>
          <wp:inline distT="0" distB="0" distL="0" distR="0" wp14:anchorId="5A7533FB" wp14:editId="0D4DB34F">
            <wp:extent cx="2979865" cy="3268301"/>
            <wp:effectExtent l="0" t="0" r="0" b="8890"/>
            <wp:docPr id="14" name="Picture 14" descr="A close-up of a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car&#10;&#10;Description automatically generated with low confidence"/>
                    <pic:cNvPicPr/>
                  </pic:nvPicPr>
                  <pic:blipFill>
                    <a:blip r:embed="rId89" cstate="screen">
                      <a:extLst>
                        <a:ext uri="{28A0092B-C50C-407E-A947-70E740481C1C}">
                          <a14:useLocalDpi xmlns:a14="http://schemas.microsoft.com/office/drawing/2010/main"/>
                        </a:ext>
                      </a:extLst>
                    </a:blip>
                    <a:stretch>
                      <a:fillRect/>
                    </a:stretch>
                  </pic:blipFill>
                  <pic:spPr>
                    <a:xfrm>
                      <a:off x="0" y="0"/>
                      <a:ext cx="2995756" cy="3285730"/>
                    </a:xfrm>
                    <a:prstGeom prst="rect">
                      <a:avLst/>
                    </a:prstGeom>
                  </pic:spPr>
                </pic:pic>
              </a:graphicData>
            </a:graphic>
          </wp:inline>
        </w:drawing>
      </w:r>
    </w:p>
    <w:p w14:paraId="055678FF" w14:textId="77777777" w:rsidR="009B2552" w:rsidRDefault="009B2552" w:rsidP="00F062EE"/>
    <w:p w14:paraId="43AC6A46" w14:textId="45D269D8" w:rsidR="00F062EE" w:rsidRDefault="00F062EE" w:rsidP="00F062EE">
      <w:r>
        <w:lastRenderedPageBreak/>
        <w:t xml:space="preserve">And now </w:t>
      </w:r>
      <w:r w:rsidR="005422C9">
        <w:t xml:space="preserve">MakeCode has an array of new </w:t>
      </w:r>
      <w:r w:rsidR="00016F4D">
        <w:t>blocks to control the robot.</w:t>
      </w:r>
    </w:p>
    <w:p w14:paraId="599A409E" w14:textId="4C6B3771" w:rsidR="00016F4D" w:rsidRDefault="001B2FC9" w:rsidP="00016F4D">
      <w:pPr>
        <w:jc w:val="center"/>
      </w:pPr>
      <w:r w:rsidRPr="001B2FC9">
        <w:rPr>
          <w:noProof/>
        </w:rPr>
        <w:drawing>
          <wp:inline distT="0" distB="0" distL="0" distR="0" wp14:anchorId="483ACA42" wp14:editId="3FB2FE0A">
            <wp:extent cx="3513700" cy="2112725"/>
            <wp:effectExtent l="0" t="0" r="0" b="190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0" cstate="screen">
                      <a:extLst>
                        <a:ext uri="{28A0092B-C50C-407E-A947-70E740481C1C}">
                          <a14:useLocalDpi xmlns:a14="http://schemas.microsoft.com/office/drawing/2010/main"/>
                        </a:ext>
                      </a:extLst>
                    </a:blip>
                    <a:stretch>
                      <a:fillRect/>
                    </a:stretch>
                  </pic:blipFill>
                  <pic:spPr>
                    <a:xfrm>
                      <a:off x="0" y="0"/>
                      <a:ext cx="3518913" cy="2115860"/>
                    </a:xfrm>
                    <a:prstGeom prst="rect">
                      <a:avLst/>
                    </a:prstGeom>
                  </pic:spPr>
                </pic:pic>
              </a:graphicData>
            </a:graphic>
          </wp:inline>
        </w:drawing>
      </w:r>
    </w:p>
    <w:p w14:paraId="6DECDD80" w14:textId="3BAEB8D0" w:rsidR="00016F4D" w:rsidRDefault="007072B8" w:rsidP="007072B8">
      <w:pPr>
        <w:pStyle w:val="Heading2"/>
      </w:pPr>
      <w:bookmarkStart w:id="24" w:name="_Toc204761344"/>
      <w:r>
        <w:t>Moving</w:t>
      </w:r>
      <w:bookmarkEnd w:id="24"/>
    </w:p>
    <w:p w14:paraId="38F4E9FD" w14:textId="458593D9" w:rsidR="007072B8" w:rsidRDefault="00464D8D" w:rsidP="007072B8">
      <w:r>
        <w:t>Moving the robot is done by setting the</w:t>
      </w:r>
      <w:r w:rsidR="0089550C">
        <w:t xml:space="preserve"> left and right wheel speed</w:t>
      </w:r>
      <w:r w:rsidR="00573C6C">
        <w:t>s</w:t>
      </w:r>
      <w:r w:rsidR="0089550C">
        <w:t xml:space="preserve"> independently</w:t>
      </w:r>
      <w:r w:rsidR="007B3EE5">
        <w:t xml:space="preserve">, using the </w:t>
      </w:r>
      <w:r w:rsidR="005233DE">
        <w:t>move block</w:t>
      </w:r>
      <w:r w:rsidR="0089550C">
        <w:t>.</w:t>
      </w:r>
    </w:p>
    <w:p w14:paraId="4C32383B" w14:textId="20EB8E87" w:rsidR="005233DE" w:rsidRDefault="007953A8" w:rsidP="007953A8">
      <w:pPr>
        <w:jc w:val="center"/>
      </w:pPr>
      <w:r w:rsidRPr="007953A8">
        <w:rPr>
          <w:noProof/>
        </w:rPr>
        <w:drawing>
          <wp:inline distT="0" distB="0" distL="0" distR="0" wp14:anchorId="7232CB27" wp14:editId="106F826F">
            <wp:extent cx="3659422" cy="1544307"/>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91" cstate="screen">
                      <a:extLst>
                        <a:ext uri="{28A0092B-C50C-407E-A947-70E740481C1C}">
                          <a14:useLocalDpi xmlns:a14="http://schemas.microsoft.com/office/drawing/2010/main"/>
                        </a:ext>
                      </a:extLst>
                    </a:blip>
                    <a:stretch>
                      <a:fillRect/>
                    </a:stretch>
                  </pic:blipFill>
                  <pic:spPr>
                    <a:xfrm>
                      <a:off x="0" y="0"/>
                      <a:ext cx="3677545" cy="1551955"/>
                    </a:xfrm>
                    <a:prstGeom prst="rect">
                      <a:avLst/>
                    </a:prstGeom>
                  </pic:spPr>
                </pic:pic>
              </a:graphicData>
            </a:graphic>
          </wp:inline>
        </w:drawing>
      </w:r>
    </w:p>
    <w:p w14:paraId="0D02D423" w14:textId="77777777" w:rsidR="0051293D" w:rsidRDefault="007953A8" w:rsidP="007953A8">
      <w:r>
        <w:t xml:space="preserve">The </w:t>
      </w:r>
      <w:r w:rsidR="00416A0A">
        <w:t>speed can be set to a positive number, for going forward, and a negative number for going backwards.</w:t>
      </w:r>
    </w:p>
    <w:p w14:paraId="5D043342" w14:textId="623BC50D" w:rsidR="0051293D" w:rsidRDefault="0051293D" w:rsidP="0051293D">
      <w:pPr>
        <w:jc w:val="center"/>
      </w:pPr>
      <w:r w:rsidRPr="0051293D">
        <w:rPr>
          <w:noProof/>
        </w:rPr>
        <w:drawing>
          <wp:inline distT="0" distB="0" distL="0" distR="0" wp14:anchorId="38E6A8DE" wp14:editId="1EA813C8">
            <wp:extent cx="2816061" cy="1699565"/>
            <wp:effectExtent l="0" t="0" r="381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92" cstate="screen">
                      <a:extLst>
                        <a:ext uri="{28A0092B-C50C-407E-A947-70E740481C1C}">
                          <a14:useLocalDpi xmlns:a14="http://schemas.microsoft.com/office/drawing/2010/main"/>
                        </a:ext>
                      </a:extLst>
                    </a:blip>
                    <a:stretch>
                      <a:fillRect/>
                    </a:stretch>
                  </pic:blipFill>
                  <pic:spPr>
                    <a:xfrm>
                      <a:off x="0" y="0"/>
                      <a:ext cx="2825598" cy="1705321"/>
                    </a:xfrm>
                    <a:prstGeom prst="rect">
                      <a:avLst/>
                    </a:prstGeom>
                  </pic:spPr>
                </pic:pic>
              </a:graphicData>
            </a:graphic>
          </wp:inline>
        </w:drawing>
      </w:r>
    </w:p>
    <w:p w14:paraId="772AAE84" w14:textId="77777777" w:rsidR="009B2552" w:rsidRDefault="009B2552" w:rsidP="0051293D"/>
    <w:p w14:paraId="36766F5E" w14:textId="77777777" w:rsidR="009B2552" w:rsidRDefault="009B2552" w:rsidP="0051293D"/>
    <w:p w14:paraId="777414EF" w14:textId="77777777" w:rsidR="009B2552" w:rsidRDefault="009B2552" w:rsidP="0051293D"/>
    <w:p w14:paraId="6720D31A" w14:textId="789B435C" w:rsidR="0051293D" w:rsidRDefault="0051293D" w:rsidP="0051293D">
      <w:r>
        <w:lastRenderedPageBreak/>
        <w:t>Set both motors to 50 and the robot will move forward at half speed.</w:t>
      </w:r>
      <w:r w:rsidR="00AC23D9">
        <w:t xml:space="preserve"> Then changing the number to negative numbers will make the robot go in reverse.</w:t>
      </w:r>
      <w:r w:rsidR="003E4355">
        <w:t xml:space="preserve"> There are two ways to run the robot. Turning in place can be done b</w:t>
      </w:r>
      <w:r w:rsidR="00A02FDC">
        <w:t>y</w:t>
      </w:r>
      <w:r w:rsidR="003E4355">
        <w:t xml:space="preserve"> going forward on one wheel and backwards on the other.</w:t>
      </w:r>
      <w:r w:rsidR="00AF6F2C">
        <w:br/>
      </w:r>
    </w:p>
    <w:p w14:paraId="6CFDBD81" w14:textId="2A2C4695" w:rsidR="00AF6F2C" w:rsidRDefault="00AF6F2C" w:rsidP="00D024B2">
      <w:pPr>
        <w:jc w:val="center"/>
      </w:pPr>
      <w:r>
        <w:rPr>
          <w:noProof/>
        </w:rPr>
        <w:drawing>
          <wp:inline distT="0" distB="0" distL="0" distR="0" wp14:anchorId="7F9C9A64" wp14:editId="6F5B9E3D">
            <wp:extent cx="3348258" cy="3123446"/>
            <wp:effectExtent l="0" t="0" r="0" b="0"/>
            <wp:docPr id="846410934" name="Picture 8464109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34" name="Picture 846410934" descr="Graphical user interface, application&#10;&#10;Description automatically generated"/>
                    <pic:cNvPicPr/>
                  </pic:nvPicPr>
                  <pic:blipFill>
                    <a:blip r:embed="rId93" cstate="screen">
                      <a:extLst>
                        <a:ext uri="{28A0092B-C50C-407E-A947-70E740481C1C}">
                          <a14:useLocalDpi xmlns:a14="http://schemas.microsoft.com/office/drawing/2010/main"/>
                        </a:ext>
                      </a:extLst>
                    </a:blip>
                    <a:stretch>
                      <a:fillRect/>
                    </a:stretch>
                  </pic:blipFill>
                  <pic:spPr>
                    <a:xfrm>
                      <a:off x="0" y="0"/>
                      <a:ext cx="3375171" cy="3148552"/>
                    </a:xfrm>
                    <a:prstGeom prst="rect">
                      <a:avLst/>
                    </a:prstGeom>
                  </pic:spPr>
                </pic:pic>
              </a:graphicData>
            </a:graphic>
          </wp:inline>
        </w:drawing>
      </w:r>
    </w:p>
    <w:p w14:paraId="6A42D879" w14:textId="66C499E7" w:rsidR="00A356B0" w:rsidRDefault="00A356B0" w:rsidP="0051293D">
      <w:r>
        <w:t xml:space="preserve">The other option is to stop one of the wheels and move the other. This will make the robot turn </w:t>
      </w:r>
      <w:r w:rsidR="00A9662E">
        <w:t>in a larger radius.</w:t>
      </w:r>
    </w:p>
    <w:p w14:paraId="64F9B07F" w14:textId="6700C19D" w:rsidR="00BA4F6B" w:rsidRDefault="007D5BCE" w:rsidP="00BA4F6B">
      <w:pPr>
        <w:jc w:val="center"/>
      </w:pPr>
      <w:r>
        <w:rPr>
          <w:noProof/>
        </w:rPr>
        <w:drawing>
          <wp:inline distT="0" distB="0" distL="0" distR="0" wp14:anchorId="2310A451" wp14:editId="11667301">
            <wp:extent cx="3304515" cy="3082641"/>
            <wp:effectExtent l="0" t="0" r="0" b="0"/>
            <wp:docPr id="846410937" name="Picture 8464109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37" name="Picture 846410937" descr="Graphical user interface, application&#10;&#10;Description automatically generated"/>
                    <pic:cNvPicPr/>
                  </pic:nvPicPr>
                  <pic:blipFill>
                    <a:blip r:embed="rId94" cstate="screen">
                      <a:extLst>
                        <a:ext uri="{28A0092B-C50C-407E-A947-70E740481C1C}">
                          <a14:useLocalDpi xmlns:a14="http://schemas.microsoft.com/office/drawing/2010/main"/>
                        </a:ext>
                      </a:extLst>
                    </a:blip>
                    <a:stretch>
                      <a:fillRect/>
                    </a:stretch>
                  </pic:blipFill>
                  <pic:spPr>
                    <a:xfrm>
                      <a:off x="0" y="0"/>
                      <a:ext cx="3331439" cy="3107757"/>
                    </a:xfrm>
                    <a:prstGeom prst="rect">
                      <a:avLst/>
                    </a:prstGeom>
                  </pic:spPr>
                </pic:pic>
              </a:graphicData>
            </a:graphic>
          </wp:inline>
        </w:drawing>
      </w:r>
    </w:p>
    <w:p w14:paraId="739864EB" w14:textId="77777777" w:rsidR="009B2552" w:rsidRDefault="009B2552" w:rsidP="0051293D"/>
    <w:p w14:paraId="2B8ADD66" w14:textId="2256B632" w:rsidR="00F1241A" w:rsidRDefault="00A9662E" w:rsidP="0051293D">
      <w:r>
        <w:lastRenderedPageBreak/>
        <w:t xml:space="preserve">Here is an example to make the robot move forward </w:t>
      </w:r>
      <w:r w:rsidR="00F1241A">
        <w:t>for 500ms (half second) and then turn in place for 2sec.</w:t>
      </w:r>
      <w:r w:rsidR="006F2E74">
        <w:t xml:space="preserve"> This</w:t>
      </w:r>
      <w:r w:rsidR="00D177AE">
        <w:t>,</w:t>
      </w:r>
      <w:r w:rsidR="006F2E74">
        <w:t xml:space="preserve"> of course</w:t>
      </w:r>
      <w:r w:rsidR="00D177AE">
        <w:t>,</w:t>
      </w:r>
      <w:r w:rsidR="006F2E74">
        <w:t xml:space="preserve"> need</w:t>
      </w:r>
      <w:r w:rsidR="00D177AE">
        <w:t>s</w:t>
      </w:r>
      <w:r w:rsidR="006F2E74">
        <w:t xml:space="preserve"> t</w:t>
      </w:r>
      <w:r w:rsidR="00460B76">
        <w:t>o</w:t>
      </w:r>
      <w:r w:rsidR="006F2E74">
        <w:t xml:space="preserve"> happen in a forever loop.</w:t>
      </w:r>
    </w:p>
    <w:p w14:paraId="13665513" w14:textId="19A7F4FA" w:rsidR="006F2E74" w:rsidRDefault="006F2E74" w:rsidP="006F2E74">
      <w:pPr>
        <w:jc w:val="center"/>
      </w:pPr>
      <w:r w:rsidRPr="006F2E74">
        <w:rPr>
          <w:noProof/>
        </w:rPr>
        <w:drawing>
          <wp:inline distT="0" distB="0" distL="0" distR="0" wp14:anchorId="5B6DED3D" wp14:editId="79E0973E">
            <wp:extent cx="3554376" cy="2670339"/>
            <wp:effectExtent l="0" t="0" r="8255" b="0"/>
            <wp:docPr id="19" name="Picture 1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10;&#10;Description automatically generated"/>
                    <pic:cNvPicPr/>
                  </pic:nvPicPr>
                  <pic:blipFill>
                    <a:blip r:embed="rId95" cstate="screen">
                      <a:extLst>
                        <a:ext uri="{28A0092B-C50C-407E-A947-70E740481C1C}">
                          <a14:useLocalDpi xmlns:a14="http://schemas.microsoft.com/office/drawing/2010/main"/>
                        </a:ext>
                      </a:extLst>
                    </a:blip>
                    <a:stretch>
                      <a:fillRect/>
                    </a:stretch>
                  </pic:blipFill>
                  <pic:spPr>
                    <a:xfrm>
                      <a:off x="0" y="0"/>
                      <a:ext cx="3562115" cy="2676153"/>
                    </a:xfrm>
                    <a:prstGeom prst="rect">
                      <a:avLst/>
                    </a:prstGeom>
                  </pic:spPr>
                </pic:pic>
              </a:graphicData>
            </a:graphic>
          </wp:inline>
        </w:drawing>
      </w:r>
    </w:p>
    <w:p w14:paraId="78334BA7" w14:textId="055C142E" w:rsidR="00A9662E" w:rsidRDefault="000E51FA" w:rsidP="0051293D">
      <w:r>
        <w:t xml:space="preserve">Can you change the </w:t>
      </w:r>
      <w:proofErr w:type="gramStart"/>
      <w:r>
        <w:t>blocks</w:t>
      </w:r>
      <w:proofErr w:type="gramEnd"/>
      <w:r>
        <w:t xml:space="preserve"> so the robot is moving as it is going around a square?</w:t>
      </w:r>
      <w:r w:rsidR="00DE35E7">
        <w:t xml:space="preserve"> The blocks are the same, you just need to change the timing and the speeds.</w:t>
      </w:r>
    </w:p>
    <w:p w14:paraId="3ED7E8D8" w14:textId="7C878D36" w:rsidR="00FA6A31" w:rsidRDefault="00FA6A31" w:rsidP="00755A28">
      <w:pPr>
        <w:pStyle w:val="Heading2"/>
      </w:pPr>
      <w:bookmarkStart w:id="25" w:name="_Toc204761345"/>
      <w:r>
        <w:t>Run Off</w:t>
      </w:r>
      <w:bookmarkEnd w:id="25"/>
    </w:p>
    <w:p w14:paraId="48BAD390" w14:textId="4DF16F69" w:rsidR="00FC1574" w:rsidRDefault="00DE5225" w:rsidP="00FA6A31">
      <w:r>
        <w:t xml:space="preserve">When using the robot, </w:t>
      </w:r>
      <w:r w:rsidR="00DA75CA">
        <w:t>it is a good idea to have it wait for a button press before it sta</w:t>
      </w:r>
      <w:r w:rsidR="00632165">
        <w:t>r</w:t>
      </w:r>
      <w:r w:rsidR="00DA75CA">
        <w:t>t</w:t>
      </w:r>
      <w:r w:rsidR="00632165">
        <w:t>s</w:t>
      </w:r>
      <w:r w:rsidR="00DA75CA">
        <w:t xml:space="preserve"> performing whatever </w:t>
      </w:r>
      <w:r w:rsidR="00F327B6">
        <w:t>it is coded to do.</w:t>
      </w:r>
      <w:r w:rsidR="006C146F">
        <w:t xml:space="preserve"> This is simply done by adding a </w:t>
      </w:r>
      <w:r w:rsidR="00236745">
        <w:t xml:space="preserve">while </w:t>
      </w:r>
      <w:r w:rsidR="006C146F">
        <w:t>loo</w:t>
      </w:r>
      <w:r w:rsidR="00EB12BE">
        <w:t xml:space="preserve">p </w:t>
      </w:r>
      <w:r w:rsidR="00236745">
        <w:t xml:space="preserve">that </w:t>
      </w:r>
      <w:r w:rsidR="00FC1574">
        <w:t>keeps looping as long as the button is not pressed. Pay attention to “not” in the code.</w:t>
      </w:r>
      <w:r w:rsidR="004F1078">
        <w:t xml:space="preserve"> And while the button is not pressed, we will toggle/blink the LED.</w:t>
      </w:r>
    </w:p>
    <w:p w14:paraId="2189A5A9" w14:textId="17BC9E08" w:rsidR="00FA6A31" w:rsidRPr="00FA6A31" w:rsidRDefault="00817C2E" w:rsidP="00817C2E">
      <w:pPr>
        <w:jc w:val="center"/>
      </w:pPr>
      <w:r w:rsidRPr="00817C2E">
        <w:rPr>
          <w:noProof/>
        </w:rPr>
        <w:drawing>
          <wp:inline distT="0" distB="0" distL="0" distR="0" wp14:anchorId="3D47AA2E" wp14:editId="0FAA6A4C">
            <wp:extent cx="3291476" cy="2313176"/>
            <wp:effectExtent l="0" t="0" r="4445" b="0"/>
            <wp:docPr id="1708525287" name="Picture 170852528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87" name="Picture 1708525287" descr="A picture containing application&#10;&#10;Description automatically generated"/>
                    <pic:cNvPicPr/>
                  </pic:nvPicPr>
                  <pic:blipFill>
                    <a:blip r:embed="rId96" cstate="screen">
                      <a:extLst>
                        <a:ext uri="{28A0092B-C50C-407E-A947-70E740481C1C}">
                          <a14:useLocalDpi xmlns:a14="http://schemas.microsoft.com/office/drawing/2010/main"/>
                        </a:ext>
                      </a:extLst>
                    </a:blip>
                    <a:stretch>
                      <a:fillRect/>
                    </a:stretch>
                  </pic:blipFill>
                  <pic:spPr>
                    <a:xfrm>
                      <a:off x="0" y="0"/>
                      <a:ext cx="3298020" cy="2317775"/>
                    </a:xfrm>
                    <a:prstGeom prst="rect">
                      <a:avLst/>
                    </a:prstGeom>
                  </pic:spPr>
                </pic:pic>
              </a:graphicData>
            </a:graphic>
          </wp:inline>
        </w:drawing>
      </w:r>
    </w:p>
    <w:p w14:paraId="635B3A3B" w14:textId="01CA096A" w:rsidR="00755A28" w:rsidRDefault="00755A28" w:rsidP="00755A28">
      <w:pPr>
        <w:pStyle w:val="Heading2"/>
      </w:pPr>
      <w:bookmarkStart w:id="26" w:name="_Toc204761346"/>
      <w:r>
        <w:t>Buzzer</w:t>
      </w:r>
      <w:bookmarkEnd w:id="26"/>
    </w:p>
    <w:p w14:paraId="4D1ABCC7" w14:textId="54969377" w:rsidR="00755A28" w:rsidRDefault="00755A28" w:rsidP="00755A28">
      <w:proofErr w:type="spellStart"/>
      <w:r>
        <w:t>BrainBot</w:t>
      </w:r>
      <w:proofErr w:type="spellEnd"/>
      <w:r>
        <w:t xml:space="preserve"> includes a buzzer. </w:t>
      </w:r>
      <w:r w:rsidR="003E3BEC">
        <w:t xml:space="preserve">By the way, the BrainPad Pulse </w:t>
      </w:r>
      <w:r w:rsidR="00497AF3">
        <w:t xml:space="preserve">onboard </w:t>
      </w:r>
      <w:r w:rsidR="003E3BEC">
        <w:t>buzzer/speaker is another option and has more options as well.</w:t>
      </w:r>
    </w:p>
    <w:p w14:paraId="00B0A1BE" w14:textId="77777777" w:rsidR="009B2552" w:rsidRDefault="009B2552" w:rsidP="00755A28"/>
    <w:p w14:paraId="1BBACC3D" w14:textId="38647386" w:rsidR="003E3BEC" w:rsidRDefault="0049472E" w:rsidP="00755A28">
      <w:r>
        <w:lastRenderedPageBreak/>
        <w:t xml:space="preserve">The buzzer on the robot is set to a specific frequency. It can be activated/deactivated using </w:t>
      </w:r>
      <w:r w:rsidR="00AF0C1D">
        <w:t xml:space="preserve">the </w:t>
      </w:r>
      <w:r>
        <w:t>set sound block.</w:t>
      </w:r>
    </w:p>
    <w:p w14:paraId="1FAC7084" w14:textId="4C4BD6B0" w:rsidR="0049472E" w:rsidRDefault="0049472E" w:rsidP="0049472E">
      <w:pPr>
        <w:jc w:val="center"/>
      </w:pPr>
      <w:r w:rsidRPr="0049472E">
        <w:rPr>
          <w:noProof/>
        </w:rPr>
        <w:drawing>
          <wp:inline distT="0" distB="0" distL="0" distR="0" wp14:anchorId="11BED6C6" wp14:editId="06497CF7">
            <wp:extent cx="2176775" cy="1409852"/>
            <wp:effectExtent l="0" t="0" r="0" b="0"/>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pic:nvPicPr>
                  <pic:blipFill>
                    <a:blip r:embed="rId97" cstate="screen">
                      <a:extLst>
                        <a:ext uri="{28A0092B-C50C-407E-A947-70E740481C1C}">
                          <a14:useLocalDpi xmlns:a14="http://schemas.microsoft.com/office/drawing/2010/main"/>
                        </a:ext>
                      </a:extLst>
                    </a:blip>
                    <a:stretch>
                      <a:fillRect/>
                    </a:stretch>
                  </pic:blipFill>
                  <pic:spPr>
                    <a:xfrm>
                      <a:off x="0" y="0"/>
                      <a:ext cx="2184977" cy="1415165"/>
                    </a:xfrm>
                    <a:prstGeom prst="rect">
                      <a:avLst/>
                    </a:prstGeom>
                  </pic:spPr>
                </pic:pic>
              </a:graphicData>
            </a:graphic>
          </wp:inline>
        </w:drawing>
      </w:r>
    </w:p>
    <w:p w14:paraId="1477F84E" w14:textId="31242B0A" w:rsidR="0049472E" w:rsidRDefault="0049472E" w:rsidP="0049472E">
      <w:r>
        <w:t>Or a beep sound can be generated.</w:t>
      </w:r>
    </w:p>
    <w:p w14:paraId="5393F77F" w14:textId="54E71FE3" w:rsidR="0049472E" w:rsidRPr="00755A28" w:rsidRDefault="00E133CC" w:rsidP="00E133CC">
      <w:pPr>
        <w:jc w:val="center"/>
      </w:pPr>
      <w:r w:rsidRPr="00E133CC">
        <w:rPr>
          <w:noProof/>
        </w:rPr>
        <w:drawing>
          <wp:inline distT="0" distB="0" distL="0" distR="0" wp14:anchorId="41BF3AEE" wp14:editId="559531A1">
            <wp:extent cx="1836162" cy="1456620"/>
            <wp:effectExtent l="0" t="0" r="0" b="0"/>
            <wp:docPr id="21" name="Picture 2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98" cstate="screen">
                      <a:extLst>
                        <a:ext uri="{28A0092B-C50C-407E-A947-70E740481C1C}">
                          <a14:useLocalDpi xmlns:a14="http://schemas.microsoft.com/office/drawing/2010/main"/>
                        </a:ext>
                      </a:extLst>
                    </a:blip>
                    <a:stretch>
                      <a:fillRect/>
                    </a:stretch>
                  </pic:blipFill>
                  <pic:spPr>
                    <a:xfrm>
                      <a:off x="0" y="0"/>
                      <a:ext cx="1840236" cy="1459852"/>
                    </a:xfrm>
                    <a:prstGeom prst="rect">
                      <a:avLst/>
                    </a:prstGeom>
                  </pic:spPr>
                </pic:pic>
              </a:graphicData>
            </a:graphic>
          </wp:inline>
        </w:drawing>
      </w:r>
    </w:p>
    <w:p w14:paraId="2A03723E" w14:textId="5F33DABC" w:rsidR="0051293D" w:rsidRDefault="00DE35E7" w:rsidP="00755A28">
      <w:pPr>
        <w:pStyle w:val="Heading2"/>
      </w:pPr>
      <w:bookmarkStart w:id="27" w:name="_Toc204761347"/>
      <w:r>
        <w:t>Lights</w:t>
      </w:r>
      <w:bookmarkEnd w:id="27"/>
    </w:p>
    <w:p w14:paraId="74ACD01C" w14:textId="42AEE595" w:rsidR="004C4F99" w:rsidRDefault="00497AF3" w:rsidP="00755A28">
      <w:r>
        <w:t xml:space="preserve">There are </w:t>
      </w:r>
      <w:r w:rsidR="00A2795C">
        <w:t xml:space="preserve">headlights and taillights </w:t>
      </w:r>
      <w:r w:rsidR="007F6C6A">
        <w:t xml:space="preserve">on </w:t>
      </w:r>
      <w:proofErr w:type="spellStart"/>
      <w:r w:rsidR="007F6C6A">
        <w:t>BrainBot</w:t>
      </w:r>
      <w:proofErr w:type="spellEnd"/>
      <w:r w:rsidR="007F6C6A">
        <w:t xml:space="preserve">. </w:t>
      </w:r>
      <w:r w:rsidR="00951371">
        <w:t>The headlights can be set to any color</w:t>
      </w:r>
      <w:r w:rsidR="0087796B">
        <w:t>,</w:t>
      </w:r>
      <w:r w:rsidR="00951371">
        <w:t xml:space="preserve"> but both lights </w:t>
      </w:r>
      <w:r w:rsidR="003513F8">
        <w:t>get set to</w:t>
      </w:r>
      <w:r w:rsidR="00015CF3">
        <w:t xml:space="preserve"> the same color</w:t>
      </w:r>
      <w:r w:rsidR="003513F8">
        <w:t>.</w:t>
      </w:r>
      <w:r w:rsidR="0083113F">
        <w:t xml:space="preserve"> The combination of Red, Green, and Blue (RGB) is what makes up the final color. For example, blue and red make purple.</w:t>
      </w:r>
    </w:p>
    <w:p w14:paraId="280CC852" w14:textId="77777777" w:rsidR="004C4F99" w:rsidRDefault="004C4F99" w:rsidP="004C4F99">
      <w:pPr>
        <w:jc w:val="center"/>
      </w:pPr>
      <w:r w:rsidRPr="004C4F99">
        <w:rPr>
          <w:noProof/>
        </w:rPr>
        <w:drawing>
          <wp:inline distT="0" distB="0" distL="0" distR="0" wp14:anchorId="70C2F1F5" wp14:editId="1C35BD17">
            <wp:extent cx="3517343" cy="960129"/>
            <wp:effectExtent l="0" t="0" r="6985"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99" cstate="screen">
                      <a:extLst>
                        <a:ext uri="{28A0092B-C50C-407E-A947-70E740481C1C}">
                          <a14:useLocalDpi xmlns:a14="http://schemas.microsoft.com/office/drawing/2010/main"/>
                        </a:ext>
                      </a:extLst>
                    </a:blip>
                    <a:stretch>
                      <a:fillRect/>
                    </a:stretch>
                  </pic:blipFill>
                  <pic:spPr>
                    <a:xfrm>
                      <a:off x="0" y="0"/>
                      <a:ext cx="3543467" cy="967260"/>
                    </a:xfrm>
                    <a:prstGeom prst="rect">
                      <a:avLst/>
                    </a:prstGeom>
                  </pic:spPr>
                </pic:pic>
              </a:graphicData>
            </a:graphic>
          </wp:inline>
        </w:drawing>
      </w:r>
    </w:p>
    <w:p w14:paraId="3ED07C0D" w14:textId="7F5FCA01" w:rsidR="00755A28" w:rsidRDefault="00A2795C" w:rsidP="00755A28">
      <w:r>
        <w:t xml:space="preserve"> </w:t>
      </w:r>
      <w:r w:rsidR="00F23930">
        <w:t>What about a program that shows different random colors? From Math, use the “pick random” block.</w:t>
      </w:r>
    </w:p>
    <w:p w14:paraId="3D58741C" w14:textId="4B6AAFE8" w:rsidR="00F23930" w:rsidRDefault="00F23930" w:rsidP="00E04914">
      <w:pPr>
        <w:jc w:val="center"/>
      </w:pPr>
      <w:r w:rsidRPr="00F23930">
        <w:rPr>
          <w:noProof/>
        </w:rPr>
        <w:drawing>
          <wp:inline distT="0" distB="0" distL="0" distR="0" wp14:anchorId="5CCBDBA2" wp14:editId="0C38A3C7">
            <wp:extent cx="3412649" cy="1344278"/>
            <wp:effectExtent l="0" t="0" r="0" b="889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00" cstate="screen">
                      <a:extLst>
                        <a:ext uri="{28A0092B-C50C-407E-A947-70E740481C1C}">
                          <a14:useLocalDpi xmlns:a14="http://schemas.microsoft.com/office/drawing/2010/main"/>
                        </a:ext>
                      </a:extLst>
                    </a:blip>
                    <a:stretch>
                      <a:fillRect/>
                    </a:stretch>
                  </pic:blipFill>
                  <pic:spPr>
                    <a:xfrm>
                      <a:off x="0" y="0"/>
                      <a:ext cx="3444485" cy="1356818"/>
                    </a:xfrm>
                    <a:prstGeom prst="rect">
                      <a:avLst/>
                    </a:prstGeom>
                  </pic:spPr>
                </pic:pic>
              </a:graphicData>
            </a:graphic>
          </wp:inline>
        </w:drawing>
      </w:r>
    </w:p>
    <w:p w14:paraId="4680E6FD" w14:textId="77777777" w:rsidR="00EB09C1" w:rsidRDefault="00EB09C1" w:rsidP="00755A28"/>
    <w:p w14:paraId="56EB3803" w14:textId="6B1CF5DD" w:rsidR="00F23930" w:rsidRDefault="00F23930" w:rsidP="00755A28">
      <w:r>
        <w:lastRenderedPageBreak/>
        <w:t>The range of color is 0 to 25</w:t>
      </w:r>
      <w:r w:rsidR="00B95855">
        <w:t>5</w:t>
      </w:r>
      <w:r w:rsidR="00327F92">
        <w:t>,</w:t>
      </w:r>
      <w:r w:rsidR="00B95855">
        <w:t xml:space="preserve"> and so we set the </w:t>
      </w:r>
      <w:r w:rsidR="00D633BF">
        <w:t>range for that. We will randomize all three colors and put in a loop</w:t>
      </w:r>
      <w:r w:rsidR="006E4161">
        <w:t xml:space="preserve"> to change the color every 100ms.</w:t>
      </w:r>
      <w:r w:rsidR="00D70FDF">
        <w:t xml:space="preserve"> Note how this is a forever loop.</w:t>
      </w:r>
    </w:p>
    <w:p w14:paraId="2A9D7B63" w14:textId="490025F8" w:rsidR="006E4161" w:rsidRDefault="00D70FDF" w:rsidP="00D70FDF">
      <w:pPr>
        <w:jc w:val="center"/>
      </w:pPr>
      <w:r w:rsidRPr="00D70FDF">
        <w:rPr>
          <w:noProof/>
        </w:rPr>
        <w:drawing>
          <wp:inline distT="0" distB="0" distL="0" distR="0" wp14:anchorId="1B2B7083" wp14:editId="1611EEBA">
            <wp:extent cx="5513723" cy="976094"/>
            <wp:effectExtent l="0" t="0" r="0" b="0"/>
            <wp:docPr id="27" name="Picture 27" descr="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ebsite, timeline&#10;&#10;Description automatically generated"/>
                    <pic:cNvPicPr/>
                  </pic:nvPicPr>
                  <pic:blipFill>
                    <a:blip r:embed="rId101" cstate="screen">
                      <a:extLst>
                        <a:ext uri="{28A0092B-C50C-407E-A947-70E740481C1C}">
                          <a14:useLocalDpi xmlns:a14="http://schemas.microsoft.com/office/drawing/2010/main"/>
                        </a:ext>
                      </a:extLst>
                    </a:blip>
                    <a:stretch>
                      <a:fillRect/>
                    </a:stretch>
                  </pic:blipFill>
                  <pic:spPr>
                    <a:xfrm>
                      <a:off x="0" y="0"/>
                      <a:ext cx="5530479" cy="979060"/>
                    </a:xfrm>
                    <a:prstGeom prst="rect">
                      <a:avLst/>
                    </a:prstGeom>
                  </pic:spPr>
                </pic:pic>
              </a:graphicData>
            </a:graphic>
          </wp:inline>
        </w:drawing>
      </w:r>
    </w:p>
    <w:p w14:paraId="25BD711D" w14:textId="49C5D22A" w:rsidR="00D70FDF" w:rsidRDefault="003C4EE5" w:rsidP="00755A28">
      <w:r>
        <w:t xml:space="preserve">There are many online tools </w:t>
      </w:r>
      <w:r w:rsidR="00603645">
        <w:t>to help. In fact, just googling “color picker” will show a tool for colors.</w:t>
      </w:r>
      <w:r w:rsidR="00C56DFB">
        <w:t xml:space="preserve"> The picker presents the selected color in different formats. The one we need is RGB.</w:t>
      </w:r>
    </w:p>
    <w:p w14:paraId="4EFAF97A" w14:textId="451C80DB" w:rsidR="00603645" w:rsidRDefault="00C56DFB" w:rsidP="00C56DFB">
      <w:pPr>
        <w:jc w:val="center"/>
      </w:pPr>
      <w:r w:rsidRPr="00C56DFB">
        <w:rPr>
          <w:noProof/>
        </w:rPr>
        <w:drawing>
          <wp:inline distT="0" distB="0" distL="0" distR="0" wp14:anchorId="63542F1A" wp14:editId="5F94A5D5">
            <wp:extent cx="4186989" cy="2849478"/>
            <wp:effectExtent l="0" t="0" r="4445" b="825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02" cstate="screen">
                      <a:extLst>
                        <a:ext uri="{28A0092B-C50C-407E-A947-70E740481C1C}">
                          <a14:useLocalDpi xmlns:a14="http://schemas.microsoft.com/office/drawing/2010/main"/>
                        </a:ext>
                      </a:extLst>
                    </a:blip>
                    <a:stretch>
                      <a:fillRect/>
                    </a:stretch>
                  </pic:blipFill>
                  <pic:spPr>
                    <a:xfrm>
                      <a:off x="0" y="0"/>
                      <a:ext cx="4195476" cy="2855254"/>
                    </a:xfrm>
                    <a:prstGeom prst="rect">
                      <a:avLst/>
                    </a:prstGeom>
                  </pic:spPr>
                </pic:pic>
              </a:graphicData>
            </a:graphic>
          </wp:inline>
        </w:drawing>
      </w:r>
    </w:p>
    <w:p w14:paraId="7188251A" w14:textId="0458336E" w:rsidR="00C56DFB" w:rsidRDefault="00C56DFB" w:rsidP="00C56DFB">
      <w:r>
        <w:t xml:space="preserve">The </w:t>
      </w:r>
      <w:r w:rsidR="0066552F">
        <w:t xml:space="preserve">two </w:t>
      </w:r>
      <w:r>
        <w:t xml:space="preserve">taillights </w:t>
      </w:r>
      <w:r w:rsidR="00E24ADC">
        <w:t xml:space="preserve">can </w:t>
      </w:r>
      <w:r w:rsidR="00606E9F">
        <w:t xml:space="preserve">each </w:t>
      </w:r>
      <w:r w:rsidR="00E24ADC">
        <w:t xml:space="preserve">be set to </w:t>
      </w:r>
      <w:r w:rsidR="00606E9F">
        <w:t xml:space="preserve">a </w:t>
      </w:r>
      <w:r w:rsidR="00E24ADC">
        <w:t xml:space="preserve">different </w:t>
      </w:r>
      <w:r w:rsidR="007B6D17">
        <w:t>color. Let</w:t>
      </w:r>
      <w:r w:rsidR="00D8509E">
        <w:t>’</w:t>
      </w:r>
      <w:r w:rsidR="007B6D17">
        <w:t xml:space="preserve">s alternate the two lights </w:t>
      </w:r>
      <w:r w:rsidR="00D8509E">
        <w:t>red and blue. Something like a police car!</w:t>
      </w:r>
    </w:p>
    <w:p w14:paraId="0338B757" w14:textId="4FC1F043" w:rsidR="007B6D17" w:rsidRPr="00755A28" w:rsidRDefault="00425FE3" w:rsidP="007B6D17">
      <w:pPr>
        <w:jc w:val="center"/>
      </w:pPr>
      <w:r w:rsidRPr="00425FE3">
        <w:rPr>
          <w:noProof/>
        </w:rPr>
        <w:drawing>
          <wp:inline distT="0" distB="0" distL="0" distR="0" wp14:anchorId="5E2B15FA" wp14:editId="56AE4472">
            <wp:extent cx="2555508" cy="2422845"/>
            <wp:effectExtent l="0" t="0" r="0" b="0"/>
            <wp:docPr id="1708525304" name="Picture 170852530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304" name="Picture 1708525304" descr="Chart, diagram&#10;&#10;Description automatically generated"/>
                    <pic:cNvPicPr/>
                  </pic:nvPicPr>
                  <pic:blipFill>
                    <a:blip r:embed="rId103"/>
                    <a:stretch>
                      <a:fillRect/>
                    </a:stretch>
                  </pic:blipFill>
                  <pic:spPr>
                    <a:xfrm>
                      <a:off x="0" y="0"/>
                      <a:ext cx="2586805" cy="2452517"/>
                    </a:xfrm>
                    <a:prstGeom prst="rect">
                      <a:avLst/>
                    </a:prstGeom>
                  </pic:spPr>
                </pic:pic>
              </a:graphicData>
            </a:graphic>
          </wp:inline>
        </w:drawing>
      </w:r>
    </w:p>
    <w:p w14:paraId="472AB61A" w14:textId="6FD7256D" w:rsidR="007B3EE5" w:rsidRDefault="00617D7C" w:rsidP="00617D7C">
      <w:pPr>
        <w:pStyle w:val="Heading2"/>
      </w:pPr>
      <w:bookmarkStart w:id="28" w:name="_Toc204761348"/>
      <w:r>
        <w:lastRenderedPageBreak/>
        <w:t>Distance Sensor</w:t>
      </w:r>
      <w:bookmarkEnd w:id="28"/>
    </w:p>
    <w:p w14:paraId="2BC3B50B" w14:textId="3EE4CA6F" w:rsidR="00617D7C" w:rsidRDefault="00A45A3A" w:rsidP="00617D7C">
      <w:r>
        <w:t xml:space="preserve">The front of </w:t>
      </w:r>
      <w:proofErr w:type="spellStart"/>
      <w:r>
        <w:t>BrainBot</w:t>
      </w:r>
      <w:proofErr w:type="spellEnd"/>
      <w:r>
        <w:t xml:space="preserve"> </w:t>
      </w:r>
      <w:r w:rsidR="00AF3E44">
        <w:t>has a distance sensor. This sensor uses ultrasound to send a pulse</w:t>
      </w:r>
      <w:r w:rsidR="002762E2">
        <w:t>,</w:t>
      </w:r>
      <w:r w:rsidR="00AF3E44">
        <w:t xml:space="preserve"> </w:t>
      </w:r>
      <w:r w:rsidR="004D24EB">
        <w:t>and then it measure</w:t>
      </w:r>
      <w:r w:rsidR="002762E2">
        <w:t>s</w:t>
      </w:r>
      <w:r w:rsidR="004D24EB">
        <w:t xml:space="preserve"> the time needed for the sound to bounce back.</w:t>
      </w:r>
    </w:p>
    <w:p w14:paraId="23B5C652" w14:textId="429B6912" w:rsidR="004D24EB" w:rsidRDefault="00D4326A" w:rsidP="00617D7C">
      <w:r>
        <w:t xml:space="preserve">An example can be in a robot that </w:t>
      </w:r>
      <w:r w:rsidR="005C26ED">
        <w:t>“attacks” your hand! The robot will sit still until</w:t>
      </w:r>
      <w:r w:rsidR="00714510">
        <w:t xml:space="preserve"> it detects an object in front of it</w:t>
      </w:r>
      <w:r w:rsidR="002105A1">
        <w:t>, and then it will move forward up to it.</w:t>
      </w:r>
    </w:p>
    <w:p w14:paraId="5F1AA77C" w14:textId="42193EC9" w:rsidR="00485097" w:rsidRDefault="00E82E9C" w:rsidP="006F72D0">
      <w:pPr>
        <w:jc w:val="center"/>
      </w:pPr>
      <w:r w:rsidRPr="00E82E9C">
        <w:rPr>
          <w:noProof/>
        </w:rPr>
        <w:drawing>
          <wp:inline distT="0" distB="0" distL="0" distR="0" wp14:anchorId="3CBDC20C" wp14:editId="2C383728">
            <wp:extent cx="3504593" cy="2794688"/>
            <wp:effectExtent l="0" t="0" r="635" b="5715"/>
            <wp:docPr id="1708525281" name="Picture 17085252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81" name="Picture 1708525281" descr="Graphical user interface&#10;&#10;Description automatically generated"/>
                    <pic:cNvPicPr/>
                  </pic:nvPicPr>
                  <pic:blipFill>
                    <a:blip r:embed="rId104" cstate="screen">
                      <a:extLst>
                        <a:ext uri="{28A0092B-C50C-407E-A947-70E740481C1C}">
                          <a14:useLocalDpi xmlns:a14="http://schemas.microsoft.com/office/drawing/2010/main"/>
                        </a:ext>
                      </a:extLst>
                    </a:blip>
                    <a:stretch>
                      <a:fillRect/>
                    </a:stretch>
                  </pic:blipFill>
                  <pic:spPr>
                    <a:xfrm>
                      <a:off x="0" y="0"/>
                      <a:ext cx="3518617" cy="2805871"/>
                    </a:xfrm>
                    <a:prstGeom prst="rect">
                      <a:avLst/>
                    </a:prstGeom>
                  </pic:spPr>
                </pic:pic>
              </a:graphicData>
            </a:graphic>
          </wp:inline>
        </w:drawing>
      </w:r>
    </w:p>
    <w:p w14:paraId="66DFA627" w14:textId="23EA72B6" w:rsidR="00B55A2A" w:rsidRDefault="006F72D0" w:rsidP="00617D7C">
      <w:r>
        <w:t>The robot can also use distance measurement to avoid obstacles.</w:t>
      </w:r>
      <w:r w:rsidR="004C4829">
        <w:t xml:space="preserve"> The</w:t>
      </w:r>
      <w:r w:rsidR="004D4AFA">
        <w:t xml:space="preserve"> used</w:t>
      </w:r>
      <w:r w:rsidR="004C4829">
        <w:t xml:space="preserve"> algorithm </w:t>
      </w:r>
      <w:r w:rsidR="004D4AFA">
        <w:t>is very simple. If the robot detects a distance less than 20cm, it will turn for 200ms and then try to go forward again.</w:t>
      </w:r>
    </w:p>
    <w:p w14:paraId="1E8237A5" w14:textId="66387EE9" w:rsidR="006F72D0" w:rsidRDefault="004C4829" w:rsidP="00EB09C1">
      <w:pPr>
        <w:jc w:val="center"/>
      </w:pPr>
      <w:r w:rsidRPr="004C4829">
        <w:rPr>
          <w:noProof/>
        </w:rPr>
        <w:drawing>
          <wp:inline distT="0" distB="0" distL="0" distR="0" wp14:anchorId="7423B74C" wp14:editId="53D62658">
            <wp:extent cx="3772355" cy="3428974"/>
            <wp:effectExtent l="0" t="0" r="0" b="635"/>
            <wp:docPr id="1708525282" name="Picture 17085252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82" name="Picture 1708525282" descr="Graphical user interface, application&#10;&#10;Description automatically generated"/>
                    <pic:cNvPicPr/>
                  </pic:nvPicPr>
                  <pic:blipFill>
                    <a:blip r:embed="rId105" cstate="screen">
                      <a:extLst>
                        <a:ext uri="{28A0092B-C50C-407E-A947-70E740481C1C}">
                          <a14:useLocalDpi xmlns:a14="http://schemas.microsoft.com/office/drawing/2010/main"/>
                        </a:ext>
                      </a:extLst>
                    </a:blip>
                    <a:stretch>
                      <a:fillRect/>
                    </a:stretch>
                  </pic:blipFill>
                  <pic:spPr>
                    <a:xfrm>
                      <a:off x="0" y="0"/>
                      <a:ext cx="3780406" cy="3436292"/>
                    </a:xfrm>
                    <a:prstGeom prst="rect">
                      <a:avLst/>
                    </a:prstGeom>
                  </pic:spPr>
                </pic:pic>
              </a:graphicData>
            </a:graphic>
          </wp:inline>
        </w:drawing>
      </w:r>
    </w:p>
    <w:p w14:paraId="7919B47B" w14:textId="0D8F375A" w:rsidR="00617D7C" w:rsidRDefault="00617D7C" w:rsidP="002E3FA0">
      <w:pPr>
        <w:pStyle w:val="Heading2"/>
      </w:pPr>
      <w:bookmarkStart w:id="29" w:name="_Toc204761349"/>
      <w:r>
        <w:lastRenderedPageBreak/>
        <w:t xml:space="preserve">Line </w:t>
      </w:r>
      <w:r w:rsidR="002E3FA0">
        <w:t>Follower</w:t>
      </w:r>
      <w:bookmarkEnd w:id="29"/>
    </w:p>
    <w:p w14:paraId="4A4B3F67" w14:textId="69AC6B54" w:rsidR="00F105D6" w:rsidRDefault="00F105D6" w:rsidP="00F105D6">
      <w:r>
        <w:t xml:space="preserve">There are two ground reflector </w:t>
      </w:r>
      <w:r w:rsidR="00852187">
        <w:t>sensors.</w:t>
      </w:r>
    </w:p>
    <w:p w14:paraId="5D7E7B39" w14:textId="169E5773" w:rsidR="00852187" w:rsidRDefault="00852187" w:rsidP="00852187">
      <w:pPr>
        <w:jc w:val="center"/>
      </w:pPr>
      <w:r>
        <w:rPr>
          <w:noProof/>
        </w:rPr>
        <w:drawing>
          <wp:inline distT="0" distB="0" distL="0" distR="0" wp14:anchorId="7436040A" wp14:editId="29642B5D">
            <wp:extent cx="4237673" cy="2942376"/>
            <wp:effectExtent l="0" t="0" r="0" b="0"/>
            <wp:docPr id="1708525283" name="Picture 1708525283" descr="A picture containing electronics, black, control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83" name="Picture 1708525283" descr="A picture containing electronics, black, control panel&#10;&#10;Description automatically generated"/>
                    <pic:cNvPicPr>
                      <a:picLocks noChangeAspect="1" noChangeArrowheads="1"/>
                    </pic:cNvPicPr>
                  </pic:nvPicPr>
                  <pic:blipFill>
                    <a:blip r:embed="rId106" cstate="screen">
                      <a:extLst>
                        <a:ext uri="{28A0092B-C50C-407E-A947-70E740481C1C}">
                          <a14:useLocalDpi xmlns:a14="http://schemas.microsoft.com/office/drawing/2010/main"/>
                        </a:ext>
                      </a:extLst>
                    </a:blip>
                    <a:srcRect/>
                    <a:stretch>
                      <a:fillRect/>
                    </a:stretch>
                  </pic:blipFill>
                  <pic:spPr bwMode="auto">
                    <a:xfrm>
                      <a:off x="0" y="0"/>
                      <a:ext cx="4248041" cy="2949575"/>
                    </a:xfrm>
                    <a:prstGeom prst="rect">
                      <a:avLst/>
                    </a:prstGeom>
                    <a:noFill/>
                    <a:ln>
                      <a:noFill/>
                    </a:ln>
                  </pic:spPr>
                </pic:pic>
              </a:graphicData>
            </a:graphic>
          </wp:inline>
        </w:drawing>
      </w:r>
    </w:p>
    <w:p w14:paraId="538D99C3" w14:textId="5314E3C0" w:rsidR="00852187" w:rsidRDefault="00690A53" w:rsidP="00852187">
      <w:r w:rsidRPr="00690A53">
        <w:t>The ground sensors use the ground to reflect an infrared beam back to a light sensor located next to them. If you look closely at them, you’ll see a separator between both. This is so it only gets the value from the reflection off the ground and not spill over from the beam itself. The infrared light sensor may look black to our eyes, but it is designed to filter out all other light except the infrared.</w:t>
      </w:r>
    </w:p>
    <w:p w14:paraId="3EAF0D0E" w14:textId="31B27ED2" w:rsidR="00690A53" w:rsidRDefault="00690A53" w:rsidP="00690A53">
      <w:pPr>
        <w:jc w:val="center"/>
      </w:pPr>
      <w:r>
        <w:rPr>
          <w:noProof/>
        </w:rPr>
        <w:drawing>
          <wp:inline distT="0" distB="0" distL="0" distR="0" wp14:anchorId="0757C102" wp14:editId="325E4D9A">
            <wp:extent cx="4400119" cy="2869949"/>
            <wp:effectExtent l="0" t="0" r="635" b="6985"/>
            <wp:docPr id="1708525285" name="Picture 170852528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85" name="Picture 1708525285" descr="A picture containing text, electronics&#10;&#10;Description automatically generated"/>
                    <pic:cNvPicPr>
                      <a:picLocks noChangeAspect="1" noChangeArrowheads="1"/>
                    </pic:cNvPicPr>
                  </pic:nvPicPr>
                  <pic:blipFill>
                    <a:blip r:embed="rId107" cstate="screen">
                      <a:extLst>
                        <a:ext uri="{28A0092B-C50C-407E-A947-70E740481C1C}">
                          <a14:useLocalDpi xmlns:a14="http://schemas.microsoft.com/office/drawing/2010/main"/>
                        </a:ext>
                      </a:extLst>
                    </a:blip>
                    <a:srcRect/>
                    <a:stretch>
                      <a:fillRect/>
                    </a:stretch>
                  </pic:blipFill>
                  <pic:spPr bwMode="auto">
                    <a:xfrm>
                      <a:off x="0" y="0"/>
                      <a:ext cx="4409453" cy="2876037"/>
                    </a:xfrm>
                    <a:prstGeom prst="rect">
                      <a:avLst/>
                    </a:prstGeom>
                    <a:noFill/>
                    <a:ln>
                      <a:noFill/>
                    </a:ln>
                  </pic:spPr>
                </pic:pic>
              </a:graphicData>
            </a:graphic>
          </wp:inline>
        </w:drawing>
      </w:r>
    </w:p>
    <w:p w14:paraId="27B802A0" w14:textId="77777777" w:rsidR="00311A64" w:rsidRPr="00F105D6" w:rsidRDefault="00311A64" w:rsidP="00311A64"/>
    <w:p w14:paraId="605E56F4" w14:textId="72755F1D" w:rsidR="00523C46" w:rsidRDefault="00E0423B" w:rsidP="00D77B81">
      <w:proofErr w:type="spellStart"/>
      <w:r>
        <w:t>Bri</w:t>
      </w:r>
      <w:r w:rsidR="00910A83">
        <w:t>a</w:t>
      </w:r>
      <w:r>
        <w:t>nBot</w:t>
      </w:r>
      <w:proofErr w:type="spellEnd"/>
      <w:r w:rsidR="006432C7">
        <w:t xml:space="preserve"> Kit includes a line follower she</w:t>
      </w:r>
      <w:r w:rsidR="007D29F8">
        <w:t>et, that can be used to get us started.</w:t>
      </w:r>
      <w:r w:rsidR="00F811BB">
        <w:t xml:space="preserve"> </w:t>
      </w:r>
    </w:p>
    <w:p w14:paraId="35988650" w14:textId="77777777" w:rsidR="00523C46" w:rsidRDefault="00523C46" w:rsidP="00523C46">
      <w:pPr>
        <w:jc w:val="center"/>
      </w:pPr>
      <w:r w:rsidRPr="00523C46">
        <w:rPr>
          <w:noProof/>
        </w:rPr>
        <w:lastRenderedPageBreak/>
        <w:drawing>
          <wp:inline distT="0" distB="0" distL="0" distR="0" wp14:anchorId="72323425" wp14:editId="66524AB1">
            <wp:extent cx="3759200" cy="2796909"/>
            <wp:effectExtent l="0" t="0" r="0" b="3810"/>
            <wp:docPr id="1708525311" name="Picture 17085253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311" name="Picture 1708525311" descr="A picture containing text&#10;&#10;Description automatically generated"/>
                    <pic:cNvPicPr/>
                  </pic:nvPicPr>
                  <pic:blipFill>
                    <a:blip r:embed="rId108" cstate="screen">
                      <a:extLst>
                        <a:ext uri="{28A0092B-C50C-407E-A947-70E740481C1C}">
                          <a14:useLocalDpi xmlns:a14="http://schemas.microsoft.com/office/drawing/2010/main"/>
                        </a:ext>
                      </a:extLst>
                    </a:blip>
                    <a:stretch>
                      <a:fillRect/>
                    </a:stretch>
                  </pic:blipFill>
                  <pic:spPr>
                    <a:xfrm>
                      <a:off x="0" y="0"/>
                      <a:ext cx="3767737" cy="2803261"/>
                    </a:xfrm>
                    <a:prstGeom prst="rect">
                      <a:avLst/>
                    </a:prstGeom>
                  </pic:spPr>
                </pic:pic>
              </a:graphicData>
            </a:graphic>
          </wp:inline>
        </w:drawing>
      </w:r>
    </w:p>
    <w:p w14:paraId="5B95A95C" w14:textId="6A650081" w:rsidR="008302DD" w:rsidRDefault="00204106" w:rsidP="00D77B81">
      <w:r>
        <w:t>Before moving the robot, let</w:t>
      </w:r>
      <w:r w:rsidR="008C0BCD">
        <w:t>’</w:t>
      </w:r>
      <w:r>
        <w:t>s show the sensor reading</w:t>
      </w:r>
      <w:r w:rsidR="008302DD">
        <w:t>s on the screen to get a better understanding.</w:t>
      </w:r>
      <w:r w:rsidR="00143276">
        <w:t xml:space="preserve"> Note how the left and right arrows are pointing the opposite direction </w:t>
      </w:r>
      <w:r w:rsidR="005650E6">
        <w:t>since the BrainPad Pulse is mounte</w:t>
      </w:r>
      <w:r w:rsidR="008C0BCD">
        <w:t>d</w:t>
      </w:r>
      <w:r w:rsidR="005650E6">
        <w:t xml:space="preserve"> backwards from the “driver’s” perspective.</w:t>
      </w:r>
    </w:p>
    <w:p w14:paraId="144B5B69" w14:textId="44831B54" w:rsidR="000A64F2" w:rsidRDefault="008A5B98" w:rsidP="000A64F2">
      <w:pPr>
        <w:jc w:val="center"/>
      </w:pPr>
      <w:r w:rsidRPr="008A5B98">
        <w:rPr>
          <w:noProof/>
        </w:rPr>
        <w:drawing>
          <wp:inline distT="0" distB="0" distL="0" distR="0" wp14:anchorId="74BC311E" wp14:editId="043F943B">
            <wp:extent cx="3611033" cy="4193969"/>
            <wp:effectExtent l="0" t="0" r="8890" b="0"/>
            <wp:docPr id="1708525307" name="Picture 17085253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307" name="Picture 1708525307" descr="A picture containing graphical user interface&#10;&#10;Description automatically generated"/>
                    <pic:cNvPicPr/>
                  </pic:nvPicPr>
                  <pic:blipFill>
                    <a:blip r:embed="rId109" cstate="screen">
                      <a:extLst>
                        <a:ext uri="{28A0092B-C50C-407E-A947-70E740481C1C}">
                          <a14:useLocalDpi xmlns:a14="http://schemas.microsoft.com/office/drawing/2010/main"/>
                        </a:ext>
                      </a:extLst>
                    </a:blip>
                    <a:stretch>
                      <a:fillRect/>
                    </a:stretch>
                  </pic:blipFill>
                  <pic:spPr>
                    <a:xfrm>
                      <a:off x="0" y="0"/>
                      <a:ext cx="3631674" cy="4217943"/>
                    </a:xfrm>
                    <a:prstGeom prst="rect">
                      <a:avLst/>
                    </a:prstGeom>
                  </pic:spPr>
                </pic:pic>
              </a:graphicData>
            </a:graphic>
          </wp:inline>
        </w:drawing>
      </w:r>
    </w:p>
    <w:p w14:paraId="2141F4B6" w14:textId="0970B155" w:rsidR="00D77B81" w:rsidRDefault="00F811BB" w:rsidP="00D77B81">
      <w:r>
        <w:lastRenderedPageBreak/>
        <w:t xml:space="preserve">The </w:t>
      </w:r>
      <w:r w:rsidR="000454D9">
        <w:t xml:space="preserve">black line </w:t>
      </w:r>
      <w:r w:rsidR="00C31766">
        <w:t>on the sheet fits right in between the two sensors</w:t>
      </w:r>
      <w:r w:rsidR="00AB4432">
        <w:t>, resulting in detection to being non</w:t>
      </w:r>
      <w:r w:rsidR="00214C34">
        <w:t>e.</w:t>
      </w:r>
      <w:r w:rsidR="00B425EA">
        <w:t xml:space="preserve"> We are </w:t>
      </w:r>
      <w:r w:rsidR="00F6509D">
        <w:t>showing</w:t>
      </w:r>
      <w:r w:rsidR="00B425EA">
        <w:t xml:space="preserve"> the X image to </w:t>
      </w:r>
      <w:r w:rsidR="00F6509D">
        <w:t>indicate</w:t>
      </w:r>
      <w:r w:rsidR="00B425EA">
        <w:t xml:space="preserve"> that no lone is being </w:t>
      </w:r>
      <w:r w:rsidR="001128CC">
        <w:t>detected</w:t>
      </w:r>
      <w:r w:rsidR="00B425EA">
        <w:t>. Place the robot on the sheet, over the line</w:t>
      </w:r>
      <w:r w:rsidR="001128CC">
        <w:t xml:space="preserve">. </w:t>
      </w:r>
      <w:r w:rsidR="00DD2DD3">
        <w:t>Rotate</w:t>
      </w:r>
      <w:r w:rsidR="001128CC">
        <w:t xml:space="preserve"> the robot slightly right and left and observe the screen.</w:t>
      </w:r>
    </w:p>
    <w:p w14:paraId="39D1D594" w14:textId="55CF3024" w:rsidR="00274B93" w:rsidRDefault="00954E1A" w:rsidP="00D77B81">
      <w:r>
        <w:t>Let us give the robot some simple AI.</w:t>
      </w:r>
      <w:r w:rsidR="00D05101">
        <w:t xml:space="preserve"> We will move forward when no line is detected, assuming the robot started on the line.</w:t>
      </w:r>
      <w:r w:rsidR="00101E86">
        <w:t xml:space="preserve"> When the </w:t>
      </w:r>
      <w:r w:rsidR="00481779">
        <w:t xml:space="preserve">robot moves </w:t>
      </w:r>
      <w:r w:rsidR="00B318BE">
        <w:t>off the line</w:t>
      </w:r>
      <w:r w:rsidR="00B7683E">
        <w:t>,</w:t>
      </w:r>
      <w:r w:rsidR="00B318BE">
        <w:t xml:space="preserve"> too far to the right, </w:t>
      </w:r>
      <w:r w:rsidR="00B7683E">
        <w:t xml:space="preserve">we </w:t>
      </w:r>
      <w:r w:rsidR="00BC1BE0">
        <w:t xml:space="preserve">would detect line on the left side. In this case, we need to rotate the robot </w:t>
      </w:r>
      <w:r w:rsidR="001A32F9">
        <w:t xml:space="preserve">to the left to bring it back. </w:t>
      </w:r>
      <w:r w:rsidR="00112628">
        <w:t>If the robot goes the other way, the action is the same but opposite.</w:t>
      </w:r>
    </w:p>
    <w:p w14:paraId="4C15BF8F" w14:textId="7D6BC843" w:rsidR="00112628" w:rsidRDefault="008E2A96" w:rsidP="008E2A96">
      <w:pPr>
        <w:jc w:val="center"/>
      </w:pPr>
      <w:r w:rsidRPr="008E2A96">
        <w:rPr>
          <w:noProof/>
        </w:rPr>
        <w:drawing>
          <wp:inline distT="0" distB="0" distL="0" distR="0" wp14:anchorId="2AEEA31C" wp14:editId="27696DB4">
            <wp:extent cx="4034058" cy="3860800"/>
            <wp:effectExtent l="0" t="0" r="5080" b="6350"/>
            <wp:docPr id="846410916" name="Picture 8464109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16" name="Picture 846410916" descr="Chart&#10;&#10;Description automatically generated"/>
                    <pic:cNvPicPr/>
                  </pic:nvPicPr>
                  <pic:blipFill>
                    <a:blip r:embed="rId110" cstate="screen">
                      <a:extLst>
                        <a:ext uri="{28A0092B-C50C-407E-A947-70E740481C1C}">
                          <a14:useLocalDpi xmlns:a14="http://schemas.microsoft.com/office/drawing/2010/main"/>
                        </a:ext>
                      </a:extLst>
                    </a:blip>
                    <a:stretch>
                      <a:fillRect/>
                    </a:stretch>
                  </pic:blipFill>
                  <pic:spPr>
                    <a:xfrm>
                      <a:off x="0" y="0"/>
                      <a:ext cx="4037147" cy="3863757"/>
                    </a:xfrm>
                    <a:prstGeom prst="rect">
                      <a:avLst/>
                    </a:prstGeom>
                  </pic:spPr>
                </pic:pic>
              </a:graphicData>
            </a:graphic>
          </wp:inline>
        </w:drawing>
      </w:r>
    </w:p>
    <w:p w14:paraId="21918CC2" w14:textId="1C03AF1F" w:rsidR="001128CC" w:rsidRDefault="00BA352E" w:rsidP="00D77B81">
      <w:r>
        <w:t xml:space="preserve">Note that </w:t>
      </w:r>
      <w:r w:rsidR="0088502B">
        <w:t xml:space="preserve">as </w:t>
      </w:r>
      <w:r>
        <w:t xml:space="preserve">the light sensor </w:t>
      </w:r>
      <w:proofErr w:type="gramStart"/>
      <w:r w:rsidR="0088502B">
        <w:t>rely</w:t>
      </w:r>
      <w:proofErr w:type="gramEnd"/>
      <w:r w:rsidR="0088502B">
        <w:t xml:space="preserve"> and </w:t>
      </w:r>
      <w:proofErr w:type="gramStart"/>
      <w:r w:rsidR="0088502B">
        <w:t>measure</w:t>
      </w:r>
      <w:proofErr w:type="gramEnd"/>
      <w:r w:rsidR="0088502B">
        <w:t xml:space="preserve"> the light levels, they </w:t>
      </w:r>
      <w:r>
        <w:t xml:space="preserve">do not work properly </w:t>
      </w:r>
      <w:r w:rsidR="0088502B">
        <w:t xml:space="preserve">in a very bright </w:t>
      </w:r>
      <w:r w:rsidR="007920CA">
        <w:t>environment</w:t>
      </w:r>
      <w:r w:rsidR="002F1407">
        <w:t>, like under direct sunlight.</w:t>
      </w:r>
    </w:p>
    <w:p w14:paraId="430FB06F" w14:textId="592E6436" w:rsidR="00D77B81" w:rsidRDefault="00D77B81" w:rsidP="00D77B81">
      <w:pPr>
        <w:pStyle w:val="Heading2"/>
      </w:pPr>
      <w:bookmarkStart w:id="30" w:name="_Toc204761350"/>
      <w:r>
        <w:t>Remote Control</w:t>
      </w:r>
      <w:bookmarkEnd w:id="30"/>
    </w:p>
    <w:p w14:paraId="63C752F1" w14:textId="62B3B9A6" w:rsidR="00D77B81" w:rsidRDefault="000E7B83" w:rsidP="00D77B81">
      <w:proofErr w:type="spellStart"/>
      <w:r>
        <w:t>BrainBot</w:t>
      </w:r>
      <w:proofErr w:type="spellEnd"/>
      <w:r>
        <w:t xml:space="preserve"> also includes an infrared remote control. </w:t>
      </w:r>
      <w:r w:rsidR="00F530D3">
        <w:t>A simple use can be to control the movement of the robot.</w:t>
      </w:r>
      <w:r w:rsidR="00551CD5">
        <w:t xml:space="preserve"> Like push up to move forward and push down to move backwards.</w:t>
      </w:r>
    </w:p>
    <w:p w14:paraId="51F972C8" w14:textId="77777777" w:rsidR="00F530D3" w:rsidRPr="00D77B81" w:rsidRDefault="00F530D3" w:rsidP="00D77B81"/>
    <w:p w14:paraId="431D3F58" w14:textId="5A0473F2" w:rsidR="002E3FA0" w:rsidRDefault="00402228" w:rsidP="00402228">
      <w:pPr>
        <w:jc w:val="center"/>
      </w:pPr>
      <w:r w:rsidRPr="00402228">
        <w:rPr>
          <w:noProof/>
        </w:rPr>
        <w:lastRenderedPageBreak/>
        <w:drawing>
          <wp:inline distT="0" distB="0" distL="0" distR="0" wp14:anchorId="77E0F289" wp14:editId="691B0DE5">
            <wp:extent cx="3761426" cy="3041290"/>
            <wp:effectExtent l="0" t="0" r="0" b="6985"/>
            <wp:docPr id="1708525286" name="Picture 17085252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86" name="Picture 1708525286" descr="Graphical user interface&#10;&#10;Description automatically generated"/>
                    <pic:cNvPicPr/>
                  </pic:nvPicPr>
                  <pic:blipFill>
                    <a:blip r:embed="rId111" cstate="screen">
                      <a:extLst>
                        <a:ext uri="{28A0092B-C50C-407E-A947-70E740481C1C}">
                          <a14:useLocalDpi xmlns:a14="http://schemas.microsoft.com/office/drawing/2010/main"/>
                        </a:ext>
                      </a:extLst>
                    </a:blip>
                    <a:stretch>
                      <a:fillRect/>
                    </a:stretch>
                  </pic:blipFill>
                  <pic:spPr>
                    <a:xfrm>
                      <a:off x="0" y="0"/>
                      <a:ext cx="3774222" cy="3051636"/>
                    </a:xfrm>
                    <a:prstGeom prst="rect">
                      <a:avLst/>
                    </a:prstGeom>
                  </pic:spPr>
                </pic:pic>
              </a:graphicData>
            </a:graphic>
          </wp:inline>
        </w:drawing>
      </w:r>
    </w:p>
    <w:p w14:paraId="4941D706" w14:textId="0D63475C" w:rsidR="00551CD5" w:rsidRPr="00617D7C" w:rsidRDefault="00551CD5" w:rsidP="00551CD5">
      <w:r>
        <w:t xml:space="preserve">A better </w:t>
      </w:r>
      <w:r w:rsidR="006D6BD6">
        <w:t>method</w:t>
      </w:r>
      <w:r>
        <w:t xml:space="preserve"> would be to have a smarter AI robot but use the remote to tweak variables. Do not forget to take advantage of the screen</w:t>
      </w:r>
      <w:r w:rsidR="00FA6A31">
        <w:t xml:space="preserve"> to show information.</w:t>
      </w:r>
    </w:p>
    <w:p w14:paraId="001B3976" w14:textId="04896288" w:rsidR="00664167" w:rsidRDefault="00664167" w:rsidP="00664167">
      <w:pPr>
        <w:pStyle w:val="Heading1"/>
      </w:pPr>
      <w:bookmarkStart w:id="31" w:name="_Toc204761351"/>
      <w:r>
        <w:lastRenderedPageBreak/>
        <w:t>Games</w:t>
      </w:r>
      <w:bookmarkEnd w:id="31"/>
    </w:p>
    <w:p w14:paraId="622177C7" w14:textId="185EA131" w:rsidR="003B0816" w:rsidRDefault="00FE249E" w:rsidP="003B0816">
      <w:r>
        <w:t xml:space="preserve">Video games </w:t>
      </w:r>
      <w:r w:rsidR="005D3F6F">
        <w:t>are</w:t>
      </w:r>
      <w:r>
        <w:t xml:space="preserve"> a good </w:t>
      </w:r>
      <w:r w:rsidR="009638F5">
        <w:t>fun way to experiment with coding.</w:t>
      </w:r>
      <w:r w:rsidR="005520EE">
        <w:t xml:space="preserve"> It requires no additional hardware and excites both </w:t>
      </w:r>
      <w:r w:rsidR="004B58F3">
        <w:t>children and adults.</w:t>
      </w:r>
    </w:p>
    <w:p w14:paraId="6F10BBDE" w14:textId="68A58DA3" w:rsidR="00F97450" w:rsidRDefault="00F97450" w:rsidP="00874285">
      <w:pPr>
        <w:jc w:val="center"/>
      </w:pPr>
      <w:r>
        <w:rPr>
          <w:noProof/>
        </w:rPr>
        <w:drawing>
          <wp:inline distT="0" distB="0" distL="0" distR="0" wp14:anchorId="32379A6E" wp14:editId="24FB1605">
            <wp:extent cx="2329444" cy="1850694"/>
            <wp:effectExtent l="0" t="0" r="0" b="0"/>
            <wp:docPr id="846410935" name="Picture 8464109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35" name="Picture 846410935" descr="Graphical user interface&#10;&#10;Description automatically generated"/>
                    <pic:cNvPicPr/>
                  </pic:nvPicPr>
                  <pic:blipFill>
                    <a:blip r:embed="rId112">
                      <a:extLst>
                        <a:ext uri="{28A0092B-C50C-407E-A947-70E740481C1C}">
                          <a14:useLocalDpi xmlns:a14="http://schemas.microsoft.com/office/drawing/2010/main"/>
                        </a:ext>
                      </a:extLst>
                    </a:blip>
                    <a:stretch>
                      <a:fillRect/>
                    </a:stretch>
                  </pic:blipFill>
                  <pic:spPr>
                    <a:xfrm>
                      <a:off x="0" y="0"/>
                      <a:ext cx="2349326" cy="1866490"/>
                    </a:xfrm>
                    <a:prstGeom prst="rect">
                      <a:avLst/>
                    </a:prstGeom>
                  </pic:spPr>
                </pic:pic>
              </a:graphicData>
            </a:graphic>
          </wp:inline>
        </w:drawing>
      </w:r>
    </w:p>
    <w:p w14:paraId="452BB94E" w14:textId="7D4ACD25" w:rsidR="00E30BAB" w:rsidRPr="003B0816" w:rsidRDefault="00E30BAB" w:rsidP="003B0816">
      <w:r>
        <w:t>The MakeCode engine for Pulse includes a game engine.</w:t>
      </w:r>
      <w:r w:rsidR="00C811D2">
        <w:t xml:space="preserve"> Just note that </w:t>
      </w:r>
      <w:r w:rsidR="00FB7591">
        <w:t xml:space="preserve">the game engine functions take over the screen control. The blocks under “Display” category </w:t>
      </w:r>
      <w:r w:rsidR="00A11FCA">
        <w:t>should not be used once we use the game engine functions.</w:t>
      </w:r>
    </w:p>
    <w:p w14:paraId="2595A25F" w14:textId="770CB954" w:rsidR="00B9315D" w:rsidRDefault="00B9315D" w:rsidP="000042AC">
      <w:pPr>
        <w:pStyle w:val="Heading2"/>
      </w:pPr>
      <w:bookmarkStart w:id="32" w:name="_Toc204761352"/>
      <w:r>
        <w:t>Sprites</w:t>
      </w:r>
      <w:bookmarkEnd w:id="32"/>
    </w:p>
    <w:p w14:paraId="3E2EBBFC" w14:textId="54935EC6" w:rsidR="000042AC" w:rsidRDefault="002107A2" w:rsidP="00F51ACE">
      <w:r>
        <w:t>Sprites are the 2D images shown on the screen.</w:t>
      </w:r>
      <w:r w:rsidR="00785A43">
        <w:t xml:space="preserve"> They can be stationary, can move</w:t>
      </w:r>
      <w:r w:rsidR="00E70A51">
        <w:t>,</w:t>
      </w:r>
      <w:r w:rsidR="00785A43">
        <w:t xml:space="preserve"> and can be animated. </w:t>
      </w:r>
      <w:r w:rsidR="00F51ACE">
        <w:t xml:space="preserve">A sprite can be the </w:t>
      </w:r>
      <w:r w:rsidR="00850AC6">
        <w:t xml:space="preserve">hero being controlled by the buttons. Then </w:t>
      </w:r>
      <w:r w:rsidR="0041304C">
        <w:t xml:space="preserve">the enemies will try to attack the hero. Both the hero and the </w:t>
      </w:r>
      <w:r w:rsidR="00A15655">
        <w:t>enemy are sprites</w:t>
      </w:r>
      <w:r w:rsidR="00B525B5">
        <w:t>,</w:t>
      </w:r>
      <w:r w:rsidR="00A15655">
        <w:t xml:space="preserve"> but the way they are handled in a game determine their behavior.</w:t>
      </w:r>
    </w:p>
    <w:p w14:paraId="6BF27508" w14:textId="6F97BEDB" w:rsidR="004B58F3" w:rsidRDefault="00A11FCA" w:rsidP="00F51ACE">
      <w:r>
        <w:t xml:space="preserve">The </w:t>
      </w:r>
      <w:r w:rsidR="004B58F3">
        <w:t xml:space="preserve">Sprites </w:t>
      </w:r>
      <w:r w:rsidR="00C16E88">
        <w:t>category</w:t>
      </w:r>
      <w:r w:rsidR="00D877FD">
        <w:t xml:space="preserve"> is found under advanced</w:t>
      </w:r>
      <w:r w:rsidR="00E30BAB">
        <w:t>. From there, we can add a new sprite to our game.</w:t>
      </w:r>
    </w:p>
    <w:p w14:paraId="5A4F9C33" w14:textId="08781485" w:rsidR="0004380C" w:rsidRDefault="0004380C" w:rsidP="00E91CD5">
      <w:pPr>
        <w:jc w:val="center"/>
      </w:pPr>
      <w:r w:rsidRPr="0004380C">
        <w:rPr>
          <w:noProof/>
        </w:rPr>
        <w:drawing>
          <wp:inline distT="0" distB="0" distL="0" distR="0" wp14:anchorId="01B7F17C" wp14:editId="7734EC2F">
            <wp:extent cx="3606800" cy="1041579"/>
            <wp:effectExtent l="0" t="0" r="0" b="6350"/>
            <wp:docPr id="1708525291" name="Picture 170852529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91" name="Picture 1708525291" descr="A screenshot of a computer&#10;&#10;Description automatically generated with low confidence"/>
                    <pic:cNvPicPr/>
                  </pic:nvPicPr>
                  <pic:blipFill>
                    <a:blip r:embed="rId113" cstate="screen">
                      <a:extLst>
                        <a:ext uri="{28A0092B-C50C-407E-A947-70E740481C1C}">
                          <a14:useLocalDpi xmlns:a14="http://schemas.microsoft.com/office/drawing/2010/main"/>
                        </a:ext>
                      </a:extLst>
                    </a:blip>
                    <a:stretch>
                      <a:fillRect/>
                    </a:stretch>
                  </pic:blipFill>
                  <pic:spPr>
                    <a:xfrm>
                      <a:off x="0" y="0"/>
                      <a:ext cx="3617318" cy="1044617"/>
                    </a:xfrm>
                    <a:prstGeom prst="rect">
                      <a:avLst/>
                    </a:prstGeom>
                  </pic:spPr>
                </pic:pic>
              </a:graphicData>
            </a:graphic>
          </wp:inline>
        </w:drawing>
      </w:r>
    </w:p>
    <w:p w14:paraId="124EE77E" w14:textId="4F2B606E" w:rsidR="0099796C" w:rsidRDefault="0099796C" w:rsidP="00F51ACE">
      <w:r>
        <w:t>We should start by giving our sprite a better name than “</w:t>
      </w:r>
      <w:proofErr w:type="spellStart"/>
      <w:r>
        <w:t>mySprite</w:t>
      </w:r>
      <w:proofErr w:type="spellEnd"/>
      <w:r>
        <w:t xml:space="preserve">”. This will help later when you have many </w:t>
      </w:r>
      <w:r w:rsidR="00AB02ED">
        <w:t xml:space="preserve">sprites on the screen. Let us name it spaceship. </w:t>
      </w:r>
    </w:p>
    <w:p w14:paraId="4492E3D4" w14:textId="17510874" w:rsidR="00131683" w:rsidRDefault="00131683" w:rsidP="00E91CD5">
      <w:pPr>
        <w:jc w:val="center"/>
      </w:pPr>
      <w:r w:rsidRPr="00131683">
        <w:rPr>
          <w:noProof/>
        </w:rPr>
        <w:drawing>
          <wp:inline distT="0" distB="0" distL="0" distR="0" wp14:anchorId="1ABE1931" wp14:editId="28E433FB">
            <wp:extent cx="3503691" cy="1756337"/>
            <wp:effectExtent l="0" t="0" r="1905" b="0"/>
            <wp:docPr id="1708525296" name="Picture 17085252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96" name="Picture 1708525296" descr="Graphical user interface, application&#10;&#10;Description automatically generated"/>
                    <pic:cNvPicPr/>
                  </pic:nvPicPr>
                  <pic:blipFill>
                    <a:blip r:embed="rId114" cstate="screen">
                      <a:extLst>
                        <a:ext uri="{28A0092B-C50C-407E-A947-70E740481C1C}">
                          <a14:useLocalDpi xmlns:a14="http://schemas.microsoft.com/office/drawing/2010/main"/>
                        </a:ext>
                      </a:extLst>
                    </a:blip>
                    <a:stretch>
                      <a:fillRect/>
                    </a:stretch>
                  </pic:blipFill>
                  <pic:spPr>
                    <a:xfrm>
                      <a:off x="0" y="0"/>
                      <a:ext cx="3517177" cy="1763097"/>
                    </a:xfrm>
                    <a:prstGeom prst="rect">
                      <a:avLst/>
                    </a:prstGeom>
                  </pic:spPr>
                </pic:pic>
              </a:graphicData>
            </a:graphic>
          </wp:inline>
        </w:drawing>
      </w:r>
    </w:p>
    <w:p w14:paraId="3F5E4563" w14:textId="74E01B57" w:rsidR="00131683" w:rsidRDefault="00131683" w:rsidP="00F51ACE">
      <w:r>
        <w:lastRenderedPageBreak/>
        <w:t>Click on the name and then “Rename variable…”.</w:t>
      </w:r>
      <w:r w:rsidR="00336FD9">
        <w:t xml:space="preserve"> </w:t>
      </w:r>
      <w:r w:rsidR="00D02DFA">
        <w:t xml:space="preserve">We can now give our sprite a new name. Next, we need to draw the sprite. There is a gallery of </w:t>
      </w:r>
      <w:r w:rsidR="00460D14">
        <w:t xml:space="preserve">available sprites/images that can be used, or we can draw our own. We </w:t>
      </w:r>
      <w:r w:rsidR="00D03569">
        <w:t xml:space="preserve">will </w:t>
      </w:r>
      <w:r w:rsidR="00460D14">
        <w:t>make our own.</w:t>
      </w:r>
      <w:r w:rsidR="00523699">
        <w:t xml:space="preserve"> First, make sure the sprite size is set to 16x16.</w:t>
      </w:r>
    </w:p>
    <w:p w14:paraId="2AE1914B" w14:textId="6B378D40" w:rsidR="00523699" w:rsidRDefault="00A84E09" w:rsidP="00E91CD5">
      <w:pPr>
        <w:jc w:val="center"/>
      </w:pPr>
      <w:r w:rsidRPr="00A84E09">
        <w:rPr>
          <w:noProof/>
        </w:rPr>
        <w:drawing>
          <wp:inline distT="0" distB="0" distL="0" distR="0" wp14:anchorId="4D32CDD4" wp14:editId="310F2857">
            <wp:extent cx="2667372" cy="628738"/>
            <wp:effectExtent l="0" t="0" r="0" b="0"/>
            <wp:docPr id="846410925" name="Picture 8464109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25" name="Picture 846410925" descr="Icon&#10;&#10;Description automatically generated"/>
                    <pic:cNvPicPr/>
                  </pic:nvPicPr>
                  <pic:blipFill>
                    <a:blip r:embed="rId115"/>
                    <a:stretch>
                      <a:fillRect/>
                    </a:stretch>
                  </pic:blipFill>
                  <pic:spPr>
                    <a:xfrm>
                      <a:off x="0" y="0"/>
                      <a:ext cx="2667372" cy="628738"/>
                    </a:xfrm>
                    <a:prstGeom prst="rect">
                      <a:avLst/>
                    </a:prstGeom>
                  </pic:spPr>
                </pic:pic>
              </a:graphicData>
            </a:graphic>
          </wp:inline>
        </w:drawing>
      </w:r>
    </w:p>
    <w:p w14:paraId="5732F6C5" w14:textId="2378D50D" w:rsidR="00A84E09" w:rsidRDefault="00A84E09" w:rsidP="00F51ACE">
      <w:r>
        <w:t>Then draw a spaceship!</w:t>
      </w:r>
      <w:r w:rsidR="00933E25">
        <w:t xml:space="preserve"> </w:t>
      </w:r>
    </w:p>
    <w:p w14:paraId="407C5111" w14:textId="6A2C3A0D" w:rsidR="00A84E09" w:rsidRDefault="00FC7839" w:rsidP="00E91CD5">
      <w:pPr>
        <w:jc w:val="center"/>
        <w:rPr>
          <w:rtl/>
          <w:lang w:bidi="ar-SY"/>
        </w:rPr>
      </w:pPr>
      <w:r w:rsidRPr="00FC7839">
        <w:rPr>
          <w:noProof/>
          <w:lang w:bidi="ar-SY"/>
        </w:rPr>
        <w:drawing>
          <wp:inline distT="0" distB="0" distL="0" distR="0" wp14:anchorId="3DBBE7B4" wp14:editId="3B75C1B2">
            <wp:extent cx="3953933" cy="3953933"/>
            <wp:effectExtent l="0" t="0" r="8890" b="8890"/>
            <wp:docPr id="846410926" name="Picture 84641092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26" name="Picture 846410926" descr="Chart&#10;&#10;Description automatically generated with low confidence"/>
                    <pic:cNvPicPr/>
                  </pic:nvPicPr>
                  <pic:blipFill>
                    <a:blip r:embed="rId116" cstate="screen">
                      <a:extLst>
                        <a:ext uri="{28A0092B-C50C-407E-A947-70E740481C1C}">
                          <a14:useLocalDpi xmlns:a14="http://schemas.microsoft.com/office/drawing/2010/main"/>
                        </a:ext>
                      </a:extLst>
                    </a:blip>
                    <a:stretch>
                      <a:fillRect/>
                    </a:stretch>
                  </pic:blipFill>
                  <pic:spPr>
                    <a:xfrm>
                      <a:off x="0" y="0"/>
                      <a:ext cx="3955061" cy="3955061"/>
                    </a:xfrm>
                    <a:prstGeom prst="rect">
                      <a:avLst/>
                    </a:prstGeom>
                  </pic:spPr>
                </pic:pic>
              </a:graphicData>
            </a:graphic>
          </wp:inline>
        </w:drawing>
      </w:r>
    </w:p>
    <w:p w14:paraId="73FA002D" w14:textId="4D578EDB" w:rsidR="00460D14" w:rsidRDefault="00FC7839" w:rsidP="00FC7839">
      <w:r>
        <w:t xml:space="preserve">By the way, </w:t>
      </w:r>
      <w:r w:rsidR="004C77D1">
        <w:t>BrainPad Pulse is only black and white. Any color used will end up showing white on the screen.</w:t>
      </w:r>
    </w:p>
    <w:p w14:paraId="18A1433B" w14:textId="77777777" w:rsidR="00EB09C1" w:rsidRDefault="00EB09C1" w:rsidP="00FC7839"/>
    <w:p w14:paraId="06C4571F" w14:textId="77777777" w:rsidR="00EB09C1" w:rsidRDefault="00EB09C1" w:rsidP="00FC7839"/>
    <w:p w14:paraId="31DAE078" w14:textId="77777777" w:rsidR="00EB09C1" w:rsidRDefault="00EB09C1" w:rsidP="00FC7839"/>
    <w:p w14:paraId="64F4F752" w14:textId="77777777" w:rsidR="00EB09C1" w:rsidRDefault="00EB09C1" w:rsidP="00FC7839"/>
    <w:p w14:paraId="1B765B1F" w14:textId="77777777" w:rsidR="00EB09C1" w:rsidRDefault="00EB09C1" w:rsidP="00FC7839"/>
    <w:p w14:paraId="5B463C73" w14:textId="77777777" w:rsidR="00EB09C1" w:rsidRDefault="00EB09C1" w:rsidP="00FC7839"/>
    <w:p w14:paraId="3661A7E5" w14:textId="77777777" w:rsidR="00EB09C1" w:rsidRDefault="00EB09C1" w:rsidP="00FC7839"/>
    <w:p w14:paraId="63E133D2" w14:textId="3089ED4E" w:rsidR="002D6E90" w:rsidRDefault="003B78BE" w:rsidP="00FC7839">
      <w:r>
        <w:lastRenderedPageBreak/>
        <w:t>The emulator (and the device) will now show the sprite in the middle of the screen.</w:t>
      </w:r>
    </w:p>
    <w:p w14:paraId="015EAADC" w14:textId="522F20DC" w:rsidR="003B78BE" w:rsidRDefault="009A13CA" w:rsidP="00E91CD5">
      <w:pPr>
        <w:jc w:val="center"/>
      </w:pPr>
      <w:r w:rsidRPr="009A13CA">
        <w:rPr>
          <w:noProof/>
        </w:rPr>
        <w:drawing>
          <wp:inline distT="0" distB="0" distL="0" distR="0" wp14:anchorId="750C73C8" wp14:editId="6C60BB9E">
            <wp:extent cx="3337372" cy="2742278"/>
            <wp:effectExtent l="0" t="0" r="0" b="1270"/>
            <wp:docPr id="846410927" name="Picture 8464109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27" name="Picture 846410927" descr="A picture containing graphical user interface&#10;&#10;Description automatically generated"/>
                    <pic:cNvPicPr/>
                  </pic:nvPicPr>
                  <pic:blipFill>
                    <a:blip r:embed="rId117" cstate="screen">
                      <a:extLst>
                        <a:ext uri="{28A0092B-C50C-407E-A947-70E740481C1C}">
                          <a14:useLocalDpi xmlns:a14="http://schemas.microsoft.com/office/drawing/2010/main"/>
                        </a:ext>
                      </a:extLst>
                    </a:blip>
                    <a:stretch>
                      <a:fillRect/>
                    </a:stretch>
                  </pic:blipFill>
                  <pic:spPr>
                    <a:xfrm>
                      <a:off x="0" y="0"/>
                      <a:ext cx="3350937" cy="2753424"/>
                    </a:xfrm>
                    <a:prstGeom prst="rect">
                      <a:avLst/>
                    </a:prstGeom>
                  </pic:spPr>
                </pic:pic>
              </a:graphicData>
            </a:graphic>
          </wp:inline>
        </w:drawing>
      </w:r>
    </w:p>
    <w:p w14:paraId="3F569469" w14:textId="581EAD58" w:rsidR="002129E0" w:rsidRDefault="002129E0" w:rsidP="00FC7839">
      <w:r>
        <w:t xml:space="preserve">Let us start building a simple game. </w:t>
      </w:r>
      <w:r w:rsidR="00EC76C5">
        <w:t>The created game will be “</w:t>
      </w:r>
      <w:r w:rsidR="0079542D">
        <w:t xml:space="preserve">Hungry </w:t>
      </w:r>
      <w:r w:rsidR="00EC76C5">
        <w:t>G</w:t>
      </w:r>
      <w:r w:rsidR="003677CD">
        <w:t>us</w:t>
      </w:r>
      <w:r w:rsidR="00EC76C5">
        <w:t>”</w:t>
      </w:r>
      <w:r w:rsidR="0079542D">
        <w:t>, where the player (Gus) will be</w:t>
      </w:r>
      <w:r w:rsidR="00EC76C5">
        <w:t xml:space="preserve"> going after pizza.</w:t>
      </w:r>
      <w:r w:rsidR="006F0E8A">
        <w:t xml:space="preserve"> So, we will start by adding </w:t>
      </w:r>
      <w:r w:rsidR="003677CD">
        <w:t xml:space="preserve">“Gus” </w:t>
      </w:r>
      <w:r w:rsidR="006F0E8A">
        <w:t xml:space="preserve">to the screen. Use the </w:t>
      </w:r>
      <w:r w:rsidR="00E814D3">
        <w:t>built-in gallery this time to select the guy. And</w:t>
      </w:r>
      <w:r w:rsidR="006623DF">
        <w:t>,</w:t>
      </w:r>
      <w:r w:rsidR="00E814D3">
        <w:t xml:space="preserve"> add another </w:t>
      </w:r>
      <w:r w:rsidR="006623DF">
        <w:t>sprite</w:t>
      </w:r>
      <w:r w:rsidR="007C6B36">
        <w:t>,</w:t>
      </w:r>
      <w:r w:rsidR="006623DF">
        <w:t xml:space="preserve"> </w:t>
      </w:r>
      <w:r w:rsidR="00E814D3">
        <w:t>one for the pizza.</w:t>
      </w:r>
      <w:r w:rsidR="004C5ADF">
        <w:t xml:space="preserve"> Do not </w:t>
      </w:r>
      <w:r w:rsidR="00CF06F0">
        <w:t xml:space="preserve">forget </w:t>
      </w:r>
      <w:r w:rsidR="004C5ADF">
        <w:t>to rename the sprites appropriately.</w:t>
      </w:r>
    </w:p>
    <w:p w14:paraId="16329676" w14:textId="19BFD136" w:rsidR="006623DF" w:rsidRDefault="006623DF" w:rsidP="00CC355C">
      <w:pPr>
        <w:jc w:val="center"/>
      </w:pPr>
      <w:r w:rsidRPr="006623DF">
        <w:rPr>
          <w:noProof/>
        </w:rPr>
        <w:drawing>
          <wp:inline distT="0" distB="0" distL="0" distR="0" wp14:anchorId="6EC9C354" wp14:editId="1A2C77D0">
            <wp:extent cx="3699933" cy="1595794"/>
            <wp:effectExtent l="0" t="0" r="0" b="4445"/>
            <wp:docPr id="846410941" name="Picture 8464109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41" name="Picture 846410941" descr="Graphical user interface&#10;&#10;Description automatically generated"/>
                    <pic:cNvPicPr/>
                  </pic:nvPicPr>
                  <pic:blipFill>
                    <a:blip r:embed="rId118" cstate="screen">
                      <a:extLst>
                        <a:ext uri="{28A0092B-C50C-407E-A947-70E740481C1C}">
                          <a14:useLocalDpi xmlns:a14="http://schemas.microsoft.com/office/drawing/2010/main"/>
                        </a:ext>
                      </a:extLst>
                    </a:blip>
                    <a:stretch>
                      <a:fillRect/>
                    </a:stretch>
                  </pic:blipFill>
                  <pic:spPr>
                    <a:xfrm>
                      <a:off x="0" y="0"/>
                      <a:ext cx="3702191" cy="1596768"/>
                    </a:xfrm>
                    <a:prstGeom prst="rect">
                      <a:avLst/>
                    </a:prstGeom>
                  </pic:spPr>
                </pic:pic>
              </a:graphicData>
            </a:graphic>
          </wp:inline>
        </w:drawing>
      </w:r>
    </w:p>
    <w:p w14:paraId="21DC2CDA" w14:textId="2F8A83F8" w:rsidR="00D412DC" w:rsidRDefault="00D412DC" w:rsidP="00D412DC">
      <w:r>
        <w:t xml:space="preserve">Both sprites will show overlapping on the display. We want “Gus” at the bottom of the </w:t>
      </w:r>
      <w:r w:rsidR="00492E60">
        <w:t>screen.</w:t>
      </w:r>
    </w:p>
    <w:p w14:paraId="2466A1AF" w14:textId="57D1E422" w:rsidR="00EB09C1" w:rsidRDefault="00A24E02" w:rsidP="00EB09C1">
      <w:pPr>
        <w:jc w:val="center"/>
      </w:pPr>
      <w:r w:rsidRPr="00A24E02">
        <w:rPr>
          <w:noProof/>
        </w:rPr>
        <w:drawing>
          <wp:inline distT="0" distB="0" distL="0" distR="0" wp14:anchorId="67B75873" wp14:editId="5248E8C4">
            <wp:extent cx="4170093" cy="2175933"/>
            <wp:effectExtent l="0" t="0" r="1905" b="0"/>
            <wp:docPr id="846410942" name="Picture 8464109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42" name="Picture 846410942" descr="Graphical user interface&#10;&#10;Description automatically generated"/>
                    <pic:cNvPicPr/>
                  </pic:nvPicPr>
                  <pic:blipFill>
                    <a:blip r:embed="rId119" cstate="screen">
                      <a:extLst>
                        <a:ext uri="{28A0092B-C50C-407E-A947-70E740481C1C}">
                          <a14:useLocalDpi xmlns:a14="http://schemas.microsoft.com/office/drawing/2010/main"/>
                        </a:ext>
                      </a:extLst>
                    </a:blip>
                    <a:stretch>
                      <a:fillRect/>
                    </a:stretch>
                  </pic:blipFill>
                  <pic:spPr>
                    <a:xfrm>
                      <a:off x="0" y="0"/>
                      <a:ext cx="4172750" cy="2177319"/>
                    </a:xfrm>
                    <a:prstGeom prst="rect">
                      <a:avLst/>
                    </a:prstGeom>
                  </pic:spPr>
                </pic:pic>
              </a:graphicData>
            </a:graphic>
          </wp:inline>
        </w:drawing>
      </w:r>
    </w:p>
    <w:p w14:paraId="7B9C5FCD" w14:textId="637357DD" w:rsidR="006D3766" w:rsidRDefault="006D3766" w:rsidP="00FC7839">
      <w:r>
        <w:lastRenderedPageBreak/>
        <w:t>Sprites will now show on the screen</w:t>
      </w:r>
      <w:r w:rsidR="007972C1">
        <w:t xml:space="preserve"> </w:t>
      </w:r>
      <w:r w:rsidR="00EB09C1">
        <w:t>clearly</w:t>
      </w:r>
      <w:r w:rsidR="007972C1">
        <w:t>.</w:t>
      </w:r>
    </w:p>
    <w:p w14:paraId="45D318CE" w14:textId="77777777" w:rsidR="006D3766" w:rsidRDefault="006D3766" w:rsidP="006D3766">
      <w:pPr>
        <w:jc w:val="center"/>
      </w:pPr>
      <w:r w:rsidRPr="006D3766">
        <w:rPr>
          <w:noProof/>
        </w:rPr>
        <w:drawing>
          <wp:inline distT="0" distB="0" distL="0" distR="0" wp14:anchorId="7C106752" wp14:editId="6D68D248">
            <wp:extent cx="3594778" cy="2906163"/>
            <wp:effectExtent l="0" t="0" r="5715" b="8890"/>
            <wp:docPr id="846410943" name="Picture 84641094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43" name="Picture 846410943" descr="Diagram&#10;&#10;Description automatically generated with low confidence"/>
                    <pic:cNvPicPr/>
                  </pic:nvPicPr>
                  <pic:blipFill>
                    <a:blip r:embed="rId120" cstate="screen">
                      <a:extLst>
                        <a:ext uri="{28A0092B-C50C-407E-A947-70E740481C1C}">
                          <a14:useLocalDpi xmlns:a14="http://schemas.microsoft.com/office/drawing/2010/main"/>
                        </a:ext>
                      </a:extLst>
                    </a:blip>
                    <a:stretch>
                      <a:fillRect/>
                    </a:stretch>
                  </pic:blipFill>
                  <pic:spPr>
                    <a:xfrm>
                      <a:off x="0" y="0"/>
                      <a:ext cx="3601136" cy="2911303"/>
                    </a:xfrm>
                    <a:prstGeom prst="rect">
                      <a:avLst/>
                    </a:prstGeom>
                  </pic:spPr>
                </pic:pic>
              </a:graphicData>
            </a:graphic>
          </wp:inline>
        </w:drawing>
      </w:r>
    </w:p>
    <w:p w14:paraId="39E50008" w14:textId="391F385F" w:rsidR="009A13CA" w:rsidRDefault="00976A88" w:rsidP="00FC7839">
      <w:r>
        <w:t>We now have the option to move the sprite manually</w:t>
      </w:r>
      <w:r w:rsidR="007C6B36">
        <w:t>,</w:t>
      </w:r>
      <w:r>
        <w:t xml:space="preserve"> but</w:t>
      </w:r>
      <w:r w:rsidR="00A24E02">
        <w:t xml:space="preserve"> in most cases</w:t>
      </w:r>
      <w:r w:rsidR="002E1FD8">
        <w:t xml:space="preserve">, we can simply give control over the sprite to the engine using </w:t>
      </w:r>
      <w:r w:rsidR="002E1FD8" w:rsidRPr="002E1FD8">
        <w:rPr>
          <w:b/>
          <w:bCs/>
        </w:rPr>
        <w:t>control sprite</w:t>
      </w:r>
      <w:r w:rsidR="002E1FD8">
        <w:t xml:space="preserve"> block.</w:t>
      </w:r>
      <w:r w:rsidR="0027239C">
        <w:t xml:space="preserve"> This block will automatically move </w:t>
      </w:r>
      <w:r w:rsidR="00E34F5B">
        <w:t>the sprite left and right using the A and B buttons.</w:t>
      </w:r>
    </w:p>
    <w:p w14:paraId="6F94EF6B" w14:textId="72694456" w:rsidR="009819C0" w:rsidRDefault="00AA6F2F" w:rsidP="00AA6F2F">
      <w:pPr>
        <w:jc w:val="center"/>
      </w:pPr>
      <w:r w:rsidRPr="00AA6F2F">
        <w:rPr>
          <w:noProof/>
        </w:rPr>
        <w:drawing>
          <wp:inline distT="0" distB="0" distL="0" distR="0" wp14:anchorId="43914942" wp14:editId="07F79E1D">
            <wp:extent cx="4867188" cy="3087232"/>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121" cstate="screen">
                      <a:extLst>
                        <a:ext uri="{28A0092B-C50C-407E-A947-70E740481C1C}">
                          <a14:useLocalDpi xmlns:a14="http://schemas.microsoft.com/office/drawing/2010/main"/>
                        </a:ext>
                      </a:extLst>
                    </a:blip>
                    <a:stretch>
                      <a:fillRect/>
                    </a:stretch>
                  </pic:blipFill>
                  <pic:spPr>
                    <a:xfrm>
                      <a:off x="0" y="0"/>
                      <a:ext cx="4887428" cy="3100070"/>
                    </a:xfrm>
                    <a:prstGeom prst="rect">
                      <a:avLst/>
                    </a:prstGeom>
                  </pic:spPr>
                </pic:pic>
              </a:graphicData>
            </a:graphic>
          </wp:inline>
        </w:drawing>
      </w:r>
    </w:p>
    <w:p w14:paraId="3C6CD15F" w14:textId="77777777" w:rsidR="00EB09C1" w:rsidRDefault="00EB09C1" w:rsidP="00FC7839"/>
    <w:p w14:paraId="2FA1E8FD" w14:textId="77777777" w:rsidR="00EB09C1" w:rsidRDefault="00EB09C1" w:rsidP="00FC7839"/>
    <w:p w14:paraId="4A1F4FF1" w14:textId="77777777" w:rsidR="00EB09C1" w:rsidRDefault="00EB09C1" w:rsidP="00FC7839"/>
    <w:p w14:paraId="2C7E4895" w14:textId="3B8A77B6" w:rsidR="00A31882" w:rsidRDefault="00153226" w:rsidP="00FC7839">
      <w:r>
        <w:lastRenderedPageBreak/>
        <w:t xml:space="preserve">When moving the </w:t>
      </w:r>
      <w:r w:rsidR="003B6B30">
        <w:t xml:space="preserve">sprite, we </w:t>
      </w:r>
      <w:r>
        <w:t xml:space="preserve">can see </w:t>
      </w:r>
      <w:r w:rsidR="003B6B30">
        <w:t xml:space="preserve">that it </w:t>
      </w:r>
      <w:r>
        <w:t xml:space="preserve">can </w:t>
      </w:r>
      <w:r w:rsidR="003B6B30">
        <w:t>leav</w:t>
      </w:r>
      <w:r>
        <w:t>e</w:t>
      </w:r>
      <w:r w:rsidR="003B6B30">
        <w:t xml:space="preserve"> the screen</w:t>
      </w:r>
      <w:r w:rsidR="00457CC9">
        <w:t xml:space="preserve"> if we continue to push one of the buttons. Once, again, we can manually check the sprite position and keep it on the screen or let the engine handle that for us by simply adding </w:t>
      </w:r>
      <w:r w:rsidR="00D75B06">
        <w:t xml:space="preserve">a </w:t>
      </w:r>
      <w:r w:rsidR="00664844">
        <w:t>single block</w:t>
      </w:r>
      <w:r w:rsidR="00DB6A1B">
        <w:t xml:space="preserve"> to enable </w:t>
      </w:r>
      <w:r w:rsidR="00DB6A1B" w:rsidRPr="00DB6A1B">
        <w:rPr>
          <w:b/>
          <w:bCs/>
        </w:rPr>
        <w:t>stay on screen</w:t>
      </w:r>
      <w:r w:rsidR="00DB6A1B">
        <w:t>.</w:t>
      </w:r>
    </w:p>
    <w:p w14:paraId="2F28062B" w14:textId="4D202086" w:rsidR="00A93E71" w:rsidRDefault="00DB6A1B" w:rsidP="00DB6A1B">
      <w:pPr>
        <w:jc w:val="center"/>
      </w:pPr>
      <w:r w:rsidRPr="00DB6A1B">
        <w:rPr>
          <w:noProof/>
        </w:rPr>
        <w:drawing>
          <wp:inline distT="0" distB="0" distL="0" distR="0" wp14:anchorId="648CA0CD" wp14:editId="786EA249">
            <wp:extent cx="4301067" cy="3018099"/>
            <wp:effectExtent l="0" t="0" r="4445" b="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122" cstate="screen">
                      <a:extLst>
                        <a:ext uri="{28A0092B-C50C-407E-A947-70E740481C1C}">
                          <a14:useLocalDpi xmlns:a14="http://schemas.microsoft.com/office/drawing/2010/main"/>
                        </a:ext>
                      </a:extLst>
                    </a:blip>
                    <a:stretch>
                      <a:fillRect/>
                    </a:stretch>
                  </pic:blipFill>
                  <pic:spPr>
                    <a:xfrm>
                      <a:off x="0" y="0"/>
                      <a:ext cx="4303650" cy="3019911"/>
                    </a:xfrm>
                    <a:prstGeom prst="rect">
                      <a:avLst/>
                    </a:prstGeom>
                  </pic:spPr>
                </pic:pic>
              </a:graphicData>
            </a:graphic>
          </wp:inline>
        </w:drawing>
      </w:r>
    </w:p>
    <w:p w14:paraId="22C88D86" w14:textId="5A6F9D0B" w:rsidR="00DF4CD6" w:rsidRDefault="008C11E3" w:rsidP="00FC7839">
      <w:r>
        <w:t xml:space="preserve">The game engine </w:t>
      </w:r>
      <w:r w:rsidR="00BD7E6B">
        <w:t xml:space="preserve">can </w:t>
      </w:r>
      <w:r w:rsidR="004F32BE">
        <w:t xml:space="preserve">also </w:t>
      </w:r>
      <w:r w:rsidR="00BD7E6B">
        <w:t>move sprites by giving them acceleration and velocity</w:t>
      </w:r>
      <w:r w:rsidR="00EF5879">
        <w:t>. We will move the pizza by giving it velocity</w:t>
      </w:r>
      <w:r w:rsidR="00BC562D">
        <w:t xml:space="preserve"> of 50 in the y axis</w:t>
      </w:r>
      <w:r w:rsidR="00EF5879">
        <w:t>.</w:t>
      </w:r>
    </w:p>
    <w:p w14:paraId="24AD8AB2" w14:textId="07AB6883" w:rsidR="00BC562D" w:rsidRDefault="00173C8C" w:rsidP="00173C8C">
      <w:pPr>
        <w:jc w:val="center"/>
      </w:pPr>
      <w:r w:rsidRPr="00173C8C">
        <w:rPr>
          <w:noProof/>
        </w:rPr>
        <w:drawing>
          <wp:inline distT="0" distB="0" distL="0" distR="0" wp14:anchorId="55D51007" wp14:editId="21FD54FA">
            <wp:extent cx="2908300" cy="2307376"/>
            <wp:effectExtent l="0" t="0" r="6350" b="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123" cstate="screen">
                      <a:extLst>
                        <a:ext uri="{28A0092B-C50C-407E-A947-70E740481C1C}">
                          <a14:useLocalDpi xmlns:a14="http://schemas.microsoft.com/office/drawing/2010/main"/>
                        </a:ext>
                      </a:extLst>
                    </a:blip>
                    <a:stretch>
                      <a:fillRect/>
                    </a:stretch>
                  </pic:blipFill>
                  <pic:spPr>
                    <a:xfrm>
                      <a:off x="0" y="0"/>
                      <a:ext cx="2910666" cy="2309253"/>
                    </a:xfrm>
                    <a:prstGeom prst="rect">
                      <a:avLst/>
                    </a:prstGeom>
                  </pic:spPr>
                </pic:pic>
              </a:graphicData>
            </a:graphic>
          </wp:inline>
        </w:drawing>
      </w:r>
    </w:p>
    <w:p w14:paraId="4C323A5F" w14:textId="563C6C66" w:rsidR="00E25BF4" w:rsidRDefault="003E20D2" w:rsidP="002B7668">
      <w:r>
        <w:t xml:space="preserve">The </w:t>
      </w:r>
      <w:r w:rsidR="00A32C97">
        <w:t xml:space="preserve">pizza will now </w:t>
      </w:r>
      <w:proofErr w:type="gramStart"/>
      <w:r w:rsidR="00DA5C41">
        <w:t>fall</w:t>
      </w:r>
      <w:r w:rsidR="00A32C97">
        <w:t xml:space="preserve"> </w:t>
      </w:r>
      <w:r w:rsidR="00DA5C41">
        <w:t>down</w:t>
      </w:r>
      <w:proofErr w:type="gramEnd"/>
      <w:r w:rsidR="00DA5C41">
        <w:t xml:space="preserve"> </w:t>
      </w:r>
      <w:r w:rsidR="00A32C97">
        <w:t>and continue to exit the screen.</w:t>
      </w:r>
      <w:r w:rsidR="00D43F4D">
        <w:t xml:space="preserve"> We want </w:t>
      </w:r>
      <w:proofErr w:type="gramStart"/>
      <w:r w:rsidR="00D43F4D">
        <w:t>the pizza</w:t>
      </w:r>
      <w:proofErr w:type="gramEnd"/>
      <w:r w:rsidR="00D43F4D">
        <w:t xml:space="preserve"> to continue to </w:t>
      </w:r>
      <w:proofErr w:type="gramStart"/>
      <w:r w:rsidR="00D43F4D">
        <w:t>fall down</w:t>
      </w:r>
      <w:proofErr w:type="gramEnd"/>
      <w:r w:rsidR="002B7668">
        <w:t>, and we have two options to accomplish that. W</w:t>
      </w:r>
      <w:r w:rsidR="00221346">
        <w:t xml:space="preserve">e can </w:t>
      </w:r>
      <w:r w:rsidR="002B7668">
        <w:t>“</w:t>
      </w:r>
      <w:r w:rsidR="00221346">
        <w:t>destroy</w:t>
      </w:r>
      <w:r w:rsidR="002B7668">
        <w:t>”</w:t>
      </w:r>
      <w:r w:rsidR="00221346">
        <w:t xml:space="preserve"> the old </w:t>
      </w:r>
      <w:r w:rsidR="002B7668">
        <w:t>pizza</w:t>
      </w:r>
      <w:r w:rsidR="00221346">
        <w:t xml:space="preserve"> when it leaves the screen and then make a new one, or we can simply change its position back to the top.</w:t>
      </w:r>
      <w:r w:rsidR="002B7668">
        <w:t xml:space="preserve"> </w:t>
      </w:r>
      <w:r w:rsidR="00C85595">
        <w:t>We will go with the second option and move the pizza to the top.</w:t>
      </w:r>
      <w:r w:rsidR="001F2EF6">
        <w:t xml:space="preserve"> </w:t>
      </w:r>
    </w:p>
    <w:p w14:paraId="7365D9AF" w14:textId="77777777" w:rsidR="00EB09C1" w:rsidRDefault="00EB09C1" w:rsidP="00FC7839"/>
    <w:p w14:paraId="45E90358" w14:textId="23724FA3" w:rsidR="001F2EF6" w:rsidRDefault="001F2EF6" w:rsidP="00FC7839">
      <w:r>
        <w:lastRenderedPageBreak/>
        <w:t>We will check the sprites position</w:t>
      </w:r>
      <w:r w:rsidR="00D8058A">
        <w:t xml:space="preserve"> inside the game loop. This is </w:t>
      </w:r>
      <w:proofErr w:type="gramStart"/>
      <w:r w:rsidR="00D8058A">
        <w:t>similar to</w:t>
      </w:r>
      <w:proofErr w:type="gramEnd"/>
      <w:r w:rsidR="00D8058A">
        <w:t xml:space="preserve"> the forever loop</w:t>
      </w:r>
      <w:r w:rsidR="00116586">
        <w:t>,</w:t>
      </w:r>
      <w:r w:rsidR="00D8058A">
        <w:t xml:space="preserve"> but the game loop runs once for every game frame instead of repeating as fast as possible.</w:t>
      </w:r>
      <w:r w:rsidR="00116586">
        <w:t xml:space="preserve"> Find and add the </w:t>
      </w:r>
      <w:proofErr w:type="gramStart"/>
      <w:r w:rsidR="00116586" w:rsidRPr="00116586">
        <w:rPr>
          <w:b/>
          <w:bCs/>
        </w:rPr>
        <w:t>on game</w:t>
      </w:r>
      <w:proofErr w:type="gramEnd"/>
      <w:r w:rsidR="00116586" w:rsidRPr="00116586">
        <w:rPr>
          <w:b/>
          <w:bCs/>
        </w:rPr>
        <w:t xml:space="preserve"> update</w:t>
      </w:r>
      <w:r w:rsidR="00116586">
        <w:t xml:space="preserve"> block.</w:t>
      </w:r>
    </w:p>
    <w:p w14:paraId="7A1E3620" w14:textId="2723C8CD" w:rsidR="00116586" w:rsidRDefault="00116586" w:rsidP="00E91CD5">
      <w:pPr>
        <w:jc w:val="center"/>
      </w:pPr>
      <w:r w:rsidRPr="00116586">
        <w:rPr>
          <w:noProof/>
        </w:rPr>
        <w:drawing>
          <wp:inline distT="0" distB="0" distL="0" distR="0" wp14:anchorId="11C80035" wp14:editId="7CA6B37B">
            <wp:extent cx="4689559" cy="4137433"/>
            <wp:effectExtent l="0" t="0" r="0" b="0"/>
            <wp:docPr id="846410930" name="Picture 8464109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30" name="Picture 846410930" descr="Graphical user interface, text, application, chat or text message&#10;&#10;Description automatically generated"/>
                    <pic:cNvPicPr/>
                  </pic:nvPicPr>
                  <pic:blipFill>
                    <a:blip r:embed="rId124" cstate="screen">
                      <a:extLst>
                        <a:ext uri="{28A0092B-C50C-407E-A947-70E740481C1C}">
                          <a14:useLocalDpi xmlns:a14="http://schemas.microsoft.com/office/drawing/2010/main"/>
                        </a:ext>
                      </a:extLst>
                    </a:blip>
                    <a:stretch>
                      <a:fillRect/>
                    </a:stretch>
                  </pic:blipFill>
                  <pic:spPr>
                    <a:xfrm>
                      <a:off x="0" y="0"/>
                      <a:ext cx="4697394" cy="4144346"/>
                    </a:xfrm>
                    <a:prstGeom prst="rect">
                      <a:avLst/>
                    </a:prstGeom>
                  </pic:spPr>
                </pic:pic>
              </a:graphicData>
            </a:graphic>
          </wp:inline>
        </w:drawing>
      </w:r>
    </w:p>
    <w:p w14:paraId="65E3DED5" w14:textId="5DD28360" w:rsidR="00D33DB1" w:rsidRDefault="00116586" w:rsidP="00116586">
      <w:r>
        <w:t>In t</w:t>
      </w:r>
      <w:r w:rsidR="00625853">
        <w:t xml:space="preserve">he loop, we can check the position of the </w:t>
      </w:r>
      <w:r w:rsidR="0039158B">
        <w:t>pizza</w:t>
      </w:r>
      <w:r w:rsidR="00625853">
        <w:t>.</w:t>
      </w:r>
      <w:r w:rsidR="00A85A58">
        <w:t xml:space="preserve"> If the </w:t>
      </w:r>
      <w:r w:rsidR="0039158B">
        <w:t>pizza</w:t>
      </w:r>
      <w:r w:rsidR="007360CD">
        <w:t xml:space="preserve"> position is more than the screen height</w:t>
      </w:r>
      <w:r w:rsidR="00D33DB1">
        <w:t xml:space="preserve">, then move the </w:t>
      </w:r>
      <w:r w:rsidR="00BE441C">
        <w:t>pizza back to the top</w:t>
      </w:r>
      <w:r w:rsidR="00D33DB1">
        <w:t>.</w:t>
      </w:r>
    </w:p>
    <w:p w14:paraId="546140FC" w14:textId="72237426" w:rsidR="003F6FA8" w:rsidRDefault="003F6FA8" w:rsidP="003F6FA8">
      <w:pPr>
        <w:jc w:val="center"/>
      </w:pPr>
      <w:r w:rsidRPr="003F6FA8">
        <w:rPr>
          <w:noProof/>
        </w:rPr>
        <w:drawing>
          <wp:inline distT="0" distB="0" distL="0" distR="0" wp14:anchorId="552BBEEE" wp14:editId="1824CDE7">
            <wp:extent cx="6024088" cy="2299580"/>
            <wp:effectExtent l="0" t="0" r="0" b="5715"/>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125" cstate="screen">
                      <a:extLst>
                        <a:ext uri="{28A0092B-C50C-407E-A947-70E740481C1C}">
                          <a14:useLocalDpi xmlns:a14="http://schemas.microsoft.com/office/drawing/2010/main"/>
                        </a:ext>
                      </a:extLst>
                    </a:blip>
                    <a:stretch>
                      <a:fillRect/>
                    </a:stretch>
                  </pic:blipFill>
                  <pic:spPr>
                    <a:xfrm>
                      <a:off x="0" y="0"/>
                      <a:ext cx="6041974" cy="2306408"/>
                    </a:xfrm>
                    <a:prstGeom prst="rect">
                      <a:avLst/>
                    </a:prstGeom>
                  </pic:spPr>
                </pic:pic>
              </a:graphicData>
            </a:graphic>
          </wp:inline>
        </w:drawing>
      </w:r>
    </w:p>
    <w:p w14:paraId="7A21873F" w14:textId="77777777" w:rsidR="00EB09C1" w:rsidRDefault="00EB09C1" w:rsidP="00F30289"/>
    <w:p w14:paraId="17004D90" w14:textId="77777777" w:rsidR="00EB09C1" w:rsidRDefault="00EB09C1" w:rsidP="00F30289"/>
    <w:p w14:paraId="2E0802EC" w14:textId="01C7D36F" w:rsidR="00F30289" w:rsidRDefault="00F30289" w:rsidP="00F30289">
      <w:r>
        <w:lastRenderedPageBreak/>
        <w:t>The pizza will now start falling endlessly!</w:t>
      </w:r>
      <w:r w:rsidR="00965732">
        <w:t xml:space="preserve"> A little possible improvement is to start the pizza above </w:t>
      </w:r>
      <w:r w:rsidR="007E7CAE">
        <w:t>and outside the screen</w:t>
      </w:r>
      <w:r w:rsidR="000705C4">
        <w:t xml:space="preserve"> and then let </w:t>
      </w:r>
      <w:r w:rsidR="00A121ED">
        <w:t xml:space="preserve">it </w:t>
      </w:r>
      <w:r w:rsidR="000705C4">
        <w:t>continue to fall outside the screen at the bottom.</w:t>
      </w:r>
    </w:p>
    <w:p w14:paraId="5C3CF5AC" w14:textId="3E8B91FA" w:rsidR="005451BA" w:rsidRDefault="005451BA" w:rsidP="005451BA">
      <w:pPr>
        <w:jc w:val="center"/>
      </w:pPr>
      <w:r w:rsidRPr="005451BA">
        <w:rPr>
          <w:noProof/>
        </w:rPr>
        <w:drawing>
          <wp:inline distT="0" distB="0" distL="0" distR="0" wp14:anchorId="0B6BEC48" wp14:editId="229ED47A">
            <wp:extent cx="4207132" cy="1656784"/>
            <wp:effectExtent l="0" t="0" r="3175" b="63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126" cstate="screen">
                      <a:extLst>
                        <a:ext uri="{28A0092B-C50C-407E-A947-70E740481C1C}">
                          <a14:useLocalDpi xmlns:a14="http://schemas.microsoft.com/office/drawing/2010/main"/>
                        </a:ext>
                      </a:extLst>
                    </a:blip>
                    <a:stretch>
                      <a:fillRect/>
                    </a:stretch>
                  </pic:blipFill>
                  <pic:spPr>
                    <a:xfrm>
                      <a:off x="0" y="0"/>
                      <a:ext cx="4221327" cy="1662374"/>
                    </a:xfrm>
                    <a:prstGeom prst="rect">
                      <a:avLst/>
                    </a:prstGeom>
                  </pic:spPr>
                </pic:pic>
              </a:graphicData>
            </a:graphic>
          </wp:inline>
        </w:drawing>
      </w:r>
    </w:p>
    <w:p w14:paraId="70C7843F" w14:textId="44C8D4B8" w:rsidR="00BD7E6B" w:rsidRDefault="0002036C" w:rsidP="00B540D7">
      <w:r>
        <w:t xml:space="preserve">We next need to make the pizza fall from </w:t>
      </w:r>
      <w:r w:rsidR="004A2125">
        <w:t xml:space="preserve">a </w:t>
      </w:r>
      <w:r>
        <w:t>different</w:t>
      </w:r>
      <w:r w:rsidR="00BC28F6">
        <w:t xml:space="preserve"> X</w:t>
      </w:r>
      <w:r>
        <w:t xml:space="preserve"> location every time</w:t>
      </w:r>
      <w:r w:rsidR="00BC28F6">
        <w:t xml:space="preserve"> it starts to fall</w:t>
      </w:r>
      <w:r>
        <w:t xml:space="preserve">. </w:t>
      </w:r>
      <w:r w:rsidR="00B540D7">
        <w:t>For that, the</w:t>
      </w:r>
      <w:r w:rsidR="00633B65">
        <w:t xml:space="preserve"> </w:t>
      </w:r>
      <w:r w:rsidR="00633B65" w:rsidRPr="00633B65">
        <w:rPr>
          <w:b/>
          <w:bCs/>
        </w:rPr>
        <w:t>pick random</w:t>
      </w:r>
      <w:r w:rsidR="00633B65">
        <w:t xml:space="preserve"> block from under </w:t>
      </w:r>
      <w:r w:rsidR="00633B65" w:rsidRPr="00633B65">
        <w:rPr>
          <w:b/>
          <w:bCs/>
        </w:rPr>
        <w:t>Math</w:t>
      </w:r>
      <w:r w:rsidR="00633B65">
        <w:t xml:space="preserve"> category</w:t>
      </w:r>
      <w:r w:rsidR="00B540D7">
        <w:t xml:space="preserve"> comes in handy</w:t>
      </w:r>
      <w:r w:rsidR="00633B65">
        <w:t>.</w:t>
      </w:r>
      <w:r w:rsidR="003131FB">
        <w:t xml:space="preserve"> The random number we need here is anywhere from 0 (very left) to 128 (very right).</w:t>
      </w:r>
    </w:p>
    <w:p w14:paraId="338FDA37" w14:textId="289B468C" w:rsidR="00AB35AE" w:rsidRDefault="00AB35AE" w:rsidP="00AB35AE">
      <w:pPr>
        <w:jc w:val="center"/>
      </w:pPr>
      <w:r w:rsidRPr="00AB35AE">
        <w:rPr>
          <w:noProof/>
        </w:rPr>
        <w:drawing>
          <wp:inline distT="0" distB="0" distL="0" distR="0" wp14:anchorId="67EE3223" wp14:editId="467F0695">
            <wp:extent cx="4065005" cy="1685935"/>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127" cstate="screen">
                      <a:extLst>
                        <a:ext uri="{28A0092B-C50C-407E-A947-70E740481C1C}">
                          <a14:useLocalDpi xmlns:a14="http://schemas.microsoft.com/office/drawing/2010/main"/>
                        </a:ext>
                      </a:extLst>
                    </a:blip>
                    <a:stretch>
                      <a:fillRect/>
                    </a:stretch>
                  </pic:blipFill>
                  <pic:spPr>
                    <a:xfrm>
                      <a:off x="0" y="0"/>
                      <a:ext cx="4091459" cy="1696907"/>
                    </a:xfrm>
                    <a:prstGeom prst="rect">
                      <a:avLst/>
                    </a:prstGeom>
                  </pic:spPr>
                </pic:pic>
              </a:graphicData>
            </a:graphic>
          </wp:inline>
        </w:drawing>
      </w:r>
    </w:p>
    <w:p w14:paraId="4FFC20B3" w14:textId="564D6665" w:rsidR="00EC0D13" w:rsidRDefault="00EC0D13" w:rsidP="00CA47DC">
      <w:pPr>
        <w:jc w:val="center"/>
      </w:pPr>
    </w:p>
    <w:p w14:paraId="651BAC7C" w14:textId="11D02DFB" w:rsidR="002217FB" w:rsidRPr="000042AC" w:rsidRDefault="000A550E" w:rsidP="002217FB">
      <w:r>
        <w:t>Let</w:t>
      </w:r>
      <w:r w:rsidR="00CA47DC">
        <w:t>’</w:t>
      </w:r>
      <w:r>
        <w:t xml:space="preserve">s summarize what is happening. We have a </w:t>
      </w:r>
      <w:r w:rsidR="00486FEF">
        <w:t xml:space="preserve">pizza sprite </w:t>
      </w:r>
      <w:r>
        <w:t>that starts with velocity of 50</w:t>
      </w:r>
      <w:r w:rsidR="00C70E12">
        <w:t xml:space="preserve"> on the </w:t>
      </w:r>
      <w:r w:rsidR="00A560DC">
        <w:t>Y</w:t>
      </w:r>
      <w:r w:rsidR="00C70E12">
        <w:t xml:space="preserve"> direction. This will make the </w:t>
      </w:r>
      <w:r w:rsidR="00486FEF">
        <w:t>pizza</w:t>
      </w:r>
      <w:r w:rsidR="00C70E12">
        <w:t xml:space="preserve"> move down. Then in the game loop, we check the current position of the </w:t>
      </w:r>
      <w:r w:rsidR="00486FEF">
        <w:t>pizza</w:t>
      </w:r>
      <w:r w:rsidR="00C70E12">
        <w:t xml:space="preserve">. Once the </w:t>
      </w:r>
      <w:r w:rsidR="00486FEF">
        <w:t>pizza</w:t>
      </w:r>
      <w:r w:rsidR="00C42993">
        <w:t>’s</w:t>
      </w:r>
      <w:r w:rsidR="000339A0">
        <w:t xml:space="preserve"> current </w:t>
      </w:r>
      <w:r w:rsidR="00C42993">
        <w:t xml:space="preserve">Y </w:t>
      </w:r>
      <w:r w:rsidR="000339A0">
        <w:t>position is more than the screen height, we will move the p</w:t>
      </w:r>
      <w:r w:rsidR="00C42993">
        <w:t>izza</w:t>
      </w:r>
      <w:r w:rsidR="000339A0">
        <w:t xml:space="preserve"> back to the top. And we also move the p</w:t>
      </w:r>
      <w:r w:rsidR="00C42993">
        <w:t>izza</w:t>
      </w:r>
      <w:r w:rsidR="00E91CD5">
        <w:t xml:space="preserve"> left and right with a random number</w:t>
      </w:r>
      <w:r w:rsidR="00C42993">
        <w:t>,</w:t>
      </w:r>
      <w:r w:rsidR="00E91CD5">
        <w:t xml:space="preserve"> so the </w:t>
      </w:r>
      <w:r w:rsidR="004B64A3">
        <w:t>pizza</w:t>
      </w:r>
      <w:r w:rsidR="00E91CD5">
        <w:t xml:space="preserve"> com</w:t>
      </w:r>
      <w:r w:rsidR="004B64A3">
        <w:t>es</w:t>
      </w:r>
      <w:r w:rsidR="00E91CD5">
        <w:t xml:space="preserve"> down from different </w:t>
      </w:r>
      <w:r w:rsidR="004B64A3">
        <w:t xml:space="preserve">X </w:t>
      </w:r>
      <w:r w:rsidR="00E91CD5">
        <w:t>location</w:t>
      </w:r>
      <w:r w:rsidR="004B64A3">
        <w:t>s</w:t>
      </w:r>
      <w:r w:rsidR="00E91CD5">
        <w:t>.</w:t>
      </w:r>
    </w:p>
    <w:p w14:paraId="1AF578C9" w14:textId="21EE7EC0" w:rsidR="00B9315D" w:rsidRDefault="000042AC" w:rsidP="000042AC">
      <w:pPr>
        <w:pStyle w:val="Heading2"/>
      </w:pPr>
      <w:bookmarkStart w:id="33" w:name="_Toc204761353"/>
      <w:r>
        <w:t>Collision</w:t>
      </w:r>
      <w:bookmarkEnd w:id="33"/>
    </w:p>
    <w:p w14:paraId="55815B2C" w14:textId="2AED97E9" w:rsidR="000042AC" w:rsidRDefault="00B95AD6" w:rsidP="000042AC">
      <w:r>
        <w:t xml:space="preserve">Collision is a feature in the game engine that detects that a sprite is </w:t>
      </w:r>
      <w:r w:rsidR="00F85700">
        <w:t>overlapping</w:t>
      </w:r>
      <w:r>
        <w:t xml:space="preserve"> another sprite.</w:t>
      </w:r>
    </w:p>
    <w:p w14:paraId="48454C0D" w14:textId="690B330F" w:rsidR="00D15051" w:rsidRDefault="00D15051" w:rsidP="00D15051">
      <w:pPr>
        <w:jc w:val="center"/>
      </w:pPr>
      <w:r w:rsidRPr="00D15051">
        <w:rPr>
          <w:noProof/>
        </w:rPr>
        <w:drawing>
          <wp:inline distT="0" distB="0" distL="0" distR="0" wp14:anchorId="6DB2A6E1" wp14:editId="119240CC">
            <wp:extent cx="4436533" cy="789191"/>
            <wp:effectExtent l="0" t="0" r="2540" b="0"/>
            <wp:docPr id="846410936" name="Picture 8464109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36" name="Picture 846410936" descr="Graphical user interface, text, application&#10;&#10;Description automatically generated"/>
                    <pic:cNvPicPr/>
                  </pic:nvPicPr>
                  <pic:blipFill>
                    <a:blip r:embed="rId128" cstate="screen">
                      <a:extLst>
                        <a:ext uri="{28A0092B-C50C-407E-A947-70E740481C1C}">
                          <a14:useLocalDpi xmlns:a14="http://schemas.microsoft.com/office/drawing/2010/main"/>
                        </a:ext>
                      </a:extLst>
                    </a:blip>
                    <a:stretch>
                      <a:fillRect/>
                    </a:stretch>
                  </pic:blipFill>
                  <pic:spPr>
                    <a:xfrm>
                      <a:off x="0" y="0"/>
                      <a:ext cx="4443334" cy="790401"/>
                    </a:xfrm>
                    <a:prstGeom prst="rect">
                      <a:avLst/>
                    </a:prstGeom>
                  </pic:spPr>
                </pic:pic>
              </a:graphicData>
            </a:graphic>
          </wp:inline>
        </w:drawing>
      </w:r>
    </w:p>
    <w:p w14:paraId="6D7522E9" w14:textId="08B538F3" w:rsidR="00D15051" w:rsidRDefault="00D15051" w:rsidP="00D15051">
      <w:r>
        <w:t>The game can have sprites of different kinds, like player</w:t>
      </w:r>
      <w:r w:rsidR="001B2844">
        <w:t xml:space="preserve">, enemy, food, health, reward…etc. The kind of sprite </w:t>
      </w:r>
      <w:r w:rsidR="008C1539">
        <w:t xml:space="preserve">comes in handy here because there will be </w:t>
      </w:r>
      <w:r w:rsidR="00A560DC">
        <w:t xml:space="preserve">a </w:t>
      </w:r>
      <w:r w:rsidR="008C1539">
        <w:t xml:space="preserve">different outcome depending on what sprite kinds overlap. For example, a player </w:t>
      </w:r>
      <w:r w:rsidR="0065490C">
        <w:t>overlapping enemy will kill the player.</w:t>
      </w:r>
      <w:r w:rsidR="00A6393D">
        <w:t xml:space="preserve"> But an enemy overlapping another enemy is safe f</w:t>
      </w:r>
      <w:r w:rsidR="00A560DC">
        <w:t>rom</w:t>
      </w:r>
      <w:r w:rsidR="00A6393D">
        <w:t xml:space="preserve"> the enemy and the player.</w:t>
      </w:r>
    </w:p>
    <w:p w14:paraId="402D6C1D" w14:textId="4A28611F" w:rsidR="00D7451A" w:rsidRDefault="00D7451A" w:rsidP="00D15051">
      <w:r>
        <w:lastRenderedPageBreak/>
        <w:t xml:space="preserve">Continuing with </w:t>
      </w:r>
      <w:r w:rsidR="005C59BC">
        <w:t>the “Hungry Gus” game</w:t>
      </w:r>
      <w:r w:rsidR="00F85D02">
        <w:t>, we can detect if there is an overlap between Gus and the pizza</w:t>
      </w:r>
      <w:r w:rsidR="009A4AE0">
        <w:t xml:space="preserve">, that is between </w:t>
      </w:r>
      <w:r w:rsidR="000246C5">
        <w:t>Player and Food</w:t>
      </w:r>
      <w:r w:rsidR="00F85D02">
        <w:t>.</w:t>
      </w:r>
      <w:r w:rsidR="0016034E">
        <w:t xml:space="preserve"> We will start by changing the </w:t>
      </w:r>
      <w:r w:rsidR="000246C5">
        <w:t xml:space="preserve">pizza </w:t>
      </w:r>
      <w:r w:rsidR="0016034E">
        <w:t>sprite</w:t>
      </w:r>
      <w:r w:rsidR="00A938A6">
        <w:t xml:space="preserve"> kind</w:t>
      </w:r>
      <w:r w:rsidR="0016034E">
        <w:t xml:space="preserve"> from Player to Food. </w:t>
      </w:r>
      <w:r w:rsidR="000246C5">
        <w:t>By the way, t</w:t>
      </w:r>
      <w:r w:rsidR="0016034E">
        <w:t>his is not necessary in this simple game</w:t>
      </w:r>
      <w:r w:rsidR="000246C5">
        <w:t>,</w:t>
      </w:r>
      <w:r w:rsidR="0016034E">
        <w:t xml:space="preserve"> but it is a good habit.</w:t>
      </w:r>
    </w:p>
    <w:p w14:paraId="0F9BEC49" w14:textId="6B24F3B9" w:rsidR="0016034E" w:rsidRDefault="00C9546F" w:rsidP="007D252F">
      <w:pPr>
        <w:jc w:val="center"/>
      </w:pPr>
      <w:r w:rsidRPr="00C9546F">
        <w:rPr>
          <w:noProof/>
        </w:rPr>
        <w:drawing>
          <wp:inline distT="0" distB="0" distL="0" distR="0" wp14:anchorId="03A700B7" wp14:editId="22CA2F1E">
            <wp:extent cx="4555067" cy="1417619"/>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129" cstate="screen">
                      <a:extLst>
                        <a:ext uri="{28A0092B-C50C-407E-A947-70E740481C1C}">
                          <a14:useLocalDpi xmlns:a14="http://schemas.microsoft.com/office/drawing/2010/main"/>
                        </a:ext>
                      </a:extLst>
                    </a:blip>
                    <a:stretch>
                      <a:fillRect/>
                    </a:stretch>
                  </pic:blipFill>
                  <pic:spPr>
                    <a:xfrm>
                      <a:off x="0" y="0"/>
                      <a:ext cx="4570179" cy="1422322"/>
                    </a:xfrm>
                    <a:prstGeom prst="rect">
                      <a:avLst/>
                    </a:prstGeom>
                  </pic:spPr>
                </pic:pic>
              </a:graphicData>
            </a:graphic>
          </wp:inline>
        </w:drawing>
      </w:r>
    </w:p>
    <w:p w14:paraId="5A9FF151" w14:textId="4E686E6B" w:rsidR="000246C5" w:rsidRDefault="00780E07" w:rsidP="00D15051">
      <w:r>
        <w:t xml:space="preserve">Now, </w:t>
      </w:r>
      <w:r w:rsidR="00D61F3C">
        <w:t xml:space="preserve">if an overlap is detected, a sound is </w:t>
      </w:r>
      <w:r w:rsidR="00E27419">
        <w:t>generated,</w:t>
      </w:r>
      <w:r w:rsidR="00D61F3C">
        <w:t xml:space="preserve"> and the pizza is moved to the top.</w:t>
      </w:r>
    </w:p>
    <w:p w14:paraId="481B5E2D" w14:textId="14DEA893" w:rsidR="001C3312" w:rsidRDefault="001C3312" w:rsidP="00A93A2D">
      <w:pPr>
        <w:jc w:val="center"/>
      </w:pPr>
      <w:r w:rsidRPr="001C3312">
        <w:rPr>
          <w:noProof/>
        </w:rPr>
        <w:drawing>
          <wp:inline distT="0" distB="0" distL="0" distR="0" wp14:anchorId="3CF5D65C" wp14:editId="7D640E81">
            <wp:extent cx="4613451" cy="1647731"/>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130" cstate="screen">
                      <a:extLst>
                        <a:ext uri="{28A0092B-C50C-407E-A947-70E740481C1C}">
                          <a14:useLocalDpi xmlns:a14="http://schemas.microsoft.com/office/drawing/2010/main"/>
                        </a:ext>
                      </a:extLst>
                    </a:blip>
                    <a:stretch>
                      <a:fillRect/>
                    </a:stretch>
                  </pic:blipFill>
                  <pic:spPr>
                    <a:xfrm>
                      <a:off x="0" y="0"/>
                      <a:ext cx="4632701" cy="1654606"/>
                    </a:xfrm>
                    <a:prstGeom prst="rect">
                      <a:avLst/>
                    </a:prstGeom>
                  </pic:spPr>
                </pic:pic>
              </a:graphicData>
            </a:graphic>
          </wp:inline>
        </w:drawing>
      </w:r>
    </w:p>
    <w:p w14:paraId="3BAB22C3" w14:textId="055758C6" w:rsidR="00695FC6" w:rsidRPr="000042AC" w:rsidRDefault="00695FC6" w:rsidP="009653CA"/>
    <w:p w14:paraId="02D52E21" w14:textId="5E939581" w:rsidR="000042AC" w:rsidRDefault="000042AC" w:rsidP="000042AC">
      <w:pPr>
        <w:pStyle w:val="Heading2"/>
      </w:pPr>
      <w:bookmarkStart w:id="34" w:name="_Toc204761354"/>
      <w:r>
        <w:t>Animations</w:t>
      </w:r>
      <w:bookmarkEnd w:id="34"/>
    </w:p>
    <w:p w14:paraId="5EDB4CA1" w14:textId="7209FDF1" w:rsidR="000042AC" w:rsidRDefault="00F62894" w:rsidP="00D901C0">
      <w:r>
        <w:t>We have create</w:t>
      </w:r>
      <w:r w:rsidR="001B1C68">
        <w:t>d</w:t>
      </w:r>
      <w:r>
        <w:t xml:space="preserve"> a complete game without needing to animate sprites</w:t>
      </w:r>
      <w:r w:rsidR="00A938A6">
        <w:t>;</w:t>
      </w:r>
      <w:r w:rsidR="005600F5">
        <w:t xml:space="preserve"> however, adding </w:t>
      </w:r>
      <w:r w:rsidR="001B1C68">
        <w:t>animations would make the game more interesting.</w:t>
      </w:r>
      <w:r>
        <w:t xml:space="preserve"> </w:t>
      </w:r>
      <w:r w:rsidR="00155213">
        <w:t>There is a whole category dedicated for animations.</w:t>
      </w:r>
    </w:p>
    <w:p w14:paraId="4D114506" w14:textId="4B504835" w:rsidR="00155213" w:rsidRDefault="00155213" w:rsidP="00155213">
      <w:pPr>
        <w:jc w:val="center"/>
      </w:pPr>
      <w:r w:rsidRPr="00155213">
        <w:rPr>
          <w:noProof/>
        </w:rPr>
        <w:drawing>
          <wp:inline distT="0" distB="0" distL="0" distR="0" wp14:anchorId="61EEFB8F" wp14:editId="49BCB0E5">
            <wp:extent cx="3119967" cy="2546973"/>
            <wp:effectExtent l="0" t="0" r="4445" b="6350"/>
            <wp:docPr id="846410938" name="Picture 8464109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38" name="Picture 846410938" descr="Graphical user interface, text, application, chat or text message&#10;&#10;Description automatically generated"/>
                    <pic:cNvPicPr/>
                  </pic:nvPicPr>
                  <pic:blipFill>
                    <a:blip r:embed="rId131" cstate="screen">
                      <a:extLst>
                        <a:ext uri="{28A0092B-C50C-407E-A947-70E740481C1C}">
                          <a14:useLocalDpi xmlns:a14="http://schemas.microsoft.com/office/drawing/2010/main"/>
                        </a:ext>
                      </a:extLst>
                    </a:blip>
                    <a:stretch>
                      <a:fillRect/>
                    </a:stretch>
                  </pic:blipFill>
                  <pic:spPr>
                    <a:xfrm>
                      <a:off x="0" y="0"/>
                      <a:ext cx="3123113" cy="2549542"/>
                    </a:xfrm>
                    <a:prstGeom prst="rect">
                      <a:avLst/>
                    </a:prstGeom>
                  </pic:spPr>
                </pic:pic>
              </a:graphicData>
            </a:graphic>
          </wp:inline>
        </w:drawing>
      </w:r>
    </w:p>
    <w:p w14:paraId="3900014B" w14:textId="77777777" w:rsidR="005967C5" w:rsidRDefault="001D7123" w:rsidP="00EF5414">
      <w:r>
        <w:lastRenderedPageBreak/>
        <w:t>An animation is sequence sprites that the engine will automatically repeat</w:t>
      </w:r>
      <w:r w:rsidR="006210DA">
        <w:t xml:space="preserve">. Those sprites override and replace what the sprite has for </w:t>
      </w:r>
      <w:r w:rsidR="00451EEC">
        <w:t xml:space="preserve">the </w:t>
      </w:r>
      <w:r w:rsidR="00CF5099">
        <w:t xml:space="preserve">non-animated </w:t>
      </w:r>
      <w:r w:rsidR="009B5B57">
        <w:t>image</w:t>
      </w:r>
      <w:r w:rsidR="00451EEC">
        <w:t xml:space="preserve"> we have been using</w:t>
      </w:r>
      <w:r w:rsidR="009B5B57">
        <w:t>.</w:t>
      </w:r>
      <w:r w:rsidR="00C76F97">
        <w:t xml:space="preserve"> We can continue with “Hungry Gus” game </w:t>
      </w:r>
      <w:r w:rsidR="005967C5">
        <w:t>and make Gus walk!</w:t>
      </w:r>
    </w:p>
    <w:p w14:paraId="7434F795" w14:textId="7B347457" w:rsidR="008F1C84" w:rsidRDefault="008F1C84" w:rsidP="00EF5414">
      <w:r>
        <w:t xml:space="preserve">First, we need </w:t>
      </w:r>
      <w:r w:rsidR="00710F3E">
        <w:t>an animation. We will set the interval to 100ms and add two frames to</w:t>
      </w:r>
      <w:r w:rsidR="00360CCB">
        <w:t xml:space="preserve"> </w:t>
      </w:r>
      <w:r w:rsidR="00710F3E">
        <w:t>that same animation.</w:t>
      </w:r>
      <w:r w:rsidR="00EE24CB">
        <w:t xml:space="preserve"> It is possible to add multiple animations to a sprite</w:t>
      </w:r>
      <w:r w:rsidR="003142C8">
        <w:t>, l</w:t>
      </w:r>
      <w:r w:rsidR="00EE24CB">
        <w:t>ike one for walking left and one for walking right</w:t>
      </w:r>
      <w:r w:rsidR="00F033A3">
        <w:t>… maybe also for jumping or falling. In this example</w:t>
      </w:r>
      <w:r w:rsidR="003142C8">
        <w:t>,</w:t>
      </w:r>
      <w:r w:rsidR="00F033A3">
        <w:t xml:space="preserve"> we will stick with </w:t>
      </w:r>
      <w:r w:rsidR="00F033A3" w:rsidRPr="00F033A3">
        <w:rPr>
          <w:b/>
          <w:bCs/>
        </w:rPr>
        <w:t>Walking</w:t>
      </w:r>
      <w:r w:rsidR="00F033A3">
        <w:t>.</w:t>
      </w:r>
    </w:p>
    <w:p w14:paraId="173728A0" w14:textId="20B50634" w:rsidR="003928DB" w:rsidRDefault="008F1C84" w:rsidP="00BF7590">
      <w:pPr>
        <w:jc w:val="center"/>
      </w:pPr>
      <w:r w:rsidRPr="008F1C84">
        <w:rPr>
          <w:noProof/>
        </w:rPr>
        <w:drawing>
          <wp:inline distT="0" distB="0" distL="0" distR="0" wp14:anchorId="0EFB8371" wp14:editId="31A976EF">
            <wp:extent cx="5642757" cy="1332318"/>
            <wp:effectExtent l="0" t="0" r="0" b="1270"/>
            <wp:docPr id="73" name="Picture 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chat or text message&#10;&#10;Description automatically generated"/>
                    <pic:cNvPicPr/>
                  </pic:nvPicPr>
                  <pic:blipFill>
                    <a:blip r:embed="rId132" cstate="screen">
                      <a:extLst>
                        <a:ext uri="{28A0092B-C50C-407E-A947-70E740481C1C}">
                          <a14:useLocalDpi xmlns:a14="http://schemas.microsoft.com/office/drawing/2010/main"/>
                        </a:ext>
                      </a:extLst>
                    </a:blip>
                    <a:stretch>
                      <a:fillRect/>
                    </a:stretch>
                  </pic:blipFill>
                  <pic:spPr>
                    <a:xfrm>
                      <a:off x="0" y="0"/>
                      <a:ext cx="5666603" cy="1337948"/>
                    </a:xfrm>
                    <a:prstGeom prst="rect">
                      <a:avLst/>
                    </a:prstGeom>
                  </pic:spPr>
                </pic:pic>
              </a:graphicData>
            </a:graphic>
          </wp:inline>
        </w:drawing>
      </w:r>
    </w:p>
    <w:p w14:paraId="13D9D274" w14:textId="1D73DE4D" w:rsidR="00BF7590" w:rsidRDefault="00BF7590" w:rsidP="00BF7590">
      <w:r>
        <w:t>The animation can now be attached to any of the sprites.</w:t>
      </w:r>
      <w:r w:rsidR="00360CCB">
        <w:t xml:space="preserve"> In this example, it is attached to “Gus”</w:t>
      </w:r>
      <w:r w:rsidR="00A40F7A">
        <w:t xml:space="preserve"> sprite</w:t>
      </w:r>
      <w:r w:rsidR="00360CCB">
        <w:t>.</w:t>
      </w:r>
    </w:p>
    <w:p w14:paraId="7642C54A" w14:textId="770B729F" w:rsidR="00360CCB" w:rsidRDefault="00360CCB" w:rsidP="00360CCB">
      <w:pPr>
        <w:jc w:val="center"/>
      </w:pPr>
      <w:r w:rsidRPr="00360CCB">
        <w:rPr>
          <w:noProof/>
        </w:rPr>
        <w:drawing>
          <wp:inline distT="0" distB="0" distL="0" distR="0" wp14:anchorId="0D3931E7" wp14:editId="0751D533">
            <wp:extent cx="5650875" cy="2254313"/>
            <wp:effectExtent l="0" t="0" r="6985" b="0"/>
            <wp:docPr id="74" name="Picture 74"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chat or text message&#10;&#10;Description automatically generated"/>
                    <pic:cNvPicPr/>
                  </pic:nvPicPr>
                  <pic:blipFill>
                    <a:blip r:embed="rId133" cstate="screen">
                      <a:extLst>
                        <a:ext uri="{28A0092B-C50C-407E-A947-70E740481C1C}">
                          <a14:useLocalDpi xmlns:a14="http://schemas.microsoft.com/office/drawing/2010/main"/>
                        </a:ext>
                      </a:extLst>
                    </a:blip>
                    <a:stretch>
                      <a:fillRect/>
                    </a:stretch>
                  </pic:blipFill>
                  <pic:spPr>
                    <a:xfrm>
                      <a:off x="0" y="0"/>
                      <a:ext cx="5670267" cy="2262049"/>
                    </a:xfrm>
                    <a:prstGeom prst="rect">
                      <a:avLst/>
                    </a:prstGeom>
                  </pic:spPr>
                </pic:pic>
              </a:graphicData>
            </a:graphic>
          </wp:inline>
        </w:drawing>
      </w:r>
    </w:p>
    <w:p w14:paraId="786802CE" w14:textId="77777777" w:rsidR="00EB09C1" w:rsidRDefault="00EB09C1" w:rsidP="00A40F7A"/>
    <w:p w14:paraId="4F895761" w14:textId="77777777" w:rsidR="00EB09C1" w:rsidRDefault="00EB09C1" w:rsidP="00A40F7A"/>
    <w:p w14:paraId="4418CA35" w14:textId="77777777" w:rsidR="00EB09C1" w:rsidRDefault="00EB09C1" w:rsidP="00A40F7A"/>
    <w:p w14:paraId="025023C8" w14:textId="77777777" w:rsidR="00EB09C1" w:rsidRDefault="00EB09C1" w:rsidP="00A40F7A"/>
    <w:p w14:paraId="68A5EC76" w14:textId="77777777" w:rsidR="00EB09C1" w:rsidRDefault="00EB09C1" w:rsidP="00A40F7A"/>
    <w:p w14:paraId="3DDD03CD" w14:textId="77777777" w:rsidR="00EB09C1" w:rsidRDefault="00EB09C1" w:rsidP="00A40F7A"/>
    <w:p w14:paraId="6CAD6FDA" w14:textId="77777777" w:rsidR="00EB09C1" w:rsidRDefault="00EB09C1" w:rsidP="00A40F7A"/>
    <w:p w14:paraId="70DB7051" w14:textId="77777777" w:rsidR="00EB09C1" w:rsidRDefault="00EB09C1" w:rsidP="00A40F7A"/>
    <w:p w14:paraId="5CCCB54D" w14:textId="77777777" w:rsidR="00EB09C1" w:rsidRDefault="00EB09C1" w:rsidP="00A40F7A"/>
    <w:p w14:paraId="1B34AFD0" w14:textId="77777777" w:rsidR="00EB09C1" w:rsidRDefault="00EB09C1" w:rsidP="00A40F7A"/>
    <w:p w14:paraId="589A474B" w14:textId="266016F5" w:rsidR="00A40F7A" w:rsidRDefault="00A40F7A" w:rsidP="00A40F7A">
      <w:r>
        <w:t xml:space="preserve">We now have the option to activate the animation </w:t>
      </w:r>
      <w:r w:rsidR="00E71F62">
        <w:t>anytime we desire. In this case</w:t>
      </w:r>
      <w:r w:rsidR="003142C8">
        <w:t>,</w:t>
      </w:r>
      <w:r w:rsidR="00E71F62">
        <w:t xml:space="preserve"> we will activate it right away and keep it active.</w:t>
      </w:r>
      <w:r w:rsidR="009C6C1C">
        <w:t xml:space="preserve"> Here is the complete </w:t>
      </w:r>
      <w:r w:rsidR="009C6C1C" w:rsidRPr="009C6C1C">
        <w:rPr>
          <w:b/>
          <w:bCs/>
        </w:rPr>
        <w:t>on start</w:t>
      </w:r>
      <w:r w:rsidR="009C6C1C">
        <w:t xml:space="preserve"> block listing.</w:t>
      </w:r>
    </w:p>
    <w:p w14:paraId="0F963853" w14:textId="0AA5CEA8" w:rsidR="0020261C" w:rsidRPr="000042AC" w:rsidRDefault="00AD32C7" w:rsidP="00FD242D">
      <w:pPr>
        <w:jc w:val="center"/>
      </w:pPr>
      <w:r w:rsidRPr="00AD32C7">
        <w:rPr>
          <w:noProof/>
        </w:rPr>
        <w:drawing>
          <wp:inline distT="0" distB="0" distL="0" distR="0" wp14:anchorId="7EBE8CC7" wp14:editId="297C89E7">
            <wp:extent cx="4862084" cy="4669367"/>
            <wp:effectExtent l="0" t="0" r="0" b="0"/>
            <wp:docPr id="75" name="Picture 7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phone&#10;&#10;Description automatically generated with medium confidence"/>
                    <pic:cNvPicPr/>
                  </pic:nvPicPr>
                  <pic:blipFill>
                    <a:blip r:embed="rId134" cstate="screen">
                      <a:extLst>
                        <a:ext uri="{28A0092B-C50C-407E-A947-70E740481C1C}">
                          <a14:useLocalDpi xmlns:a14="http://schemas.microsoft.com/office/drawing/2010/main"/>
                        </a:ext>
                      </a:extLst>
                    </a:blip>
                    <a:stretch>
                      <a:fillRect/>
                    </a:stretch>
                  </pic:blipFill>
                  <pic:spPr>
                    <a:xfrm>
                      <a:off x="0" y="0"/>
                      <a:ext cx="4867634" cy="4674697"/>
                    </a:xfrm>
                    <a:prstGeom prst="rect">
                      <a:avLst/>
                    </a:prstGeom>
                  </pic:spPr>
                </pic:pic>
              </a:graphicData>
            </a:graphic>
          </wp:inline>
        </w:drawing>
      </w:r>
    </w:p>
    <w:p w14:paraId="65C45FA6" w14:textId="1E17A35E" w:rsidR="000042AC" w:rsidRDefault="000042AC" w:rsidP="000042AC">
      <w:pPr>
        <w:pStyle w:val="Heading2"/>
      </w:pPr>
      <w:bookmarkStart w:id="35" w:name="_Toc204761355"/>
      <w:r>
        <w:t>Scoring &amp; Lives</w:t>
      </w:r>
      <w:bookmarkEnd w:id="35"/>
    </w:p>
    <w:p w14:paraId="6811E16B" w14:textId="0FCCC617" w:rsidR="002144EC" w:rsidRDefault="004F3698" w:rsidP="002144EC">
      <w:r>
        <w:t>The built</w:t>
      </w:r>
      <w:r w:rsidR="001B0F5E">
        <w:t>-</w:t>
      </w:r>
      <w:r>
        <w:t xml:space="preserve">in engine includes </w:t>
      </w:r>
      <w:r w:rsidR="006D75A8">
        <w:t>blocks to help in keeping track of lives and scores.</w:t>
      </w:r>
      <w:r w:rsidR="00BA291A">
        <w:t xml:space="preserve"> </w:t>
      </w:r>
      <w:r w:rsidR="00F63883">
        <w:t xml:space="preserve">Those blocks are found under </w:t>
      </w:r>
      <w:r w:rsidR="00F63883" w:rsidRPr="00F63883">
        <w:rPr>
          <w:b/>
          <w:bCs/>
        </w:rPr>
        <w:t>Info</w:t>
      </w:r>
      <w:r w:rsidR="00F63883">
        <w:t xml:space="preserve"> category.</w:t>
      </w:r>
    </w:p>
    <w:p w14:paraId="4BD3BF20" w14:textId="77777777" w:rsidR="00EB09C1" w:rsidRDefault="00EB09C1" w:rsidP="002144EC"/>
    <w:p w14:paraId="6F20F9B1" w14:textId="77777777" w:rsidR="00EB09C1" w:rsidRDefault="00EB09C1" w:rsidP="002144EC"/>
    <w:p w14:paraId="327ABF41" w14:textId="77777777" w:rsidR="00EB09C1" w:rsidRDefault="00EB09C1" w:rsidP="002144EC"/>
    <w:p w14:paraId="0DBE75B9" w14:textId="77777777" w:rsidR="00EB09C1" w:rsidRDefault="00EB09C1" w:rsidP="002144EC"/>
    <w:p w14:paraId="2BF136ED" w14:textId="77777777" w:rsidR="00EB09C1" w:rsidRDefault="00EB09C1" w:rsidP="002144EC"/>
    <w:p w14:paraId="272FB086" w14:textId="5EB6F566" w:rsidR="00F63883" w:rsidRDefault="00F63883" w:rsidP="002144EC">
      <w:r>
        <w:lastRenderedPageBreak/>
        <w:t>To get a score</w:t>
      </w:r>
      <w:r w:rsidR="00845D8F">
        <w:t xml:space="preserve"> for catching a pizza</w:t>
      </w:r>
      <w:r w:rsidR="00A94240">
        <w:t xml:space="preserve">, we start by adding the </w:t>
      </w:r>
      <w:r w:rsidR="00564F48" w:rsidRPr="00564F48">
        <w:rPr>
          <w:b/>
          <w:bCs/>
        </w:rPr>
        <w:t>set score</w:t>
      </w:r>
      <w:r w:rsidR="00564F48">
        <w:t xml:space="preserve"> block anywhere at the beginning, inside the </w:t>
      </w:r>
      <w:proofErr w:type="gramStart"/>
      <w:r w:rsidR="00564F48" w:rsidRPr="00564F48">
        <w:rPr>
          <w:b/>
          <w:bCs/>
        </w:rPr>
        <w:t>on start</w:t>
      </w:r>
      <w:proofErr w:type="gramEnd"/>
      <w:r w:rsidR="00564F48">
        <w:t xml:space="preserve"> block.</w:t>
      </w:r>
    </w:p>
    <w:p w14:paraId="4AC1E587" w14:textId="454AD4DC" w:rsidR="00E834B4" w:rsidRDefault="006660C6" w:rsidP="006660C6">
      <w:pPr>
        <w:jc w:val="center"/>
      </w:pPr>
      <w:r w:rsidRPr="006660C6">
        <w:rPr>
          <w:noProof/>
        </w:rPr>
        <w:drawing>
          <wp:inline distT="0" distB="0" distL="0" distR="0" wp14:anchorId="62D4E618" wp14:editId="50C01992">
            <wp:extent cx="3444919" cy="1810693"/>
            <wp:effectExtent l="0" t="0" r="3175" b="0"/>
            <wp:docPr id="76" name="Picture 7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shape&#10;&#10;Description automatically generated"/>
                    <pic:cNvPicPr/>
                  </pic:nvPicPr>
                  <pic:blipFill>
                    <a:blip r:embed="rId135"/>
                    <a:stretch>
                      <a:fillRect/>
                    </a:stretch>
                  </pic:blipFill>
                  <pic:spPr>
                    <a:xfrm>
                      <a:off x="0" y="0"/>
                      <a:ext cx="3469951" cy="1823850"/>
                    </a:xfrm>
                    <a:prstGeom prst="rect">
                      <a:avLst/>
                    </a:prstGeom>
                  </pic:spPr>
                </pic:pic>
              </a:graphicData>
            </a:graphic>
          </wp:inline>
        </w:drawing>
      </w:r>
    </w:p>
    <w:p w14:paraId="5E1D6F3A" w14:textId="5B48A4CD" w:rsidR="006660C6" w:rsidRDefault="006660C6" w:rsidP="006660C6">
      <w:r>
        <w:t>This will automatically add sc</w:t>
      </w:r>
      <w:r w:rsidR="00D17098">
        <w:t>ore at the top right corner of the screen.</w:t>
      </w:r>
    </w:p>
    <w:p w14:paraId="1DA99AB9" w14:textId="46106244" w:rsidR="00D17098" w:rsidRDefault="00D17098" w:rsidP="00D17098">
      <w:pPr>
        <w:jc w:val="center"/>
      </w:pPr>
      <w:r w:rsidRPr="00D17098">
        <w:rPr>
          <w:noProof/>
        </w:rPr>
        <w:drawing>
          <wp:inline distT="0" distB="0" distL="0" distR="0" wp14:anchorId="7D96975A" wp14:editId="15CA3C8A">
            <wp:extent cx="3748135" cy="3085405"/>
            <wp:effectExtent l="0" t="0" r="5080" b="127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136" cstate="screen">
                      <a:extLst>
                        <a:ext uri="{28A0092B-C50C-407E-A947-70E740481C1C}">
                          <a14:useLocalDpi xmlns:a14="http://schemas.microsoft.com/office/drawing/2010/main"/>
                        </a:ext>
                      </a:extLst>
                    </a:blip>
                    <a:stretch>
                      <a:fillRect/>
                    </a:stretch>
                  </pic:blipFill>
                  <pic:spPr>
                    <a:xfrm>
                      <a:off x="0" y="0"/>
                      <a:ext cx="3764794" cy="3099119"/>
                    </a:xfrm>
                    <a:prstGeom prst="rect">
                      <a:avLst/>
                    </a:prstGeom>
                  </pic:spPr>
                </pic:pic>
              </a:graphicData>
            </a:graphic>
          </wp:inline>
        </w:drawing>
      </w:r>
    </w:p>
    <w:p w14:paraId="0682E0CA" w14:textId="6E14FD26" w:rsidR="00D17098" w:rsidRDefault="00EC4695" w:rsidP="00D17098">
      <w:r>
        <w:t xml:space="preserve">The score can then be increased when desired, like when </w:t>
      </w:r>
      <w:r w:rsidR="006B7341">
        <w:t>P</w:t>
      </w:r>
      <w:r>
        <w:t xml:space="preserve">layer overlaps </w:t>
      </w:r>
      <w:r w:rsidR="006B7341">
        <w:t>F</w:t>
      </w:r>
      <w:r>
        <w:t>ood.</w:t>
      </w:r>
    </w:p>
    <w:p w14:paraId="241940D8" w14:textId="0F567E21" w:rsidR="00EB09C1" w:rsidRDefault="00AD5EA3" w:rsidP="00EB09C1">
      <w:pPr>
        <w:jc w:val="center"/>
      </w:pPr>
      <w:r w:rsidRPr="00AD5EA3">
        <w:rPr>
          <w:noProof/>
        </w:rPr>
        <w:drawing>
          <wp:inline distT="0" distB="0" distL="0" distR="0" wp14:anchorId="3A574C52" wp14:editId="2323BB7F">
            <wp:extent cx="4354717" cy="1805626"/>
            <wp:effectExtent l="0" t="0" r="8255" b="4445"/>
            <wp:docPr id="78" name="Picture 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chat or text message&#10;&#10;Description automatically generated"/>
                    <pic:cNvPicPr/>
                  </pic:nvPicPr>
                  <pic:blipFill>
                    <a:blip r:embed="rId137" cstate="screen">
                      <a:extLst>
                        <a:ext uri="{28A0092B-C50C-407E-A947-70E740481C1C}">
                          <a14:useLocalDpi xmlns:a14="http://schemas.microsoft.com/office/drawing/2010/main"/>
                        </a:ext>
                      </a:extLst>
                    </a:blip>
                    <a:stretch>
                      <a:fillRect/>
                    </a:stretch>
                  </pic:blipFill>
                  <pic:spPr>
                    <a:xfrm>
                      <a:off x="0" y="0"/>
                      <a:ext cx="4366879" cy="1810669"/>
                    </a:xfrm>
                    <a:prstGeom prst="rect">
                      <a:avLst/>
                    </a:prstGeom>
                  </pic:spPr>
                </pic:pic>
              </a:graphicData>
            </a:graphic>
          </wp:inline>
        </w:drawing>
      </w:r>
    </w:p>
    <w:p w14:paraId="22760462" w14:textId="0212BE40" w:rsidR="00D85215" w:rsidRDefault="00D85215" w:rsidP="00AD5EA3">
      <w:r>
        <w:lastRenderedPageBreak/>
        <w:t>Similarly, the player can have lives.</w:t>
      </w:r>
      <w:r w:rsidR="00CF14BE">
        <w:t xml:space="preserve"> Maybe start with three lives.</w:t>
      </w:r>
    </w:p>
    <w:p w14:paraId="34769C38" w14:textId="52AE08B9" w:rsidR="00D85215" w:rsidRDefault="00CF14BE" w:rsidP="00CF14BE">
      <w:pPr>
        <w:jc w:val="center"/>
      </w:pPr>
      <w:r w:rsidRPr="00CF14BE">
        <w:rPr>
          <w:noProof/>
        </w:rPr>
        <w:drawing>
          <wp:inline distT="0" distB="0" distL="0" distR="0" wp14:anchorId="799186BB" wp14:editId="16942485">
            <wp:extent cx="2087034" cy="1677812"/>
            <wp:effectExtent l="0" t="0" r="8890" b="0"/>
            <wp:docPr id="79" name="Picture 7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low confidence"/>
                    <pic:cNvPicPr/>
                  </pic:nvPicPr>
                  <pic:blipFill>
                    <a:blip r:embed="rId138"/>
                    <a:stretch>
                      <a:fillRect/>
                    </a:stretch>
                  </pic:blipFill>
                  <pic:spPr>
                    <a:xfrm>
                      <a:off x="0" y="0"/>
                      <a:ext cx="2092303" cy="1682048"/>
                    </a:xfrm>
                    <a:prstGeom prst="rect">
                      <a:avLst/>
                    </a:prstGeom>
                  </pic:spPr>
                </pic:pic>
              </a:graphicData>
            </a:graphic>
          </wp:inline>
        </w:drawing>
      </w:r>
    </w:p>
    <w:p w14:paraId="453BA139" w14:textId="1AAA1778" w:rsidR="00AD5EA3" w:rsidRDefault="00D85215" w:rsidP="00AD5EA3">
      <w:r>
        <w:t>Perhaps, we decrease lives when Gus misses a pizza slice.</w:t>
      </w:r>
      <w:r w:rsidR="004F1970">
        <w:t xml:space="preserve"> This happens when the pizza reaches the bottom without an overlap.</w:t>
      </w:r>
    </w:p>
    <w:p w14:paraId="4E844345" w14:textId="7CE884A9" w:rsidR="00F42EE5" w:rsidRDefault="00F42EE5" w:rsidP="00F42EE5">
      <w:pPr>
        <w:jc w:val="center"/>
      </w:pPr>
      <w:r w:rsidRPr="00F42EE5">
        <w:rPr>
          <w:noProof/>
        </w:rPr>
        <w:drawing>
          <wp:inline distT="0" distB="0" distL="0" distR="0" wp14:anchorId="7F364379" wp14:editId="6647AEA3">
            <wp:extent cx="3293533" cy="1555631"/>
            <wp:effectExtent l="0" t="0" r="2540" b="698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39" cstate="screen">
                      <a:extLst>
                        <a:ext uri="{28A0092B-C50C-407E-A947-70E740481C1C}">
                          <a14:useLocalDpi xmlns:a14="http://schemas.microsoft.com/office/drawing/2010/main"/>
                        </a:ext>
                      </a:extLst>
                    </a:blip>
                    <a:stretch>
                      <a:fillRect/>
                    </a:stretch>
                  </pic:blipFill>
                  <pic:spPr>
                    <a:xfrm>
                      <a:off x="0" y="0"/>
                      <a:ext cx="3300137" cy="1558750"/>
                    </a:xfrm>
                    <a:prstGeom prst="rect">
                      <a:avLst/>
                    </a:prstGeom>
                  </pic:spPr>
                </pic:pic>
              </a:graphicData>
            </a:graphic>
          </wp:inline>
        </w:drawing>
      </w:r>
    </w:p>
    <w:p w14:paraId="071A9F33" w14:textId="013896E7" w:rsidR="00AB3C8D" w:rsidRDefault="00AB3C8D" w:rsidP="00AB3C8D">
      <w:r>
        <w:t>The game engine will automatically terminate the game and show the score when there are no more lives.</w:t>
      </w:r>
    </w:p>
    <w:p w14:paraId="14B462EE" w14:textId="38947FDE" w:rsidR="00AB3C8D" w:rsidRDefault="00AB3C8D" w:rsidP="00AB3C8D">
      <w:pPr>
        <w:jc w:val="center"/>
      </w:pPr>
      <w:r w:rsidRPr="00AB3C8D">
        <w:rPr>
          <w:noProof/>
        </w:rPr>
        <w:drawing>
          <wp:inline distT="0" distB="0" distL="0" distR="0" wp14:anchorId="33FA44DC" wp14:editId="58F91829">
            <wp:extent cx="3902044" cy="3253787"/>
            <wp:effectExtent l="0" t="0" r="3810" b="381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140" cstate="screen">
                      <a:extLst>
                        <a:ext uri="{28A0092B-C50C-407E-A947-70E740481C1C}">
                          <a14:useLocalDpi xmlns:a14="http://schemas.microsoft.com/office/drawing/2010/main"/>
                        </a:ext>
                      </a:extLst>
                    </a:blip>
                    <a:stretch>
                      <a:fillRect/>
                    </a:stretch>
                  </pic:blipFill>
                  <pic:spPr>
                    <a:xfrm>
                      <a:off x="0" y="0"/>
                      <a:ext cx="3921861" cy="3270312"/>
                    </a:xfrm>
                    <a:prstGeom prst="rect">
                      <a:avLst/>
                    </a:prstGeom>
                  </pic:spPr>
                </pic:pic>
              </a:graphicData>
            </a:graphic>
          </wp:inline>
        </w:drawing>
      </w:r>
    </w:p>
    <w:p w14:paraId="73225FAE" w14:textId="45BAE9D4" w:rsidR="00184AE6" w:rsidRPr="000042AC" w:rsidRDefault="00184AE6" w:rsidP="009823AD">
      <w:pPr>
        <w:jc w:val="center"/>
      </w:pPr>
    </w:p>
    <w:p w14:paraId="3CC38187" w14:textId="4B66A9FB" w:rsidR="00664167" w:rsidRDefault="00664167" w:rsidP="00664167">
      <w:pPr>
        <w:pStyle w:val="Heading1"/>
      </w:pPr>
      <w:bookmarkStart w:id="36" w:name="_Toc204761356"/>
      <w:r>
        <w:lastRenderedPageBreak/>
        <w:t>Circuits</w:t>
      </w:r>
      <w:bookmarkEnd w:id="36"/>
    </w:p>
    <w:p w14:paraId="4C4EE654" w14:textId="7EA32C74" w:rsidR="00D77B81" w:rsidRPr="00D77B81" w:rsidRDefault="007D2BD0" w:rsidP="00D77B81">
      <w:r>
        <w:t>There are thousands of options</w:t>
      </w:r>
      <w:r w:rsidR="00473633">
        <w:t xml:space="preserve"> when it comes to possible modules, sensors and motors that can be used with BrainPad Pulse.</w:t>
      </w:r>
      <w:r w:rsidR="008C7DA1">
        <w:t xml:space="preserve"> This section will utilize the </w:t>
      </w:r>
      <w:proofErr w:type="spellStart"/>
      <w:r w:rsidR="008C7DA1">
        <w:t>BrainClip</w:t>
      </w:r>
      <w:proofErr w:type="spellEnd"/>
      <w:r w:rsidR="00086323">
        <w:t xml:space="preserve"> accessory</w:t>
      </w:r>
      <w:r w:rsidR="008C7DA1">
        <w:t xml:space="preserve"> kit to demonstrate</w:t>
      </w:r>
      <w:r w:rsidR="007E5B17">
        <w:t xml:space="preserve"> how circuits can be used.</w:t>
      </w:r>
      <w:r w:rsidR="004C6BD3">
        <w:t xml:space="preserve"> The kit consists </w:t>
      </w:r>
      <w:r w:rsidR="009432CA">
        <w:t xml:space="preserve">of several modular circuits </w:t>
      </w:r>
      <w:r w:rsidR="006C6B6A">
        <w:t>with</w:t>
      </w:r>
      <w:r w:rsidR="009432CA">
        <w:t xml:space="preserve"> </w:t>
      </w:r>
      <w:r w:rsidR="00E455CF">
        <w:t>hole pads on the corners. It also includes alligator-clip wires.</w:t>
      </w:r>
    </w:p>
    <w:p w14:paraId="762AFE74" w14:textId="04B1B332" w:rsidR="007E5B17" w:rsidRDefault="00B375F7" w:rsidP="00B375F7">
      <w:pPr>
        <w:jc w:val="center"/>
      </w:pPr>
      <w:r>
        <w:rPr>
          <w:noProof/>
        </w:rPr>
        <w:drawing>
          <wp:inline distT="0" distB="0" distL="0" distR="0" wp14:anchorId="43999917" wp14:editId="29FE2C7B">
            <wp:extent cx="4061976" cy="26106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4064295" cy="2612142"/>
                    </a:xfrm>
                    <a:prstGeom prst="rect">
                      <a:avLst/>
                    </a:prstGeom>
                    <a:noFill/>
                    <a:ln>
                      <a:noFill/>
                    </a:ln>
                  </pic:spPr>
                </pic:pic>
              </a:graphicData>
            </a:graphic>
          </wp:inline>
        </w:drawing>
      </w:r>
    </w:p>
    <w:p w14:paraId="303435DE" w14:textId="5F5D04D1" w:rsidR="00E455CF" w:rsidRDefault="00E455CF" w:rsidP="00E455CF">
      <w:r>
        <w:t xml:space="preserve">The </w:t>
      </w:r>
      <w:r w:rsidR="00A0411C">
        <w:t xml:space="preserve">modules can be connected to BrainPad Pulse </w:t>
      </w:r>
      <w:r w:rsidR="00FC3A9F">
        <w:t>using those clip wires.</w:t>
      </w:r>
    </w:p>
    <w:p w14:paraId="7D7E7FB3" w14:textId="23F20443" w:rsidR="00416FA8" w:rsidRDefault="00FC3A9F" w:rsidP="00416FA8">
      <w:pPr>
        <w:jc w:val="center"/>
      </w:pPr>
      <w:r>
        <w:rPr>
          <w:noProof/>
        </w:rPr>
        <w:drawing>
          <wp:inline distT="0" distB="0" distL="0" distR="0" wp14:anchorId="6282AB0E" wp14:editId="2AEB12C7">
            <wp:extent cx="3533775" cy="2724785"/>
            <wp:effectExtent l="0" t="0" r="0" b="0"/>
            <wp:docPr id="1708525280" name="Picture 17085252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80" name="Picture 1708525280" descr="Graphical user interface&#10;&#10;Description automatically generated"/>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3533775" cy="2724785"/>
                    </a:xfrm>
                    <a:prstGeom prst="rect">
                      <a:avLst/>
                    </a:prstGeom>
                    <a:noFill/>
                    <a:ln>
                      <a:noFill/>
                    </a:ln>
                  </pic:spPr>
                </pic:pic>
              </a:graphicData>
            </a:graphic>
          </wp:inline>
        </w:drawing>
      </w:r>
    </w:p>
    <w:p w14:paraId="26F2F25F" w14:textId="77777777" w:rsidR="00EB09C1" w:rsidRDefault="00EB09C1" w:rsidP="00C45070"/>
    <w:p w14:paraId="76046C5E" w14:textId="77777777" w:rsidR="00EB09C1" w:rsidRDefault="00EB09C1" w:rsidP="00C45070"/>
    <w:p w14:paraId="79E5DE63" w14:textId="77777777" w:rsidR="00EB09C1" w:rsidRDefault="00EB09C1" w:rsidP="00C45070"/>
    <w:p w14:paraId="7D87D9FE" w14:textId="77777777" w:rsidR="004C6BD3" w:rsidRPr="00D77B81" w:rsidRDefault="004C6BD3" w:rsidP="00B77F34"/>
    <w:p w14:paraId="705EEB0E" w14:textId="18A4AEA0" w:rsidR="00D77B81" w:rsidRDefault="00D77B81" w:rsidP="00D77B81">
      <w:pPr>
        <w:pStyle w:val="Heading2"/>
      </w:pPr>
      <w:bookmarkStart w:id="37" w:name="_Toc204761357"/>
      <w:r>
        <w:lastRenderedPageBreak/>
        <w:t>Digital</w:t>
      </w:r>
      <w:bookmarkEnd w:id="37"/>
    </w:p>
    <w:p w14:paraId="00CBF909" w14:textId="259D5C0F" w:rsidR="00536923" w:rsidRDefault="00536923" w:rsidP="00536923">
      <w:r w:rsidRPr="00536923">
        <w:t>Processors usually have many “digital” pins that can be used as inputs or outputs. When saying “digital pins” we mean that th</w:t>
      </w:r>
      <w:r w:rsidR="0058682C">
        <w:t>e</w:t>
      </w:r>
      <w:r w:rsidRPr="00536923">
        <w:t xml:space="preserve"> pin can be set to “one” or “zero”, nothing else. A “one” means the pin is active, it is on, it is high, it has voltage on it. When the pin is “zero”</w:t>
      </w:r>
      <w:r w:rsidR="0058682C">
        <w:t>,</w:t>
      </w:r>
      <w:r w:rsidRPr="00536923">
        <w:t xml:space="preserve"> it is inactive, it is off, it has no voltage on it.</w:t>
      </w:r>
    </w:p>
    <w:p w14:paraId="223C5244" w14:textId="79704773" w:rsidR="005D4556" w:rsidRDefault="005D4556" w:rsidP="001C6853">
      <w:pPr>
        <w:pStyle w:val="Heading3"/>
      </w:pPr>
      <w:bookmarkStart w:id="38" w:name="_Toc204761358"/>
      <w:r>
        <w:t>Digital Output</w:t>
      </w:r>
      <w:r w:rsidR="001C6853">
        <w:t>s</w:t>
      </w:r>
      <w:bookmarkEnd w:id="38"/>
    </w:p>
    <w:p w14:paraId="14C555E9" w14:textId="6B0EE2A8" w:rsidR="009B437C" w:rsidRDefault="009B437C" w:rsidP="009B437C">
      <w:r>
        <w:t>We know that a digital output pin can be set to zero or one. B</w:t>
      </w:r>
      <w:r w:rsidR="00A22695">
        <w:t>u</w:t>
      </w:r>
      <w:r>
        <w:t>t note that one doesn't mean it is 1 volt</w:t>
      </w:r>
      <w:r w:rsidR="00A22695">
        <w:t>,</w:t>
      </w:r>
      <w:r>
        <w:t xml:space="preserve"> but it means that the pin is supplying voltage. If the processor is powered off 3.3V</w:t>
      </w:r>
      <w:r w:rsidR="00A22695">
        <w:t>,</w:t>
      </w:r>
      <w:r>
        <w:t xml:space="preserve"> then the state 1 on a pin means that there is 3.3V on the output pin. By the way, it is not going to be exactly 3.3V but very close. When the pin is set to zero</w:t>
      </w:r>
      <w:r w:rsidR="00821388">
        <w:t>,</w:t>
      </w:r>
      <w:r>
        <w:t xml:space="preserve"> then its voltage is very close to zero volts.</w:t>
      </w:r>
    </w:p>
    <w:p w14:paraId="6371FDD6" w14:textId="20C868C1" w:rsidR="001C6853" w:rsidRDefault="009B437C" w:rsidP="009B437C">
      <w:r>
        <w:t>Those digital pins are very weak! They can't be used to drive devices that require a lot of power. For example, a motor may run on 3.3V</w:t>
      </w:r>
      <w:r w:rsidR="00821388">
        <w:t>,</w:t>
      </w:r>
      <w:r>
        <w:t xml:space="preserve"> but you </w:t>
      </w:r>
      <w:r w:rsidR="00821388">
        <w:t>CAN</w:t>
      </w:r>
      <w:r>
        <w:t>NOT connect it directly to the processor's digital pin. That is because the processor output is 3.3V but with very little power. It is meant to be a “signal” that drives the circuit that</w:t>
      </w:r>
      <w:r w:rsidR="00821388">
        <w:t>,</w:t>
      </w:r>
      <w:r>
        <w:t xml:space="preserve"> in turn</w:t>
      </w:r>
      <w:r w:rsidR="00821388">
        <w:t>,</w:t>
      </w:r>
      <w:r>
        <w:t xml:space="preserve"> drives the motor. You can still drive a small LED directly from a pin.</w:t>
      </w:r>
    </w:p>
    <w:p w14:paraId="543F9F38" w14:textId="5A53715B" w:rsidR="00FD0BE5" w:rsidRPr="001C6853" w:rsidRDefault="00FD0BE5" w:rsidP="009B437C">
      <w:r>
        <w:t xml:space="preserve">How about we control the </w:t>
      </w:r>
      <w:proofErr w:type="spellStart"/>
      <w:r>
        <w:t>BrainClip</w:t>
      </w:r>
      <w:proofErr w:type="spellEnd"/>
      <w:r>
        <w:t xml:space="preserve"> RGB LED?</w:t>
      </w:r>
    </w:p>
    <w:p w14:paraId="0B1F3369" w14:textId="4DF2275B" w:rsidR="005528BA" w:rsidRDefault="00017E95" w:rsidP="005528BA">
      <w:pPr>
        <w:jc w:val="center"/>
      </w:pPr>
      <w:r>
        <w:rPr>
          <w:noProof/>
        </w:rPr>
        <w:drawing>
          <wp:inline distT="0" distB="0" distL="0" distR="0" wp14:anchorId="01150DAB" wp14:editId="74D81AEA">
            <wp:extent cx="2890370" cy="2211318"/>
            <wp:effectExtent l="0" t="0" r="0" b="0"/>
            <wp:docPr id="1708525290" name="Picture 1708525290" descr="BrainPadCli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ainPadClip-5"/>
                    <pic:cNvPicPr>
                      <a:picLocks noChangeAspect="1" noChangeArrowheads="1"/>
                    </pic:cNvPicPr>
                  </pic:nvPicPr>
                  <pic:blipFill>
                    <a:blip r:embed="rId143" cstate="screen">
                      <a:extLst>
                        <a:ext uri="{28A0092B-C50C-407E-A947-70E740481C1C}">
                          <a14:useLocalDpi xmlns:a14="http://schemas.microsoft.com/office/drawing/2010/main"/>
                        </a:ext>
                      </a:extLst>
                    </a:blip>
                    <a:srcRect/>
                    <a:stretch>
                      <a:fillRect/>
                    </a:stretch>
                  </pic:blipFill>
                  <pic:spPr bwMode="auto">
                    <a:xfrm>
                      <a:off x="0" y="0"/>
                      <a:ext cx="2895035" cy="2214887"/>
                    </a:xfrm>
                    <a:prstGeom prst="rect">
                      <a:avLst/>
                    </a:prstGeom>
                    <a:noFill/>
                    <a:ln>
                      <a:noFill/>
                    </a:ln>
                  </pic:spPr>
                </pic:pic>
              </a:graphicData>
            </a:graphic>
          </wp:inline>
        </w:drawing>
      </w:r>
    </w:p>
    <w:p w14:paraId="4703E77C" w14:textId="0A2A055A" w:rsidR="005528BA" w:rsidRDefault="005528BA" w:rsidP="005528BA">
      <w:r>
        <w:t xml:space="preserve">This is an RGB LED, meaning it has three mini light elements inside that </w:t>
      </w:r>
      <w:proofErr w:type="gramStart"/>
      <w:r>
        <w:t>are capable of producing</w:t>
      </w:r>
      <w:proofErr w:type="gramEnd"/>
      <w:r>
        <w:t xml:space="preserve"> </w:t>
      </w:r>
      <w:proofErr w:type="gramStart"/>
      <w:r>
        <w:t>Red, Green</w:t>
      </w:r>
      <w:r w:rsidR="00211F3C">
        <w:t>,</w:t>
      </w:r>
      <w:r w:rsidR="005D7F5B">
        <w:t xml:space="preserve"> </w:t>
      </w:r>
      <w:r>
        <w:t>and</w:t>
      </w:r>
      <w:r w:rsidR="005D7F5B">
        <w:t xml:space="preserve"> </w:t>
      </w:r>
      <w:r>
        <w:t>Blue</w:t>
      </w:r>
      <w:proofErr w:type="gramEnd"/>
      <w:r>
        <w:t xml:space="preserve"> colors. These are the primary colors used to make up any other colors. More on that in a minute.</w:t>
      </w:r>
    </w:p>
    <w:p w14:paraId="7BD45D8E" w14:textId="0B22B07E" w:rsidR="005528BA" w:rsidRDefault="005528BA" w:rsidP="005528BA">
      <w:r>
        <w:t>Use the alligator clip wires to connect the pad labeled Red on the RGB module to the first pad P0 on BrainPad Pulse. Also, connect another alligator clip wire from the GND pad on the BrainPad Pulse to the GND pad on the RGB module.</w:t>
      </w:r>
    </w:p>
    <w:p w14:paraId="1D1604CD" w14:textId="25E40A7A" w:rsidR="005528BA" w:rsidRDefault="00CF3AC0" w:rsidP="005528BA">
      <w:pPr>
        <w:jc w:val="center"/>
      </w:pPr>
      <w:r>
        <w:rPr>
          <w:noProof/>
        </w:rPr>
        <w:lastRenderedPageBreak/>
        <w:drawing>
          <wp:inline distT="0" distB="0" distL="0" distR="0" wp14:anchorId="38729FE5" wp14:editId="5AA2B38F">
            <wp:extent cx="4409037" cy="3412020"/>
            <wp:effectExtent l="0" t="0" r="0" b="0"/>
            <wp:docPr id="1708525295" name="Picture 1708525295"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95" name="Picture 1708525295" descr="A picture containing text, device, meter&#10;&#10;Description automatically generated"/>
                    <pic:cNvPicPr/>
                  </pic:nvPicPr>
                  <pic:blipFill>
                    <a:blip r:embed="rId144" cstate="print">
                      <a:extLst>
                        <a:ext uri="{28A0092B-C50C-407E-A947-70E740481C1C}">
                          <a14:useLocalDpi xmlns:a14="http://schemas.microsoft.com/office/drawing/2010/main"/>
                        </a:ext>
                      </a:extLst>
                    </a:blip>
                    <a:stretch>
                      <a:fillRect/>
                    </a:stretch>
                  </pic:blipFill>
                  <pic:spPr>
                    <a:xfrm>
                      <a:off x="0" y="0"/>
                      <a:ext cx="4453410" cy="3446359"/>
                    </a:xfrm>
                    <a:prstGeom prst="rect">
                      <a:avLst/>
                    </a:prstGeom>
                  </pic:spPr>
                </pic:pic>
              </a:graphicData>
            </a:graphic>
          </wp:inline>
        </w:drawing>
      </w:r>
    </w:p>
    <w:p w14:paraId="70C2FBD2" w14:textId="74358EEA" w:rsidR="005528BA" w:rsidRDefault="005528BA" w:rsidP="005528BA">
      <w:r>
        <w:t>For blocks, we need the “Pins” block category, which is found under “Advanced”. We are specifically interested in “digital write pin”.</w:t>
      </w:r>
    </w:p>
    <w:p w14:paraId="03438ED8" w14:textId="77777777" w:rsidR="005528BA" w:rsidRDefault="005528BA" w:rsidP="005528BA">
      <w:pPr>
        <w:jc w:val="center"/>
      </w:pPr>
      <w:r w:rsidRPr="00083937">
        <w:rPr>
          <w:noProof/>
        </w:rPr>
        <w:drawing>
          <wp:inline distT="0" distB="0" distL="0" distR="0" wp14:anchorId="35953A5B" wp14:editId="7F196321">
            <wp:extent cx="3358835" cy="1286118"/>
            <wp:effectExtent l="0" t="0" r="0" b="9525"/>
            <wp:docPr id="1708525292" name="Picture 17085252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45" cstate="screen">
                      <a:extLst>
                        <a:ext uri="{28A0092B-C50C-407E-A947-70E740481C1C}">
                          <a14:useLocalDpi xmlns:a14="http://schemas.microsoft.com/office/drawing/2010/main"/>
                        </a:ext>
                      </a:extLst>
                    </a:blip>
                    <a:stretch>
                      <a:fillRect/>
                    </a:stretch>
                  </pic:blipFill>
                  <pic:spPr>
                    <a:xfrm>
                      <a:off x="0" y="0"/>
                      <a:ext cx="3374325" cy="1292049"/>
                    </a:xfrm>
                    <a:prstGeom prst="rect">
                      <a:avLst/>
                    </a:prstGeom>
                  </pic:spPr>
                </pic:pic>
              </a:graphicData>
            </a:graphic>
          </wp:inline>
        </w:drawing>
      </w:r>
    </w:p>
    <w:p w14:paraId="51CBA925" w14:textId="77777777" w:rsidR="005528BA" w:rsidRDefault="005528BA" w:rsidP="005528BA">
      <w:r>
        <w:t>We will use the forever loop to set the pin to high and low. Do not forget about the delays, computers are very fast.</w:t>
      </w:r>
    </w:p>
    <w:p w14:paraId="0D24BE86" w14:textId="77777777" w:rsidR="005528BA" w:rsidRDefault="005528BA" w:rsidP="005528BA">
      <w:pPr>
        <w:jc w:val="center"/>
      </w:pPr>
      <w:r w:rsidRPr="000B21FF">
        <w:rPr>
          <w:noProof/>
        </w:rPr>
        <w:lastRenderedPageBreak/>
        <w:drawing>
          <wp:inline distT="0" distB="0" distL="0" distR="0" wp14:anchorId="64D70EDF" wp14:editId="4E8024E8">
            <wp:extent cx="3141553" cy="2280310"/>
            <wp:effectExtent l="0" t="0" r="1905" b="5715"/>
            <wp:docPr id="1708525293" name="Picture 170852529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low confidence"/>
                    <pic:cNvPicPr/>
                  </pic:nvPicPr>
                  <pic:blipFill>
                    <a:blip r:embed="rId146" cstate="screen">
                      <a:extLst>
                        <a:ext uri="{28A0092B-C50C-407E-A947-70E740481C1C}">
                          <a14:useLocalDpi xmlns:a14="http://schemas.microsoft.com/office/drawing/2010/main"/>
                        </a:ext>
                      </a:extLst>
                    </a:blip>
                    <a:stretch>
                      <a:fillRect/>
                    </a:stretch>
                  </pic:blipFill>
                  <pic:spPr>
                    <a:xfrm>
                      <a:off x="0" y="0"/>
                      <a:ext cx="3151461" cy="2287502"/>
                    </a:xfrm>
                    <a:prstGeom prst="rect">
                      <a:avLst/>
                    </a:prstGeom>
                  </pic:spPr>
                </pic:pic>
              </a:graphicData>
            </a:graphic>
          </wp:inline>
        </w:drawing>
      </w:r>
    </w:p>
    <w:p w14:paraId="55ADC922" w14:textId="7678D486" w:rsidR="005528BA" w:rsidRDefault="005528BA" w:rsidP="005528BA">
      <w:r>
        <w:t xml:space="preserve">Load the program onto BrainPad Pulse and the RGB module should blink Red, awesome! Move the alligator clip from the </w:t>
      </w:r>
      <w:proofErr w:type="gramStart"/>
      <w:r>
        <w:t>Red</w:t>
      </w:r>
      <w:proofErr w:type="gramEnd"/>
      <w:r>
        <w:t xml:space="preserve"> pad to the </w:t>
      </w:r>
      <w:proofErr w:type="gramStart"/>
      <w:r>
        <w:t>Blue</w:t>
      </w:r>
      <w:proofErr w:type="gramEnd"/>
      <w:r>
        <w:t xml:space="preserve"> pad on the RGB module and the LED will now blink Blue.</w:t>
      </w:r>
    </w:p>
    <w:p w14:paraId="546A5168" w14:textId="6DFAE27E" w:rsidR="00211F3C" w:rsidRPr="00EC1D5C" w:rsidRDefault="00DD5EF4" w:rsidP="00211F3C">
      <w:pPr>
        <w:jc w:val="center"/>
        <w:rPr>
          <w:vertAlign w:val="subscript"/>
        </w:rPr>
      </w:pPr>
      <w:r>
        <w:rPr>
          <w:noProof/>
        </w:rPr>
        <w:drawing>
          <wp:inline distT="0" distB="0" distL="0" distR="0" wp14:anchorId="5A7B0160" wp14:editId="05F0EDA9">
            <wp:extent cx="3567066" cy="2760442"/>
            <wp:effectExtent l="0" t="0" r="0" b="1905"/>
            <wp:docPr id="1708525301" name="Picture 17085253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301" name="Picture 1708525301" descr="A picture containing graphical user interface&#10;&#10;Description automatically generated"/>
                    <pic:cNvPicPr/>
                  </pic:nvPicPr>
                  <pic:blipFill>
                    <a:blip r:embed="rId147" cstate="screen">
                      <a:extLst>
                        <a:ext uri="{28A0092B-C50C-407E-A947-70E740481C1C}">
                          <a14:useLocalDpi xmlns:a14="http://schemas.microsoft.com/office/drawing/2010/main"/>
                        </a:ext>
                      </a:extLst>
                    </a:blip>
                    <a:stretch>
                      <a:fillRect/>
                    </a:stretch>
                  </pic:blipFill>
                  <pic:spPr>
                    <a:xfrm>
                      <a:off x="0" y="0"/>
                      <a:ext cx="3594668" cy="2781802"/>
                    </a:xfrm>
                    <a:prstGeom prst="rect">
                      <a:avLst/>
                    </a:prstGeom>
                  </pic:spPr>
                </pic:pic>
              </a:graphicData>
            </a:graphic>
          </wp:inline>
        </w:drawing>
      </w:r>
    </w:p>
    <w:p w14:paraId="27E93B9C" w14:textId="55FC8AEC" w:rsidR="005528BA" w:rsidRDefault="005528BA" w:rsidP="005528BA">
      <w:r>
        <w:t>We now want to control all three primary colors. Connect 4 alligator clip wires as show</w:t>
      </w:r>
      <w:r w:rsidR="00730489">
        <w:t>n</w:t>
      </w:r>
      <w:r>
        <w:t xml:space="preserve"> in this diagram.</w:t>
      </w:r>
    </w:p>
    <w:p w14:paraId="39A084CC" w14:textId="38026C95" w:rsidR="005528BA" w:rsidRDefault="00BA55F4" w:rsidP="005528BA">
      <w:pPr>
        <w:jc w:val="center"/>
      </w:pPr>
      <w:r>
        <w:rPr>
          <w:noProof/>
        </w:rPr>
        <w:lastRenderedPageBreak/>
        <w:drawing>
          <wp:inline distT="0" distB="0" distL="0" distR="0" wp14:anchorId="500C6F70" wp14:editId="2A99FAC8">
            <wp:extent cx="3876945" cy="3078178"/>
            <wp:effectExtent l="0" t="0" r="0" b="8255"/>
            <wp:docPr id="846410924" name="Picture 846410924"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24" name="Picture 846410924" descr="A picture containing text, device, meter&#10;&#10;Description automatically generated"/>
                    <pic:cNvPicPr/>
                  </pic:nvPicPr>
                  <pic:blipFill>
                    <a:blip r:embed="rId148" cstate="screen">
                      <a:extLst>
                        <a:ext uri="{28A0092B-C50C-407E-A947-70E740481C1C}">
                          <a14:useLocalDpi xmlns:a14="http://schemas.microsoft.com/office/drawing/2010/main"/>
                        </a:ext>
                      </a:extLst>
                    </a:blip>
                    <a:stretch>
                      <a:fillRect/>
                    </a:stretch>
                  </pic:blipFill>
                  <pic:spPr>
                    <a:xfrm>
                      <a:off x="0" y="0"/>
                      <a:ext cx="3908099" cy="3102914"/>
                    </a:xfrm>
                    <a:prstGeom prst="rect">
                      <a:avLst/>
                    </a:prstGeom>
                  </pic:spPr>
                </pic:pic>
              </a:graphicData>
            </a:graphic>
          </wp:inline>
        </w:drawing>
      </w:r>
    </w:p>
    <w:p w14:paraId="5E1357A1" w14:textId="51D1B3DE" w:rsidR="005528BA" w:rsidRDefault="005528BA" w:rsidP="005528BA">
      <w:r>
        <w:t>You can now set the LED to any of the 8 combinations. Why 8? 2 to the power of 3 is 8! That is 7 colors plus off, which is “Black”.</w:t>
      </w:r>
      <w:r w:rsidR="006179C3">
        <w:t xml:space="preserve"> For example, </w:t>
      </w:r>
      <w:r w:rsidR="005F3069">
        <w:t xml:space="preserve">turning Red and Blue on will make </w:t>
      </w:r>
      <w:r w:rsidR="002E6FF1">
        <w:t>Purple</w:t>
      </w:r>
      <w:r w:rsidR="005F3069">
        <w:t>.</w:t>
      </w:r>
    </w:p>
    <w:p w14:paraId="2C10CA9A" w14:textId="0A31EA66" w:rsidR="005F3069" w:rsidRDefault="002E6FF1" w:rsidP="002E6FF1">
      <w:pPr>
        <w:jc w:val="center"/>
      </w:pPr>
      <w:r w:rsidRPr="002E6FF1">
        <w:rPr>
          <w:noProof/>
        </w:rPr>
        <w:drawing>
          <wp:inline distT="0" distB="0" distL="0" distR="0" wp14:anchorId="573F69C0" wp14:editId="4B6F5C3A">
            <wp:extent cx="3436583" cy="2109313"/>
            <wp:effectExtent l="0" t="0" r="0" b="5715"/>
            <wp:docPr id="1708525294" name="Picture 17085252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94" name="Picture 1708525294" descr="Graphical user interface&#10;&#10;Description automatically generated"/>
                    <pic:cNvPicPr/>
                  </pic:nvPicPr>
                  <pic:blipFill>
                    <a:blip r:embed="rId149" cstate="screen">
                      <a:extLst>
                        <a:ext uri="{28A0092B-C50C-407E-A947-70E740481C1C}">
                          <a14:useLocalDpi xmlns:a14="http://schemas.microsoft.com/office/drawing/2010/main"/>
                        </a:ext>
                      </a:extLst>
                    </a:blip>
                    <a:stretch>
                      <a:fillRect/>
                    </a:stretch>
                  </pic:blipFill>
                  <pic:spPr>
                    <a:xfrm>
                      <a:off x="0" y="0"/>
                      <a:ext cx="3442992" cy="2113247"/>
                    </a:xfrm>
                    <a:prstGeom prst="rect">
                      <a:avLst/>
                    </a:prstGeom>
                  </pic:spPr>
                </pic:pic>
              </a:graphicData>
            </a:graphic>
          </wp:inline>
        </w:drawing>
      </w:r>
    </w:p>
    <w:p w14:paraId="37FA0FEA" w14:textId="38394C50" w:rsidR="002E6FF1" w:rsidRDefault="00E01059" w:rsidP="002E6FF1">
      <w:r>
        <w:t>It is possible to get more colors by using analog output</w:t>
      </w:r>
      <w:r w:rsidR="002D50A3">
        <w:t>.</w:t>
      </w:r>
      <w:r>
        <w:t xml:space="preserve"> More on this later.</w:t>
      </w:r>
    </w:p>
    <w:p w14:paraId="1F254BB2" w14:textId="1CAB22B6" w:rsidR="00E01059" w:rsidRDefault="00E01059" w:rsidP="004539C6">
      <w:pPr>
        <w:pStyle w:val="Heading3"/>
      </w:pPr>
      <w:bookmarkStart w:id="39" w:name="_Toc204761359"/>
      <w:r>
        <w:t>Digital Inputs</w:t>
      </w:r>
      <w:bookmarkEnd w:id="39"/>
    </w:p>
    <w:p w14:paraId="301BD81A" w14:textId="6AA51B47" w:rsidR="00F32528" w:rsidRDefault="00F32528" w:rsidP="00F32528">
      <w:r>
        <w:t>Digital inputs sense if the state on its pin is high or low. There are limitation</w:t>
      </w:r>
      <w:r w:rsidR="00905D2D">
        <w:t>s</w:t>
      </w:r>
      <w:r>
        <w:t xml:space="preserve"> on those input pins. For example, the minimum voltage on the pin is 0 volts. A negative voltage may damage the pin or the processor. Also, the maximum you can supply to the pin must be less than the processor power source voltage, which is 3.3V on </w:t>
      </w:r>
      <w:r w:rsidR="006C2F78">
        <w:t>BrainPad Pulse</w:t>
      </w:r>
      <w:r>
        <w:t xml:space="preserve">. However, the pins on the </w:t>
      </w:r>
      <w:r w:rsidR="006C2F78">
        <w:t>BrainPad Pulse</w:t>
      </w:r>
      <w:r>
        <w:t xml:space="preserve"> are 5V-tolerant. This means that even though the processor runs on 3.3V, the input pins </w:t>
      </w:r>
      <w:r w:rsidR="00A57288">
        <w:t>can tolerate</w:t>
      </w:r>
      <w:r>
        <w:t xml:space="preserve"> up to 5V. But why 5V? Older digital circuits ran on 5V. And many digital circuits today are 5V. Being 5V tolerant allows us to use any of those digital circuits with the </w:t>
      </w:r>
      <w:r w:rsidR="00187D41">
        <w:t>BrainPad Pulse</w:t>
      </w:r>
      <w:r>
        <w:t>.</w:t>
      </w:r>
    </w:p>
    <w:p w14:paraId="373E3C88" w14:textId="1F89DFB7" w:rsidR="00F32528" w:rsidRDefault="00F32528" w:rsidP="00F32528">
      <w:r>
        <w:lastRenderedPageBreak/>
        <w:t>Important note: 5V-tolerant doesn't mean the processor can be powered off 5V. Always power it with 3.3V. Only the input pins can tolerate 5V on them.</w:t>
      </w:r>
      <w:r w:rsidR="009B28A9">
        <w:t xml:space="preserve"> We will start </w:t>
      </w:r>
      <w:r w:rsidR="00BA377D">
        <w:t>with the button to try out digital inputs.</w:t>
      </w:r>
    </w:p>
    <w:p w14:paraId="07582D13" w14:textId="47019A75" w:rsidR="00BA377D" w:rsidRDefault="00A57BF3" w:rsidP="00A57BF3">
      <w:pPr>
        <w:jc w:val="center"/>
      </w:pPr>
      <w:r>
        <w:rPr>
          <w:noProof/>
        </w:rPr>
        <w:drawing>
          <wp:inline distT="0" distB="0" distL="0" distR="0" wp14:anchorId="238F473C" wp14:editId="09E053FD">
            <wp:extent cx="4122215" cy="1937441"/>
            <wp:effectExtent l="0" t="0" r="0" b="5715"/>
            <wp:docPr id="87" name="Picture 87" descr="A picture containing text,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 electronics, camera&#10;&#10;Description automatically generated"/>
                    <pic:cNvPicPr/>
                  </pic:nvPicPr>
                  <pic:blipFill>
                    <a:blip r:embed="rId150" cstate="screen">
                      <a:extLst>
                        <a:ext uri="{28A0092B-C50C-407E-A947-70E740481C1C}">
                          <a14:useLocalDpi xmlns:a14="http://schemas.microsoft.com/office/drawing/2010/main"/>
                        </a:ext>
                      </a:extLst>
                    </a:blip>
                    <a:stretch>
                      <a:fillRect/>
                    </a:stretch>
                  </pic:blipFill>
                  <pic:spPr>
                    <a:xfrm>
                      <a:off x="0" y="0"/>
                      <a:ext cx="4132409" cy="1942232"/>
                    </a:xfrm>
                    <a:prstGeom prst="rect">
                      <a:avLst/>
                    </a:prstGeom>
                  </pic:spPr>
                </pic:pic>
              </a:graphicData>
            </a:graphic>
          </wp:inline>
        </w:drawing>
      </w:r>
    </w:p>
    <w:p w14:paraId="30C3B77A" w14:textId="021A46BA" w:rsidR="00BA377D" w:rsidRDefault="00BA377D" w:rsidP="00F32528">
      <w:r>
        <w:t>Connect the button as shown.</w:t>
      </w:r>
      <w:r w:rsidR="007F31CD">
        <w:t xml:space="preserve"> </w:t>
      </w:r>
    </w:p>
    <w:p w14:paraId="007163CD" w14:textId="17E43F31" w:rsidR="00343381" w:rsidRDefault="00EF23DA" w:rsidP="00343381">
      <w:pPr>
        <w:jc w:val="center"/>
      </w:pPr>
      <w:r>
        <w:rPr>
          <w:noProof/>
        </w:rPr>
        <w:drawing>
          <wp:inline distT="0" distB="0" distL="0" distR="0" wp14:anchorId="2A58FFE3" wp14:editId="363C7BAD">
            <wp:extent cx="4708208" cy="4133850"/>
            <wp:effectExtent l="0" t="0" r="0" b="0"/>
            <wp:docPr id="846410920" name="Picture 84641092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20" name="Picture 846410920" descr="A picture containing text, electronics&#10;&#10;Description automatically generated"/>
                    <pic:cNvPicPr/>
                  </pic:nvPicPr>
                  <pic:blipFill>
                    <a:blip r:embed="rId151">
                      <a:extLst>
                        <a:ext uri="{28A0092B-C50C-407E-A947-70E740481C1C}">
                          <a14:useLocalDpi xmlns:a14="http://schemas.microsoft.com/office/drawing/2010/main"/>
                        </a:ext>
                      </a:extLst>
                    </a:blip>
                    <a:stretch>
                      <a:fillRect/>
                    </a:stretch>
                  </pic:blipFill>
                  <pic:spPr>
                    <a:xfrm>
                      <a:off x="0" y="0"/>
                      <a:ext cx="4742028" cy="4163545"/>
                    </a:xfrm>
                    <a:prstGeom prst="rect">
                      <a:avLst/>
                    </a:prstGeom>
                  </pic:spPr>
                </pic:pic>
              </a:graphicData>
            </a:graphic>
          </wp:inline>
        </w:drawing>
      </w:r>
    </w:p>
    <w:p w14:paraId="5D4CEA1E" w14:textId="77777777" w:rsidR="00211F3C" w:rsidRDefault="00211F3C" w:rsidP="00BA377D"/>
    <w:p w14:paraId="2234CFAF" w14:textId="77777777" w:rsidR="0097686B" w:rsidRDefault="0097686B" w:rsidP="00BA377D"/>
    <w:p w14:paraId="45AAB27F" w14:textId="77777777" w:rsidR="00E37E60" w:rsidRDefault="00E37E60" w:rsidP="00BA377D"/>
    <w:p w14:paraId="43642549" w14:textId="409B55BB" w:rsidR="00BA377D" w:rsidRDefault="00BA377D" w:rsidP="00BA377D">
      <w:r>
        <w:lastRenderedPageBreak/>
        <w:t xml:space="preserve">The </w:t>
      </w:r>
      <w:r w:rsidR="00D1735C">
        <w:t>code will use the button to control the lightbulb on the screen.</w:t>
      </w:r>
    </w:p>
    <w:p w14:paraId="67ECF586" w14:textId="4A1F9901" w:rsidR="00D1735C" w:rsidRDefault="008E4B70" w:rsidP="008E4B70">
      <w:pPr>
        <w:jc w:val="center"/>
      </w:pPr>
      <w:r>
        <w:rPr>
          <w:noProof/>
        </w:rPr>
        <w:drawing>
          <wp:inline distT="0" distB="0" distL="0" distR="0" wp14:anchorId="393D98BA" wp14:editId="319F706C">
            <wp:extent cx="3310128" cy="3568997"/>
            <wp:effectExtent l="0" t="0" r="508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52" cstate="screen">
                      <a:extLst>
                        <a:ext uri="{28A0092B-C50C-407E-A947-70E740481C1C}">
                          <a14:useLocalDpi xmlns:a14="http://schemas.microsoft.com/office/drawing/2010/main"/>
                        </a:ext>
                      </a:extLst>
                    </a:blip>
                    <a:stretch>
                      <a:fillRect/>
                    </a:stretch>
                  </pic:blipFill>
                  <pic:spPr>
                    <a:xfrm>
                      <a:off x="0" y="0"/>
                      <a:ext cx="3323333" cy="3583235"/>
                    </a:xfrm>
                    <a:prstGeom prst="rect">
                      <a:avLst/>
                    </a:prstGeom>
                  </pic:spPr>
                </pic:pic>
              </a:graphicData>
            </a:graphic>
          </wp:inline>
        </w:drawing>
      </w:r>
      <w:r w:rsidR="001C2032">
        <w:br w:type="textWrapping" w:clear="all"/>
      </w:r>
    </w:p>
    <w:p w14:paraId="1C460BEE" w14:textId="166C4380" w:rsidR="00A74DBF" w:rsidRPr="002610F6" w:rsidRDefault="00A74DBF" w:rsidP="00A74DBF">
      <w:pPr>
        <w:rPr>
          <w:vertAlign w:val="subscript"/>
        </w:rPr>
      </w:pPr>
      <w:r>
        <w:t xml:space="preserve">Have you noticed how we check for a “0” state on the pin to turn the </w:t>
      </w:r>
      <w:r w:rsidR="00BA29B7">
        <w:t xml:space="preserve">light on? </w:t>
      </w:r>
      <w:r w:rsidR="00A7136D">
        <w:t xml:space="preserve">This is because we </w:t>
      </w:r>
      <w:r w:rsidR="00297C20">
        <w:t>are using</w:t>
      </w:r>
      <w:r w:rsidR="00A7136D">
        <w:t xml:space="preserve"> a block to pull the </w:t>
      </w:r>
      <w:r w:rsidR="00C85B49">
        <w:t>P0</w:t>
      </w:r>
      <w:r w:rsidR="00A7136D">
        <w:t xml:space="preserve"> </w:t>
      </w:r>
      <w:r w:rsidR="00C85B49">
        <w:t>high/up</w:t>
      </w:r>
      <w:r w:rsidR="00A7136D">
        <w:t xml:space="preserve">. </w:t>
      </w:r>
      <w:r w:rsidR="00A57BF3">
        <w:t xml:space="preserve"> Measuring the pin on the button module will result in </w:t>
      </w:r>
      <w:r w:rsidR="00701815">
        <w:t>“1”, which is high</w:t>
      </w:r>
      <w:r w:rsidR="00B44BF1">
        <w:t>/up</w:t>
      </w:r>
      <w:r w:rsidR="00701815">
        <w:t xml:space="preserve">. Pressing the button will make a connection between the pin and GND, making the pin “0”. This maybe </w:t>
      </w:r>
      <w:r w:rsidR="00836167">
        <w:t>seem</w:t>
      </w:r>
      <w:r w:rsidR="003F1F83">
        <w:t>s</w:t>
      </w:r>
      <w:r w:rsidR="00836167">
        <w:t xml:space="preserve"> backwards to you</w:t>
      </w:r>
      <w:r w:rsidR="003F1F83">
        <w:t>,</w:t>
      </w:r>
      <w:r w:rsidR="00836167">
        <w:t xml:space="preserve"> but this is normal practice when connecting</w:t>
      </w:r>
      <w:r w:rsidR="00F76419">
        <w:t xml:space="preserve"> </w:t>
      </w:r>
      <w:r w:rsidR="00094683">
        <w:t>a button</w:t>
      </w:r>
      <w:r w:rsidR="00836167">
        <w:t>.</w:t>
      </w:r>
      <w:r w:rsidR="002610F6">
        <w:rPr>
          <w:vertAlign w:val="subscript"/>
        </w:rPr>
        <w:softHyphen/>
      </w:r>
    </w:p>
    <w:p w14:paraId="5996F07E" w14:textId="0156DC42" w:rsidR="00C83D0C" w:rsidRDefault="00522B92" w:rsidP="00A74DBF">
      <w:r>
        <w:t xml:space="preserve">Another </w:t>
      </w:r>
      <w:r w:rsidR="00955E8C">
        <w:t xml:space="preserve">possible module in the </w:t>
      </w:r>
      <w:proofErr w:type="spellStart"/>
      <w:r w:rsidR="00955E8C">
        <w:t>BrainClip</w:t>
      </w:r>
      <w:proofErr w:type="spellEnd"/>
      <w:r w:rsidR="00955E8C">
        <w:t xml:space="preserve"> kit is the Motion Sensor module.</w:t>
      </w:r>
    </w:p>
    <w:p w14:paraId="53414640" w14:textId="0D9EB373" w:rsidR="00FC4B60" w:rsidRPr="00B73018" w:rsidRDefault="00C83D0C" w:rsidP="00D655B7">
      <w:pPr>
        <w:jc w:val="center"/>
        <w:rPr>
          <w:vertAlign w:val="subscript"/>
        </w:rPr>
      </w:pPr>
      <w:r>
        <w:rPr>
          <w:noProof/>
        </w:rPr>
        <w:drawing>
          <wp:inline distT="0" distB="0" distL="0" distR="0" wp14:anchorId="0CB6415F" wp14:editId="79AB66EA">
            <wp:extent cx="3422210" cy="2617844"/>
            <wp:effectExtent l="0" t="0" r="0" b="0"/>
            <wp:docPr id="1708525299" name="Picture 1708525299" descr="BrainPadCli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rainPadClip-11"/>
                    <pic:cNvPicPr>
                      <a:picLocks noChangeAspect="1" noChangeArrowheads="1"/>
                    </pic:cNvPicPr>
                  </pic:nvPicPr>
                  <pic:blipFill>
                    <a:blip r:embed="rId153" cstate="screen">
                      <a:extLst>
                        <a:ext uri="{28A0092B-C50C-407E-A947-70E740481C1C}">
                          <a14:useLocalDpi xmlns:a14="http://schemas.microsoft.com/office/drawing/2010/main"/>
                        </a:ext>
                      </a:extLst>
                    </a:blip>
                    <a:srcRect/>
                    <a:stretch>
                      <a:fillRect/>
                    </a:stretch>
                  </pic:blipFill>
                  <pic:spPr bwMode="auto">
                    <a:xfrm>
                      <a:off x="0" y="0"/>
                      <a:ext cx="3431753" cy="2625144"/>
                    </a:xfrm>
                    <a:prstGeom prst="rect">
                      <a:avLst/>
                    </a:prstGeom>
                    <a:noFill/>
                    <a:ln>
                      <a:noFill/>
                    </a:ln>
                  </pic:spPr>
                </pic:pic>
              </a:graphicData>
            </a:graphic>
          </wp:inline>
        </w:drawing>
      </w:r>
    </w:p>
    <w:p w14:paraId="1FDCF97C" w14:textId="050D3C70" w:rsidR="00955E8C" w:rsidRDefault="00955E8C" w:rsidP="00955E8C">
      <w:r>
        <w:lastRenderedPageBreak/>
        <w:t>We will use this sensor to create an alarm.</w:t>
      </w:r>
      <w:r w:rsidR="0018497C">
        <w:t xml:space="preserve"> The OUT pad goes to P0, with power and ground connecting as usual.</w:t>
      </w:r>
    </w:p>
    <w:p w14:paraId="7435722C" w14:textId="72A05617" w:rsidR="00537BD5" w:rsidRDefault="00201E9E" w:rsidP="00537BD5">
      <w:pPr>
        <w:jc w:val="center"/>
      </w:pPr>
      <w:r>
        <w:rPr>
          <w:noProof/>
        </w:rPr>
        <w:drawing>
          <wp:inline distT="0" distB="0" distL="0" distR="0" wp14:anchorId="0C13B7C1" wp14:editId="28CB0E97">
            <wp:extent cx="4010685" cy="3539201"/>
            <wp:effectExtent l="0" t="0" r="8890" b="4445"/>
            <wp:docPr id="95" name="Picture 9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ext, electronics&#10;&#10;Description automatically generated"/>
                    <pic:cNvPicPr/>
                  </pic:nvPicPr>
                  <pic:blipFill>
                    <a:blip r:embed="rId154">
                      <a:extLst>
                        <a:ext uri="{28A0092B-C50C-407E-A947-70E740481C1C}">
                          <a14:useLocalDpi xmlns:a14="http://schemas.microsoft.com/office/drawing/2010/main"/>
                        </a:ext>
                      </a:extLst>
                    </a:blip>
                    <a:stretch>
                      <a:fillRect/>
                    </a:stretch>
                  </pic:blipFill>
                  <pic:spPr>
                    <a:xfrm>
                      <a:off x="0" y="0"/>
                      <a:ext cx="4027896" cy="3554388"/>
                    </a:xfrm>
                    <a:prstGeom prst="rect">
                      <a:avLst/>
                    </a:prstGeom>
                  </pic:spPr>
                </pic:pic>
              </a:graphicData>
            </a:graphic>
          </wp:inline>
        </w:drawing>
      </w:r>
    </w:p>
    <w:p w14:paraId="7044DFF8" w14:textId="2E1D6967" w:rsidR="00E079D3" w:rsidRDefault="00E079D3" w:rsidP="00E079D3">
      <w:r>
        <w:t>Instead of using a loop to check the pin repeatedly, we will use an event that is fired when the pin changes.</w:t>
      </w:r>
      <w:r w:rsidR="003E0F93">
        <w:t xml:space="preserve"> The play sound block is found under the music category.</w:t>
      </w:r>
    </w:p>
    <w:p w14:paraId="3E02748E" w14:textId="3C3098E7" w:rsidR="00D62E7C" w:rsidRDefault="00D62E7C" w:rsidP="00D62E7C">
      <w:pPr>
        <w:jc w:val="center"/>
      </w:pPr>
      <w:r w:rsidRPr="00D62E7C">
        <w:rPr>
          <w:noProof/>
        </w:rPr>
        <w:drawing>
          <wp:inline distT="0" distB="0" distL="0" distR="0" wp14:anchorId="15F45799" wp14:editId="318E712F">
            <wp:extent cx="3469566" cy="1749868"/>
            <wp:effectExtent l="0" t="0" r="0" b="3175"/>
            <wp:docPr id="1708525302" name="Picture 170852530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302" name="Picture 1708525302" descr="Graphical user interface, website&#10;&#10;Description automatically generated"/>
                    <pic:cNvPicPr/>
                  </pic:nvPicPr>
                  <pic:blipFill>
                    <a:blip r:embed="rId155" cstate="screen">
                      <a:extLst>
                        <a:ext uri="{28A0092B-C50C-407E-A947-70E740481C1C}">
                          <a14:useLocalDpi xmlns:a14="http://schemas.microsoft.com/office/drawing/2010/main"/>
                        </a:ext>
                      </a:extLst>
                    </a:blip>
                    <a:stretch>
                      <a:fillRect/>
                    </a:stretch>
                  </pic:blipFill>
                  <pic:spPr>
                    <a:xfrm>
                      <a:off x="0" y="0"/>
                      <a:ext cx="3478610" cy="1754429"/>
                    </a:xfrm>
                    <a:prstGeom prst="rect">
                      <a:avLst/>
                    </a:prstGeom>
                  </pic:spPr>
                </pic:pic>
              </a:graphicData>
            </a:graphic>
          </wp:inline>
        </w:drawing>
      </w:r>
    </w:p>
    <w:p w14:paraId="2F66BCCC" w14:textId="1ECFA6D7" w:rsidR="003E0F93" w:rsidRPr="004539C6" w:rsidRDefault="003C72C7" w:rsidP="003E0F93">
      <w:r>
        <w:t xml:space="preserve">The event has the option to fire when the pin goes </w:t>
      </w:r>
      <w:r w:rsidR="002322C8">
        <w:t>from low to high (pulse high) or from high to low (pulse low).</w:t>
      </w:r>
    </w:p>
    <w:p w14:paraId="0CF82A65" w14:textId="3D614142" w:rsidR="00D77B81" w:rsidRDefault="00D77B81" w:rsidP="00D77B81">
      <w:pPr>
        <w:pStyle w:val="Heading2"/>
      </w:pPr>
      <w:bookmarkStart w:id="40" w:name="_Toc204761360"/>
      <w:r>
        <w:t>Analog</w:t>
      </w:r>
      <w:bookmarkEnd w:id="40"/>
    </w:p>
    <w:p w14:paraId="57115FE9" w14:textId="085D5C27" w:rsidR="00D77B81" w:rsidRDefault="00A679FC" w:rsidP="00D77B81">
      <w:r>
        <w:t>An analog value has level</w:t>
      </w:r>
      <w:r w:rsidR="0042117A">
        <w:t xml:space="preserve"> instead of just on and off in digital pins.</w:t>
      </w:r>
      <w:r>
        <w:t xml:space="preserve"> </w:t>
      </w:r>
      <w:r w:rsidR="0042117A">
        <w:t xml:space="preserve">An analog output is </w:t>
      </w:r>
      <w:r w:rsidR="00F476C2">
        <w:t>achieved</w:t>
      </w:r>
      <w:r w:rsidR="0042117A">
        <w:t xml:space="preserve"> by </w:t>
      </w:r>
      <w:r w:rsidR="00F476C2">
        <w:t>using something called PWM. An analog input requires a special circuit that is called ADC.</w:t>
      </w:r>
    </w:p>
    <w:p w14:paraId="00A4EA03" w14:textId="5D8DC229" w:rsidR="00F476C2" w:rsidRDefault="00F476C2" w:rsidP="00F476C2">
      <w:pPr>
        <w:pStyle w:val="Heading3"/>
      </w:pPr>
      <w:bookmarkStart w:id="41" w:name="_Toc204761361"/>
      <w:r>
        <w:t>Analog Output</w:t>
      </w:r>
      <w:bookmarkEnd w:id="41"/>
    </w:p>
    <w:p w14:paraId="557B6F3A" w14:textId="13FC4081" w:rsidR="006F6092" w:rsidRDefault="00A8428A" w:rsidP="00F476C2">
      <w:r>
        <w:t xml:space="preserve">We have used the RGB LED module before and only managed to get </w:t>
      </w:r>
      <w:r w:rsidR="00197A6A">
        <w:t>7 colors out of it. Using Analog control of a pin, we can control the level of energy going to pin; therefore, controlling the intensity of each LED element.</w:t>
      </w:r>
    </w:p>
    <w:p w14:paraId="2C990ED0" w14:textId="7A3EC794" w:rsidR="00197A6A" w:rsidRDefault="00197A6A" w:rsidP="00F476C2">
      <w:r>
        <w:lastRenderedPageBreak/>
        <w:t>The connections are just like before.</w:t>
      </w:r>
    </w:p>
    <w:p w14:paraId="5B5172DF" w14:textId="4935A6AE" w:rsidR="007A7357" w:rsidRDefault="006F76A4" w:rsidP="007A7357">
      <w:pPr>
        <w:jc w:val="center"/>
      </w:pPr>
      <w:r>
        <w:rPr>
          <w:noProof/>
        </w:rPr>
        <w:drawing>
          <wp:inline distT="0" distB="0" distL="0" distR="0" wp14:anchorId="2A48410C" wp14:editId="3DFEEAE6">
            <wp:extent cx="3945362" cy="3132499"/>
            <wp:effectExtent l="0" t="0" r="0" b="0"/>
            <wp:docPr id="93" name="Picture 93"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 device, meter&#10;&#10;Description automatically generated"/>
                    <pic:cNvPicPr/>
                  </pic:nvPicPr>
                  <pic:blipFill>
                    <a:blip r:embed="rId156" cstate="screen">
                      <a:extLst>
                        <a:ext uri="{28A0092B-C50C-407E-A947-70E740481C1C}">
                          <a14:useLocalDpi xmlns:a14="http://schemas.microsoft.com/office/drawing/2010/main"/>
                        </a:ext>
                      </a:extLst>
                    </a:blip>
                    <a:stretch>
                      <a:fillRect/>
                    </a:stretch>
                  </pic:blipFill>
                  <pic:spPr>
                    <a:xfrm>
                      <a:off x="0" y="0"/>
                      <a:ext cx="3959040" cy="3143359"/>
                    </a:xfrm>
                    <a:prstGeom prst="rect">
                      <a:avLst/>
                    </a:prstGeom>
                  </pic:spPr>
                </pic:pic>
              </a:graphicData>
            </a:graphic>
          </wp:inline>
        </w:drawing>
      </w:r>
    </w:p>
    <w:p w14:paraId="2F650867" w14:textId="17D6ED7E" w:rsidR="006A16B5" w:rsidRDefault="006A16B5" w:rsidP="00F476C2">
      <w:r>
        <w:t xml:space="preserve">The </w:t>
      </w:r>
      <w:r w:rsidR="00C972AA">
        <w:t>analog write can be set to any value 0 to 1023.</w:t>
      </w:r>
    </w:p>
    <w:p w14:paraId="2B61B452" w14:textId="595DF8E3" w:rsidR="00C972AA" w:rsidRDefault="00C972AA" w:rsidP="00C972AA">
      <w:pPr>
        <w:jc w:val="center"/>
      </w:pPr>
      <w:r w:rsidRPr="00C972AA">
        <w:rPr>
          <w:noProof/>
        </w:rPr>
        <w:drawing>
          <wp:inline distT="0" distB="0" distL="0" distR="0" wp14:anchorId="21921C70" wp14:editId="7102F7BF">
            <wp:extent cx="3921513" cy="2779414"/>
            <wp:effectExtent l="0" t="0" r="3175" b="1905"/>
            <wp:docPr id="1708525303" name="Picture 17085253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303" name="Picture 1708525303" descr="Graphical user interface, application&#10;&#10;Description automatically generated"/>
                    <pic:cNvPicPr/>
                  </pic:nvPicPr>
                  <pic:blipFill>
                    <a:blip r:embed="rId157" cstate="screen">
                      <a:extLst>
                        <a:ext uri="{28A0092B-C50C-407E-A947-70E740481C1C}">
                          <a14:useLocalDpi xmlns:a14="http://schemas.microsoft.com/office/drawing/2010/main"/>
                        </a:ext>
                      </a:extLst>
                    </a:blip>
                    <a:stretch>
                      <a:fillRect/>
                    </a:stretch>
                  </pic:blipFill>
                  <pic:spPr>
                    <a:xfrm>
                      <a:off x="0" y="0"/>
                      <a:ext cx="3937003" cy="2790392"/>
                    </a:xfrm>
                    <a:prstGeom prst="rect">
                      <a:avLst/>
                    </a:prstGeom>
                  </pic:spPr>
                </pic:pic>
              </a:graphicData>
            </a:graphic>
          </wp:inline>
        </w:drawing>
      </w:r>
    </w:p>
    <w:p w14:paraId="5E7F3F37" w14:textId="77777777" w:rsidR="00F92DC4" w:rsidRDefault="00F92DC4" w:rsidP="00B27204"/>
    <w:p w14:paraId="37E49960" w14:textId="77777777" w:rsidR="00F92DC4" w:rsidRDefault="00F92DC4" w:rsidP="00B27204"/>
    <w:p w14:paraId="4C7A75C2" w14:textId="77777777" w:rsidR="00F92DC4" w:rsidRDefault="00F92DC4" w:rsidP="00B27204"/>
    <w:p w14:paraId="70B79B8B" w14:textId="77777777" w:rsidR="00F92DC4" w:rsidRDefault="00F92DC4" w:rsidP="00B27204"/>
    <w:p w14:paraId="2F6D112C" w14:textId="77777777" w:rsidR="00F92DC4" w:rsidRDefault="00F92DC4" w:rsidP="00B27204"/>
    <w:p w14:paraId="05220332" w14:textId="1799663B" w:rsidR="00B27204" w:rsidRDefault="00B27204" w:rsidP="00B27204">
      <w:r>
        <w:lastRenderedPageBreak/>
        <w:t>The analog value allowed for analog write is 10bit</w:t>
      </w:r>
      <w:r w:rsidR="008343A9">
        <w:t xml:space="preserve"> in resolution, which is where the 1023 come</w:t>
      </w:r>
      <w:r w:rsidR="00E753A3">
        <w:t>s</w:t>
      </w:r>
      <w:r w:rsidR="008343A9">
        <w:t xml:space="preserve"> from. </w:t>
      </w:r>
      <w:r w:rsidR="00E753A3">
        <w:t>Two</w:t>
      </w:r>
      <w:r w:rsidR="008343A9">
        <w:t xml:space="preserve"> to the power of 10 is 1024</w:t>
      </w:r>
      <w:r w:rsidR="00C9390F">
        <w:t>, allowing for value 0 to 1023. If we are using a color picker tool</w:t>
      </w:r>
      <w:r w:rsidR="0017331D">
        <w:t>, we need to scale/map the values from 255 max to 1023 max.</w:t>
      </w:r>
    </w:p>
    <w:p w14:paraId="7BB1368B" w14:textId="391E2FA7" w:rsidR="0017331D" w:rsidRDefault="0017331D" w:rsidP="0017331D">
      <w:pPr>
        <w:jc w:val="center"/>
      </w:pPr>
      <w:r w:rsidRPr="0017331D">
        <w:rPr>
          <w:noProof/>
        </w:rPr>
        <w:drawing>
          <wp:inline distT="0" distB="0" distL="0" distR="0" wp14:anchorId="1A0625B4" wp14:editId="12A640B4">
            <wp:extent cx="4897925" cy="1433270"/>
            <wp:effectExtent l="0" t="0" r="0" b="0"/>
            <wp:docPr id="1708525305" name="Picture 17085253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305" name="Picture 1708525305" descr="Graphical user interface&#10;&#10;Description automatically generated"/>
                    <pic:cNvPicPr/>
                  </pic:nvPicPr>
                  <pic:blipFill>
                    <a:blip r:embed="rId158" cstate="screen">
                      <a:extLst>
                        <a:ext uri="{28A0092B-C50C-407E-A947-70E740481C1C}">
                          <a14:useLocalDpi xmlns:a14="http://schemas.microsoft.com/office/drawing/2010/main"/>
                        </a:ext>
                      </a:extLst>
                    </a:blip>
                    <a:stretch>
                      <a:fillRect/>
                    </a:stretch>
                  </pic:blipFill>
                  <pic:spPr>
                    <a:xfrm>
                      <a:off x="0" y="0"/>
                      <a:ext cx="4928990" cy="1442360"/>
                    </a:xfrm>
                    <a:prstGeom prst="rect">
                      <a:avLst/>
                    </a:prstGeom>
                  </pic:spPr>
                </pic:pic>
              </a:graphicData>
            </a:graphic>
          </wp:inline>
        </w:drawing>
      </w:r>
    </w:p>
    <w:p w14:paraId="48636117" w14:textId="77777777" w:rsidR="00651F2D" w:rsidRDefault="00651F2D" w:rsidP="00651F2D">
      <w:r>
        <w:t>Generating sounds is also possible with Analog Output as this is nothing but a PWM signal. Here is what a PWM signal would look like.</w:t>
      </w:r>
    </w:p>
    <w:p w14:paraId="27908719" w14:textId="77777777" w:rsidR="00651F2D" w:rsidRDefault="00651F2D" w:rsidP="00651F2D">
      <w:pPr>
        <w:jc w:val="center"/>
      </w:pPr>
      <w:r>
        <w:rPr>
          <w:noProof/>
        </w:rPr>
        <w:drawing>
          <wp:inline distT="0" distB="0" distL="0" distR="0" wp14:anchorId="6E9B9874" wp14:editId="62349A31">
            <wp:extent cx="3407820" cy="2195787"/>
            <wp:effectExtent l="0" t="0" r="2540" b="0"/>
            <wp:docPr id="92" name="Picture 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imeline&#10;&#10;Description automatically generated"/>
                    <pic:cNvPicPr/>
                  </pic:nvPicPr>
                  <pic:blipFill>
                    <a:blip r:embed="rId159" cstate="screen">
                      <a:extLst>
                        <a:ext uri="{28A0092B-C50C-407E-A947-70E740481C1C}">
                          <a14:useLocalDpi xmlns:a14="http://schemas.microsoft.com/office/drawing/2010/main"/>
                        </a:ext>
                      </a:extLst>
                    </a:blip>
                    <a:stretch>
                      <a:fillRect/>
                    </a:stretch>
                  </pic:blipFill>
                  <pic:spPr>
                    <a:xfrm>
                      <a:off x="0" y="0"/>
                      <a:ext cx="3429119" cy="2209511"/>
                    </a:xfrm>
                    <a:prstGeom prst="rect">
                      <a:avLst/>
                    </a:prstGeom>
                  </pic:spPr>
                </pic:pic>
              </a:graphicData>
            </a:graphic>
          </wp:inline>
        </w:drawing>
      </w:r>
    </w:p>
    <w:p w14:paraId="3554BA44" w14:textId="77777777" w:rsidR="00D2156A" w:rsidRDefault="00F06683" w:rsidP="00651F2D">
      <w:r>
        <w:t>Controlling the level of energy on a pin (intensity on a light) is done by turning a pin on and off very rapidly.</w:t>
      </w:r>
      <w:r w:rsidR="00B430B4">
        <w:t xml:space="preserve"> Now if we keep the duty cycle at 50% (that is half 1023)</w:t>
      </w:r>
      <w:r w:rsidR="0054699E">
        <w:t>,</w:t>
      </w:r>
      <w:r w:rsidR="00B430B4">
        <w:t xml:space="preserve"> then the pin </w:t>
      </w:r>
      <w:r w:rsidR="002D7603">
        <w:t xml:space="preserve">will generate a basic square wave. We then can </w:t>
      </w:r>
      <w:r w:rsidR="005B1CAE">
        <w:t xml:space="preserve">change the PWM frequency to generate different tones. </w:t>
      </w:r>
    </w:p>
    <w:p w14:paraId="5616EBDD" w14:textId="2589DFA0" w:rsidR="00651F2D" w:rsidRDefault="005B1CAE" w:rsidP="00651F2D">
      <w:r>
        <w:t>Let’s use the buzzer module to demonstrate.</w:t>
      </w:r>
    </w:p>
    <w:p w14:paraId="795EA594" w14:textId="51B95181" w:rsidR="005B1CAE" w:rsidRDefault="00197F85" w:rsidP="00197F85">
      <w:pPr>
        <w:jc w:val="center"/>
      </w:pPr>
      <w:r>
        <w:rPr>
          <w:noProof/>
        </w:rPr>
        <w:drawing>
          <wp:inline distT="0" distB="0" distL="0" distR="0" wp14:anchorId="66A28A16" wp14:editId="5251C1CB">
            <wp:extent cx="2725093" cy="2084870"/>
            <wp:effectExtent l="0" t="0" r="0" b="0"/>
            <wp:docPr id="1708525306" name="Picture 1708525306" descr="BrainPadCli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rainPadClip-4"/>
                    <pic:cNvPicPr>
                      <a:picLocks noChangeAspect="1" noChangeArrowheads="1"/>
                    </pic:cNvPicPr>
                  </pic:nvPicPr>
                  <pic:blipFill>
                    <a:blip r:embed="rId160" cstate="screen">
                      <a:extLst>
                        <a:ext uri="{28A0092B-C50C-407E-A947-70E740481C1C}">
                          <a14:useLocalDpi xmlns:a14="http://schemas.microsoft.com/office/drawing/2010/main"/>
                        </a:ext>
                      </a:extLst>
                    </a:blip>
                    <a:srcRect/>
                    <a:stretch>
                      <a:fillRect/>
                    </a:stretch>
                  </pic:blipFill>
                  <pic:spPr bwMode="auto">
                    <a:xfrm>
                      <a:off x="0" y="0"/>
                      <a:ext cx="2729547" cy="2088277"/>
                    </a:xfrm>
                    <a:prstGeom prst="rect">
                      <a:avLst/>
                    </a:prstGeom>
                    <a:noFill/>
                    <a:ln>
                      <a:noFill/>
                    </a:ln>
                  </pic:spPr>
                </pic:pic>
              </a:graphicData>
            </a:graphic>
          </wp:inline>
        </w:drawing>
      </w:r>
    </w:p>
    <w:p w14:paraId="4D78A033" w14:textId="06257746" w:rsidR="005B3775" w:rsidRDefault="005B3775" w:rsidP="005B3775">
      <w:r>
        <w:lastRenderedPageBreak/>
        <w:t>The connections are the usu</w:t>
      </w:r>
      <w:r w:rsidR="00FC7C7D">
        <w:t>al, with IN going to P0.</w:t>
      </w:r>
    </w:p>
    <w:p w14:paraId="665D78A4" w14:textId="76250196" w:rsidR="00FC7C7D" w:rsidRDefault="007C707F" w:rsidP="00FC7C7D">
      <w:pPr>
        <w:jc w:val="center"/>
      </w:pPr>
      <w:r>
        <w:rPr>
          <w:noProof/>
        </w:rPr>
        <w:drawing>
          <wp:inline distT="0" distB="0" distL="0" distR="0" wp14:anchorId="04BACBB6" wp14:editId="283A294E">
            <wp:extent cx="4327557" cy="3818822"/>
            <wp:effectExtent l="0" t="0" r="0" b="0"/>
            <wp:docPr id="102" name="Picture 10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ext, electronics&#10;&#10;Description automatically generated"/>
                    <pic:cNvPicPr/>
                  </pic:nvPicPr>
                  <pic:blipFill>
                    <a:blip r:embed="rId161">
                      <a:extLst>
                        <a:ext uri="{28A0092B-C50C-407E-A947-70E740481C1C}">
                          <a14:useLocalDpi xmlns:a14="http://schemas.microsoft.com/office/drawing/2010/main"/>
                        </a:ext>
                      </a:extLst>
                    </a:blip>
                    <a:stretch>
                      <a:fillRect/>
                    </a:stretch>
                  </pic:blipFill>
                  <pic:spPr>
                    <a:xfrm>
                      <a:off x="0" y="0"/>
                      <a:ext cx="4337245" cy="3827371"/>
                    </a:xfrm>
                    <a:prstGeom prst="rect">
                      <a:avLst/>
                    </a:prstGeom>
                  </pic:spPr>
                </pic:pic>
              </a:graphicData>
            </a:graphic>
          </wp:inline>
        </w:drawing>
      </w:r>
    </w:p>
    <w:p w14:paraId="66E2384F" w14:textId="5236A2E5" w:rsidR="00FC7C7D" w:rsidRDefault="00307A34" w:rsidP="00FC7C7D">
      <w:r>
        <w:t>You can also connect headphones or speakers using the 3.5mm connector.</w:t>
      </w:r>
      <w:r w:rsidR="004E1501">
        <w:t xml:space="preserve"> Connect ground to the outer ring, and P0 to the </w:t>
      </w:r>
      <w:r w:rsidR="00CD51D3">
        <w:t>tip of the connector.</w:t>
      </w:r>
    </w:p>
    <w:p w14:paraId="7FB8C969" w14:textId="7606A716" w:rsidR="00307A34" w:rsidRDefault="00625B48" w:rsidP="00307A34">
      <w:pPr>
        <w:jc w:val="center"/>
      </w:pPr>
      <w:r>
        <w:rPr>
          <w:noProof/>
        </w:rPr>
        <w:drawing>
          <wp:inline distT="0" distB="0" distL="0" distR="0" wp14:anchorId="7844FCE3" wp14:editId="746FB6F5">
            <wp:extent cx="3449013" cy="3412155"/>
            <wp:effectExtent l="0" t="0" r="0" b="0"/>
            <wp:docPr id="1708525297" name="Picture 170852529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297" name="Picture 1708525297" descr="A picture containing text, electronics&#10;&#10;Description automatically generated"/>
                    <pic:cNvPicPr/>
                  </pic:nvPicPr>
                  <pic:blipFill>
                    <a:blip r:embed="rId162" cstate="screen">
                      <a:extLst>
                        <a:ext uri="{28A0092B-C50C-407E-A947-70E740481C1C}">
                          <a14:useLocalDpi xmlns:a14="http://schemas.microsoft.com/office/drawing/2010/main"/>
                        </a:ext>
                      </a:extLst>
                    </a:blip>
                    <a:stretch>
                      <a:fillRect/>
                    </a:stretch>
                  </pic:blipFill>
                  <pic:spPr>
                    <a:xfrm>
                      <a:off x="0" y="0"/>
                      <a:ext cx="3473460" cy="3436341"/>
                    </a:xfrm>
                    <a:prstGeom prst="rect">
                      <a:avLst/>
                    </a:prstGeom>
                  </pic:spPr>
                </pic:pic>
              </a:graphicData>
            </a:graphic>
          </wp:inline>
        </w:drawing>
      </w:r>
    </w:p>
    <w:p w14:paraId="3BF23700" w14:textId="660157CD" w:rsidR="00CD51D3" w:rsidRDefault="00CD51D3" w:rsidP="00CD51D3">
      <w:r>
        <w:lastRenderedPageBreak/>
        <w:t xml:space="preserve">The code will set the duty cycle to half 1023 and then change the period. </w:t>
      </w:r>
      <w:r w:rsidR="00AA71BB">
        <w:t>In case you didn’t know</w:t>
      </w:r>
      <w:r w:rsidR="00EC6902">
        <w:t>,</w:t>
      </w:r>
      <w:r w:rsidR="00AA71BB">
        <w:t xml:space="preserve"> frequency = 1/period.</w:t>
      </w:r>
      <w:r w:rsidR="006D47AA">
        <w:t xml:space="preserve"> M</w:t>
      </w:r>
      <w:r w:rsidR="00241F24">
        <w:t>e</w:t>
      </w:r>
      <w:r w:rsidR="006D47AA">
        <w:t xml:space="preserve">aning </w:t>
      </w:r>
      <w:r w:rsidR="00C66D47">
        <w:t>1000us (</w:t>
      </w:r>
      <w:r w:rsidR="006D47AA">
        <w:t>1ms</w:t>
      </w:r>
      <w:r w:rsidR="00C66D47">
        <w:t>)</w:t>
      </w:r>
      <w:r w:rsidR="006D47AA">
        <w:t xml:space="preserve"> period </w:t>
      </w:r>
      <w:r w:rsidR="00C66D47">
        <w:t>equals</w:t>
      </w:r>
      <w:r w:rsidR="006D47AA">
        <w:t xml:space="preserve"> 1Khz.</w:t>
      </w:r>
    </w:p>
    <w:p w14:paraId="69E7BD7C" w14:textId="480CE4AC" w:rsidR="00C66D47" w:rsidRDefault="00C66D47" w:rsidP="00CD51D3">
      <w:r w:rsidRPr="00C66D47">
        <w:rPr>
          <w:noProof/>
        </w:rPr>
        <w:drawing>
          <wp:inline distT="0" distB="0" distL="0" distR="0" wp14:anchorId="31AD6D82" wp14:editId="19711CE2">
            <wp:extent cx="5943600" cy="2319655"/>
            <wp:effectExtent l="0" t="0" r="0" b="4445"/>
            <wp:docPr id="1708525308" name="Picture 17085253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5308" name="Picture 1708525308" descr="Graphical user interface, application&#10;&#10;Description automatically generated"/>
                    <pic:cNvPicPr/>
                  </pic:nvPicPr>
                  <pic:blipFill>
                    <a:blip r:embed="rId163" cstate="screen">
                      <a:extLst>
                        <a:ext uri="{28A0092B-C50C-407E-A947-70E740481C1C}">
                          <a14:useLocalDpi xmlns:a14="http://schemas.microsoft.com/office/drawing/2010/main"/>
                        </a:ext>
                      </a:extLst>
                    </a:blip>
                    <a:stretch>
                      <a:fillRect/>
                    </a:stretch>
                  </pic:blipFill>
                  <pic:spPr>
                    <a:xfrm>
                      <a:off x="0" y="0"/>
                      <a:ext cx="5943600" cy="2319655"/>
                    </a:xfrm>
                    <a:prstGeom prst="rect">
                      <a:avLst/>
                    </a:prstGeom>
                  </pic:spPr>
                </pic:pic>
              </a:graphicData>
            </a:graphic>
          </wp:inline>
        </w:drawing>
      </w:r>
    </w:p>
    <w:p w14:paraId="29E8F5ED" w14:textId="1B648E82" w:rsidR="00F476C2" w:rsidRDefault="00F476C2" w:rsidP="00F476C2">
      <w:pPr>
        <w:pStyle w:val="Heading3"/>
      </w:pPr>
      <w:bookmarkStart w:id="42" w:name="_Toc204761362"/>
      <w:r>
        <w:t>Analog Input</w:t>
      </w:r>
      <w:bookmarkEnd w:id="42"/>
    </w:p>
    <w:p w14:paraId="66375028" w14:textId="3E020269" w:rsidR="00430C3F" w:rsidRDefault="00430C3F" w:rsidP="00430C3F">
      <w:r>
        <w:t>Digital input pins can only read high and low (one or zero)</w:t>
      </w:r>
      <w:r w:rsidR="00C063B6">
        <w:t>,</w:t>
      </w:r>
      <w:r>
        <w:t xml:space="preserve"> but analog input pins can read the voltage level. Analog input pins are called ADC for Analog to Digital Converter.</w:t>
      </w:r>
    </w:p>
    <w:p w14:paraId="7BBBD2C9" w14:textId="4D40165F" w:rsidR="00F476C2" w:rsidRDefault="00430C3F" w:rsidP="00430C3F">
      <w:r>
        <w:t>We will use the light sensor module with our first analog input example. This module outputs an analog value reflecting the ambient light level.</w:t>
      </w:r>
    </w:p>
    <w:p w14:paraId="2EA709DD" w14:textId="1CCC1939" w:rsidR="004F4FBD" w:rsidRDefault="00B46AA2" w:rsidP="009E690A">
      <w:pPr>
        <w:jc w:val="center"/>
      </w:pPr>
      <w:r>
        <w:rPr>
          <w:noProof/>
        </w:rPr>
        <w:drawing>
          <wp:inline distT="0" distB="0" distL="0" distR="0" wp14:anchorId="2B7FE74E" wp14:editId="7B529C2A">
            <wp:extent cx="2899636" cy="2218099"/>
            <wp:effectExtent l="0" t="0" r="0" b="0"/>
            <wp:docPr id="34" name="Picture 34" descr="BrainPadCli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rainPadClip-12"/>
                    <pic:cNvPicPr>
                      <a:picLocks noChangeAspect="1" noChangeArrowheads="1"/>
                    </pic:cNvPicPr>
                  </pic:nvPicPr>
                  <pic:blipFill>
                    <a:blip r:embed="rId164" cstate="screen">
                      <a:extLst>
                        <a:ext uri="{28A0092B-C50C-407E-A947-70E740481C1C}">
                          <a14:useLocalDpi xmlns:a14="http://schemas.microsoft.com/office/drawing/2010/main"/>
                        </a:ext>
                      </a:extLst>
                    </a:blip>
                    <a:srcRect/>
                    <a:stretch>
                      <a:fillRect/>
                    </a:stretch>
                  </pic:blipFill>
                  <pic:spPr bwMode="auto">
                    <a:xfrm>
                      <a:off x="0" y="0"/>
                      <a:ext cx="2921225" cy="2234613"/>
                    </a:xfrm>
                    <a:prstGeom prst="rect">
                      <a:avLst/>
                    </a:prstGeom>
                    <a:noFill/>
                    <a:ln>
                      <a:noFill/>
                    </a:ln>
                  </pic:spPr>
                </pic:pic>
              </a:graphicData>
            </a:graphic>
          </wp:inline>
        </w:drawing>
      </w:r>
    </w:p>
    <w:p w14:paraId="68A9BF29" w14:textId="77777777" w:rsidR="007C707F" w:rsidRDefault="007C707F" w:rsidP="00430C3F"/>
    <w:p w14:paraId="59F45CE9" w14:textId="77777777" w:rsidR="00331ACE" w:rsidRDefault="00331ACE" w:rsidP="00430C3F"/>
    <w:p w14:paraId="40624AD2" w14:textId="77777777" w:rsidR="00331ACE" w:rsidRDefault="00331ACE" w:rsidP="00430C3F"/>
    <w:p w14:paraId="62C0E0AD" w14:textId="77777777" w:rsidR="00331ACE" w:rsidRDefault="00331ACE" w:rsidP="00430C3F"/>
    <w:p w14:paraId="4984F332" w14:textId="77777777" w:rsidR="00331ACE" w:rsidRDefault="00331ACE" w:rsidP="00430C3F"/>
    <w:p w14:paraId="5CF068B0" w14:textId="1C782DE2" w:rsidR="00B46AA2" w:rsidRDefault="009E690A" w:rsidP="00430C3F">
      <w:r>
        <w:lastRenderedPageBreak/>
        <w:t>The connections are the usual, with OUT going to P0.</w:t>
      </w:r>
    </w:p>
    <w:p w14:paraId="65F6D335" w14:textId="1167A4C9" w:rsidR="009E690A" w:rsidRDefault="009A74A5" w:rsidP="009E690A">
      <w:pPr>
        <w:jc w:val="center"/>
      </w:pPr>
      <w:r>
        <w:rPr>
          <w:noProof/>
        </w:rPr>
        <w:drawing>
          <wp:inline distT="0" distB="0" distL="0" distR="0" wp14:anchorId="50296466" wp14:editId="6E4B2804">
            <wp:extent cx="4209862" cy="3714962"/>
            <wp:effectExtent l="0" t="0" r="635" b="0"/>
            <wp:docPr id="103" name="Picture 10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with medium confidence"/>
                    <pic:cNvPicPr/>
                  </pic:nvPicPr>
                  <pic:blipFill>
                    <a:blip r:embed="rId165">
                      <a:extLst>
                        <a:ext uri="{28A0092B-C50C-407E-A947-70E740481C1C}">
                          <a14:useLocalDpi xmlns:a14="http://schemas.microsoft.com/office/drawing/2010/main"/>
                        </a:ext>
                      </a:extLst>
                    </a:blip>
                    <a:stretch>
                      <a:fillRect/>
                    </a:stretch>
                  </pic:blipFill>
                  <pic:spPr>
                    <a:xfrm>
                      <a:off x="0" y="0"/>
                      <a:ext cx="4227504" cy="3730530"/>
                    </a:xfrm>
                    <a:prstGeom prst="rect">
                      <a:avLst/>
                    </a:prstGeom>
                  </pic:spPr>
                </pic:pic>
              </a:graphicData>
            </a:graphic>
          </wp:inline>
        </w:drawing>
      </w:r>
    </w:p>
    <w:p w14:paraId="0CF636D5" w14:textId="7DBA00FE" w:rsidR="009E690A" w:rsidRDefault="007E7039" w:rsidP="009E690A">
      <w:r>
        <w:t>We can use the light level to detect it is nighttime and</w:t>
      </w:r>
      <w:r w:rsidR="00206E0B">
        <w:t>,</w:t>
      </w:r>
      <w:r>
        <w:t xml:space="preserve"> therefore</w:t>
      </w:r>
      <w:r w:rsidR="00206E0B">
        <w:t>,</w:t>
      </w:r>
      <w:r>
        <w:t xml:space="preserve"> turn the porch light on, for example. </w:t>
      </w:r>
      <w:r w:rsidR="00A72280">
        <w:t>This example</w:t>
      </w:r>
      <w:r w:rsidR="00206E0B">
        <w:t>,</w:t>
      </w:r>
      <w:r w:rsidR="00A72280">
        <w:t xml:space="preserve"> however</w:t>
      </w:r>
      <w:r w:rsidR="00206E0B">
        <w:t>,</w:t>
      </w:r>
      <w:r w:rsidR="00A72280">
        <w:t xml:space="preserve"> will </w:t>
      </w:r>
      <w:r w:rsidR="00F84397">
        <w:t>graph the light level.</w:t>
      </w:r>
    </w:p>
    <w:p w14:paraId="053691A6" w14:textId="6074D42F" w:rsidR="00F84397" w:rsidRDefault="00211CA4" w:rsidP="00211CA4">
      <w:pPr>
        <w:jc w:val="center"/>
      </w:pPr>
      <w:r w:rsidRPr="00211CA4">
        <w:rPr>
          <w:noProof/>
        </w:rPr>
        <w:drawing>
          <wp:inline distT="0" distB="0" distL="0" distR="0" wp14:anchorId="17F4C722" wp14:editId="62DEED34">
            <wp:extent cx="4367151" cy="2688879"/>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66"/>
                    <a:stretch>
                      <a:fillRect/>
                    </a:stretch>
                  </pic:blipFill>
                  <pic:spPr>
                    <a:xfrm>
                      <a:off x="0" y="0"/>
                      <a:ext cx="4381939" cy="2697984"/>
                    </a:xfrm>
                    <a:prstGeom prst="rect">
                      <a:avLst/>
                    </a:prstGeom>
                  </pic:spPr>
                </pic:pic>
              </a:graphicData>
            </a:graphic>
          </wp:inline>
        </w:drawing>
      </w:r>
    </w:p>
    <w:p w14:paraId="66A1FC17" w14:textId="77777777" w:rsidR="00DB0A5A" w:rsidRDefault="00DB0A5A" w:rsidP="00211CA4"/>
    <w:p w14:paraId="4A76961D" w14:textId="77777777" w:rsidR="00DB0A5A" w:rsidRDefault="00DB0A5A" w:rsidP="00211CA4"/>
    <w:p w14:paraId="7CFCED41" w14:textId="18387F41" w:rsidR="00211CA4" w:rsidRDefault="00A97561" w:rsidP="00211CA4">
      <w:r>
        <w:lastRenderedPageBreak/>
        <w:t>Change the light level around the sensor and observe the screen.</w:t>
      </w:r>
    </w:p>
    <w:p w14:paraId="6A9DCECE" w14:textId="625DA893" w:rsidR="004C53DF" w:rsidRDefault="004C53DF" w:rsidP="00A0713F">
      <w:pPr>
        <w:jc w:val="center"/>
      </w:pPr>
      <w:r>
        <w:rPr>
          <w:noProof/>
        </w:rPr>
        <w:drawing>
          <wp:inline distT="0" distB="0" distL="0" distR="0" wp14:anchorId="3E18F621" wp14:editId="5E0EEBC6">
            <wp:extent cx="4498648" cy="2996697"/>
            <wp:effectExtent l="0" t="0" r="0" b="0"/>
            <wp:docPr id="846410932" name="Picture 8464109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32" name="Picture 846410932" descr="Graphical user interface&#10;&#10;Description automatically generated"/>
                    <pic:cNvPicPr/>
                  </pic:nvPicPr>
                  <pic:blipFill>
                    <a:blip r:embed="rId167">
                      <a:extLst>
                        <a:ext uri="{28A0092B-C50C-407E-A947-70E740481C1C}">
                          <a14:useLocalDpi xmlns:a14="http://schemas.microsoft.com/office/drawing/2010/main"/>
                        </a:ext>
                      </a:extLst>
                    </a:blip>
                    <a:stretch>
                      <a:fillRect/>
                    </a:stretch>
                  </pic:blipFill>
                  <pic:spPr>
                    <a:xfrm>
                      <a:off x="0" y="0"/>
                      <a:ext cx="4545264" cy="3027750"/>
                    </a:xfrm>
                    <a:prstGeom prst="rect">
                      <a:avLst/>
                    </a:prstGeom>
                  </pic:spPr>
                </pic:pic>
              </a:graphicData>
            </a:graphic>
          </wp:inline>
        </w:drawing>
      </w:r>
    </w:p>
    <w:p w14:paraId="09431665" w14:textId="35A192A3" w:rsidR="00A97561" w:rsidRDefault="00834329" w:rsidP="00211CA4">
      <w:r>
        <w:t>Keep the same program running but change the light sensor with sounds sensor.</w:t>
      </w:r>
    </w:p>
    <w:p w14:paraId="12835314" w14:textId="3B8D0DAC" w:rsidR="00413592" w:rsidRDefault="00BB053A" w:rsidP="00BB053A">
      <w:pPr>
        <w:jc w:val="center"/>
      </w:pPr>
      <w:r>
        <w:rPr>
          <w:noProof/>
        </w:rPr>
        <w:drawing>
          <wp:inline distT="0" distB="0" distL="0" distR="0" wp14:anchorId="31FCBE90" wp14:editId="35027D48">
            <wp:extent cx="2845205" cy="2176764"/>
            <wp:effectExtent l="0" t="0" r="0" b="0"/>
            <wp:docPr id="47" name="Picture 47" descr="BrainPadCli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rainPadClip-9"/>
                    <pic:cNvPicPr>
                      <a:picLocks noChangeAspect="1" noChangeArrowheads="1"/>
                    </pic:cNvPicPr>
                  </pic:nvPicPr>
                  <pic:blipFill>
                    <a:blip r:embed="rId168" cstate="screen">
                      <a:extLst>
                        <a:ext uri="{28A0092B-C50C-407E-A947-70E740481C1C}">
                          <a14:useLocalDpi xmlns:a14="http://schemas.microsoft.com/office/drawing/2010/main"/>
                        </a:ext>
                      </a:extLst>
                    </a:blip>
                    <a:srcRect/>
                    <a:stretch>
                      <a:fillRect/>
                    </a:stretch>
                  </pic:blipFill>
                  <pic:spPr bwMode="auto">
                    <a:xfrm>
                      <a:off x="0" y="0"/>
                      <a:ext cx="2850054" cy="2180474"/>
                    </a:xfrm>
                    <a:prstGeom prst="rect">
                      <a:avLst/>
                    </a:prstGeom>
                    <a:noFill/>
                    <a:ln>
                      <a:noFill/>
                    </a:ln>
                  </pic:spPr>
                </pic:pic>
              </a:graphicData>
            </a:graphic>
          </wp:inline>
        </w:drawing>
      </w:r>
    </w:p>
    <w:p w14:paraId="5EFDF203" w14:textId="77777777" w:rsidR="00DB0A5A" w:rsidRDefault="00DB0A5A" w:rsidP="00BB053A"/>
    <w:p w14:paraId="0B312DE8" w14:textId="77777777" w:rsidR="00DB0A5A" w:rsidRDefault="00DB0A5A" w:rsidP="00BB053A"/>
    <w:p w14:paraId="33576399" w14:textId="77777777" w:rsidR="00DB0A5A" w:rsidRDefault="00DB0A5A" w:rsidP="00BB053A"/>
    <w:p w14:paraId="72FEB915" w14:textId="77777777" w:rsidR="00DB0A5A" w:rsidRDefault="00DB0A5A" w:rsidP="00BB053A"/>
    <w:p w14:paraId="3333C51D" w14:textId="77777777" w:rsidR="00DB0A5A" w:rsidRDefault="00DB0A5A" w:rsidP="00BB053A"/>
    <w:p w14:paraId="4766471B" w14:textId="77777777" w:rsidR="00DB0A5A" w:rsidRDefault="00DB0A5A" w:rsidP="00BB053A"/>
    <w:p w14:paraId="7CDA43A8" w14:textId="77777777" w:rsidR="00DB0A5A" w:rsidRDefault="00DB0A5A" w:rsidP="00BB053A"/>
    <w:p w14:paraId="2D524325" w14:textId="39C2AFAD" w:rsidR="00BB053A" w:rsidRDefault="00BB053A" w:rsidP="00BB053A">
      <w:r>
        <w:lastRenderedPageBreak/>
        <w:t>The connections are the same. Go ahead and start screaming!</w:t>
      </w:r>
    </w:p>
    <w:p w14:paraId="09770E11" w14:textId="00328654" w:rsidR="00834329" w:rsidRDefault="00F45805" w:rsidP="00413592">
      <w:pPr>
        <w:jc w:val="center"/>
      </w:pPr>
      <w:r>
        <w:rPr>
          <w:noProof/>
        </w:rPr>
        <w:drawing>
          <wp:inline distT="0" distB="0" distL="0" distR="0" wp14:anchorId="2D57E82F" wp14:editId="3C992C25">
            <wp:extent cx="4092167" cy="3611103"/>
            <wp:effectExtent l="0" t="0" r="3810" b="8890"/>
            <wp:docPr id="104" name="Picture 1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with low confidence"/>
                    <pic:cNvPicPr/>
                  </pic:nvPicPr>
                  <pic:blipFill>
                    <a:blip r:embed="rId169">
                      <a:extLst>
                        <a:ext uri="{28A0092B-C50C-407E-A947-70E740481C1C}">
                          <a14:useLocalDpi xmlns:a14="http://schemas.microsoft.com/office/drawing/2010/main"/>
                        </a:ext>
                      </a:extLst>
                    </a:blip>
                    <a:stretch>
                      <a:fillRect/>
                    </a:stretch>
                  </pic:blipFill>
                  <pic:spPr>
                    <a:xfrm>
                      <a:off x="0" y="0"/>
                      <a:ext cx="4104254" cy="3621769"/>
                    </a:xfrm>
                    <a:prstGeom prst="rect">
                      <a:avLst/>
                    </a:prstGeom>
                  </pic:spPr>
                </pic:pic>
              </a:graphicData>
            </a:graphic>
          </wp:inline>
        </w:drawing>
      </w:r>
    </w:p>
    <w:p w14:paraId="266DE42E" w14:textId="5682E966" w:rsidR="00BB053A" w:rsidRDefault="00BE4FA4" w:rsidP="00BB053A">
      <w:r>
        <w:t>The Rocker module has 2 analog outputs, for X and Y.</w:t>
      </w:r>
    </w:p>
    <w:p w14:paraId="27784A10" w14:textId="78BC0F9B" w:rsidR="00BB3581" w:rsidRDefault="00BB3581" w:rsidP="00BB053A"/>
    <w:p w14:paraId="7740DC0C" w14:textId="751B87B0" w:rsidR="00BE4FA4" w:rsidRDefault="00BB3581" w:rsidP="00BE4FA4">
      <w:pPr>
        <w:jc w:val="center"/>
      </w:pPr>
      <w:r>
        <w:rPr>
          <w:noProof/>
        </w:rPr>
        <w:drawing>
          <wp:inline distT="0" distB="0" distL="0" distR="0" wp14:anchorId="5804A035" wp14:editId="0D56375E">
            <wp:extent cx="2544225" cy="1946495"/>
            <wp:effectExtent l="0" t="0" r="0" b="0"/>
            <wp:docPr id="48" name="Picture 48" descr="BrainPadCli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rainPadClip-10"/>
                    <pic:cNvPicPr>
                      <a:picLocks noChangeAspect="1" noChangeArrowheads="1"/>
                    </pic:cNvPicPr>
                  </pic:nvPicPr>
                  <pic:blipFill>
                    <a:blip r:embed="rId170" cstate="screen">
                      <a:extLst>
                        <a:ext uri="{28A0092B-C50C-407E-A947-70E740481C1C}">
                          <a14:useLocalDpi xmlns:a14="http://schemas.microsoft.com/office/drawing/2010/main"/>
                        </a:ext>
                      </a:extLst>
                    </a:blip>
                    <a:srcRect/>
                    <a:stretch>
                      <a:fillRect/>
                    </a:stretch>
                  </pic:blipFill>
                  <pic:spPr bwMode="auto">
                    <a:xfrm>
                      <a:off x="0" y="0"/>
                      <a:ext cx="2563958" cy="1961592"/>
                    </a:xfrm>
                    <a:prstGeom prst="rect">
                      <a:avLst/>
                    </a:prstGeom>
                    <a:noFill/>
                    <a:ln>
                      <a:noFill/>
                    </a:ln>
                  </pic:spPr>
                </pic:pic>
              </a:graphicData>
            </a:graphic>
          </wp:inline>
        </w:drawing>
      </w:r>
      <w:r w:rsidR="00FE5FDF">
        <w:rPr>
          <w:noProof/>
        </w:rPr>
        <w:drawing>
          <wp:inline distT="0" distB="0" distL="0" distR="0" wp14:anchorId="3C3157BC" wp14:editId="082A722B">
            <wp:extent cx="2090425" cy="2036205"/>
            <wp:effectExtent l="0" t="0" r="5080" b="2540"/>
            <wp:docPr id="88" name="Picture 8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 schematic&#10;&#10;Description automatically generated"/>
                    <pic:cNvPicPr/>
                  </pic:nvPicPr>
                  <pic:blipFill>
                    <a:blip r:embed="rId171">
                      <a:extLst>
                        <a:ext uri="{28A0092B-C50C-407E-A947-70E740481C1C}">
                          <a14:useLocalDpi xmlns:a14="http://schemas.microsoft.com/office/drawing/2010/main"/>
                        </a:ext>
                      </a:extLst>
                    </a:blip>
                    <a:stretch>
                      <a:fillRect/>
                    </a:stretch>
                  </pic:blipFill>
                  <pic:spPr>
                    <a:xfrm>
                      <a:off x="0" y="0"/>
                      <a:ext cx="2136064" cy="2080661"/>
                    </a:xfrm>
                    <a:prstGeom prst="rect">
                      <a:avLst/>
                    </a:prstGeom>
                  </pic:spPr>
                </pic:pic>
              </a:graphicData>
            </a:graphic>
          </wp:inline>
        </w:drawing>
      </w:r>
    </w:p>
    <w:p w14:paraId="261CE004" w14:textId="77777777" w:rsidR="00F45805" w:rsidRDefault="00F45805" w:rsidP="00174DA0"/>
    <w:p w14:paraId="496F7491" w14:textId="77777777" w:rsidR="00F45805" w:rsidRDefault="00F45805" w:rsidP="00174DA0"/>
    <w:p w14:paraId="1860B403" w14:textId="77777777" w:rsidR="00F45805" w:rsidRDefault="00F45805" w:rsidP="00174DA0"/>
    <w:p w14:paraId="579B9B7F" w14:textId="77777777" w:rsidR="00F45805" w:rsidRDefault="00F45805" w:rsidP="00174DA0"/>
    <w:p w14:paraId="0C8C7879" w14:textId="47F33095" w:rsidR="00BE4FA4" w:rsidRDefault="00174DA0" w:rsidP="00174DA0">
      <w:r>
        <w:lastRenderedPageBreak/>
        <w:t>We will connect X to P0 and Y to P1.</w:t>
      </w:r>
    </w:p>
    <w:p w14:paraId="011B7EBD" w14:textId="45F120EC" w:rsidR="00174DA0" w:rsidRDefault="00FB3EE0" w:rsidP="00174DA0">
      <w:pPr>
        <w:jc w:val="center"/>
      </w:pPr>
      <w:r>
        <w:rPr>
          <w:noProof/>
        </w:rPr>
        <w:drawing>
          <wp:inline distT="0" distB="0" distL="0" distR="0" wp14:anchorId="4E88D181" wp14:editId="700C770D">
            <wp:extent cx="4363771" cy="3641216"/>
            <wp:effectExtent l="0" t="0" r="0" b="0"/>
            <wp:docPr id="105" name="Picture 10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 electronics&#10;&#10;Description automatically generated"/>
                    <pic:cNvPicPr/>
                  </pic:nvPicPr>
                  <pic:blipFill>
                    <a:blip r:embed="rId172" cstate="screen">
                      <a:extLst>
                        <a:ext uri="{28A0092B-C50C-407E-A947-70E740481C1C}">
                          <a14:useLocalDpi xmlns:a14="http://schemas.microsoft.com/office/drawing/2010/main"/>
                        </a:ext>
                      </a:extLst>
                    </a:blip>
                    <a:stretch>
                      <a:fillRect/>
                    </a:stretch>
                  </pic:blipFill>
                  <pic:spPr>
                    <a:xfrm>
                      <a:off x="0" y="0"/>
                      <a:ext cx="4393013" cy="3665616"/>
                    </a:xfrm>
                    <a:prstGeom prst="rect">
                      <a:avLst/>
                    </a:prstGeom>
                  </pic:spPr>
                </pic:pic>
              </a:graphicData>
            </a:graphic>
          </wp:inline>
        </w:drawing>
      </w:r>
    </w:p>
    <w:p w14:paraId="4811E420" w14:textId="72DF25A3" w:rsidR="00174DA0" w:rsidRDefault="00EE34B2" w:rsidP="00174DA0">
      <w:r>
        <w:t>We can show both values on the display.</w:t>
      </w:r>
    </w:p>
    <w:p w14:paraId="75B3DF77" w14:textId="52177D11" w:rsidR="00EE34B2" w:rsidRDefault="00E44012" w:rsidP="009037D7">
      <w:pPr>
        <w:jc w:val="center"/>
      </w:pPr>
      <w:r w:rsidRPr="00E44012">
        <w:rPr>
          <w:noProof/>
        </w:rPr>
        <w:drawing>
          <wp:inline distT="0" distB="0" distL="0" distR="0" wp14:anchorId="5BCBB269" wp14:editId="2C5BA00A">
            <wp:extent cx="3484556" cy="1400523"/>
            <wp:effectExtent l="0" t="0" r="1905" b="952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173" cstate="screen">
                      <a:extLst>
                        <a:ext uri="{28A0092B-C50C-407E-A947-70E740481C1C}">
                          <a14:useLocalDpi xmlns:a14="http://schemas.microsoft.com/office/drawing/2010/main"/>
                        </a:ext>
                      </a:extLst>
                    </a:blip>
                    <a:stretch>
                      <a:fillRect/>
                    </a:stretch>
                  </pic:blipFill>
                  <pic:spPr>
                    <a:xfrm>
                      <a:off x="0" y="0"/>
                      <a:ext cx="3491581" cy="1403347"/>
                    </a:xfrm>
                    <a:prstGeom prst="rect">
                      <a:avLst/>
                    </a:prstGeom>
                  </pic:spPr>
                </pic:pic>
              </a:graphicData>
            </a:graphic>
          </wp:inline>
        </w:drawing>
      </w:r>
    </w:p>
    <w:p w14:paraId="60665D80" w14:textId="4B22A5B0" w:rsidR="00915141" w:rsidRDefault="00C1369F" w:rsidP="00915141">
      <w:r>
        <w:t>To</w:t>
      </w:r>
      <w:r w:rsidR="00C020E9">
        <w:t xml:space="preserve"> use the Rocker to move</w:t>
      </w:r>
      <w:r w:rsidR="00915141">
        <w:t xml:space="preserve"> a sprite</w:t>
      </w:r>
      <w:r w:rsidR="00F74B19">
        <w:t>,</w:t>
      </w:r>
      <w:r w:rsidR="00C020E9">
        <w:t xml:space="preserve"> we </w:t>
      </w:r>
      <w:r w:rsidR="00CF7DA0">
        <w:t xml:space="preserve">use </w:t>
      </w:r>
      <w:r>
        <w:t xml:space="preserve">the </w:t>
      </w:r>
      <w:r w:rsidR="00915141">
        <w:t xml:space="preserve">map block to scale the values from the rocker to the size of the screen. </w:t>
      </w:r>
    </w:p>
    <w:p w14:paraId="74D010D3" w14:textId="052C6F6D" w:rsidR="00D24580" w:rsidRDefault="008046FD" w:rsidP="00FB3EE0">
      <w:pPr>
        <w:jc w:val="center"/>
      </w:pPr>
      <w:r>
        <w:rPr>
          <w:noProof/>
        </w:rPr>
        <w:drawing>
          <wp:inline distT="0" distB="0" distL="0" distR="0" wp14:anchorId="2D3AC7DE" wp14:editId="13443603">
            <wp:extent cx="4998168" cy="1736543"/>
            <wp:effectExtent l="0" t="0" r="0" b="0"/>
            <wp:docPr id="1851548261" name="Picture 18515482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8261" name="Picture 1851548261" descr="Graphical user interface, text, application, chat or text message&#10;&#10;Description automatically generated"/>
                    <pic:cNvPicPr/>
                  </pic:nvPicPr>
                  <pic:blipFill>
                    <a:blip r:embed="rId174" cstate="screen">
                      <a:extLst>
                        <a:ext uri="{28A0092B-C50C-407E-A947-70E740481C1C}">
                          <a14:useLocalDpi xmlns:a14="http://schemas.microsoft.com/office/drawing/2010/main"/>
                        </a:ext>
                      </a:extLst>
                    </a:blip>
                    <a:stretch>
                      <a:fillRect/>
                    </a:stretch>
                  </pic:blipFill>
                  <pic:spPr>
                    <a:xfrm>
                      <a:off x="0" y="0"/>
                      <a:ext cx="5017351" cy="1743208"/>
                    </a:xfrm>
                    <a:prstGeom prst="rect">
                      <a:avLst/>
                    </a:prstGeom>
                  </pic:spPr>
                </pic:pic>
              </a:graphicData>
            </a:graphic>
          </wp:inline>
        </w:drawing>
      </w:r>
    </w:p>
    <w:p w14:paraId="2BACCE92" w14:textId="0B3B217D" w:rsidR="00A35C92" w:rsidRDefault="00A35C92" w:rsidP="00A35C92">
      <w:r>
        <w:lastRenderedPageBreak/>
        <w:t xml:space="preserve">You will notice that the </w:t>
      </w:r>
      <w:r w:rsidR="003F14C9">
        <w:t>sprite moves left and right properly</w:t>
      </w:r>
      <w:r w:rsidR="00F74B19">
        <w:t>,</w:t>
      </w:r>
      <w:r w:rsidR="003F14C9">
        <w:t xml:space="preserve"> but it is inverted in the Y (up and </w:t>
      </w:r>
      <w:r w:rsidR="006B578A">
        <w:t>down</w:t>
      </w:r>
      <w:r w:rsidR="003F14C9">
        <w:t xml:space="preserve">) </w:t>
      </w:r>
      <w:r w:rsidR="009025C1">
        <w:t>direction. This is because the display starts wit</w:t>
      </w:r>
      <w:r w:rsidR="006B578A">
        <w:t>h</w:t>
      </w:r>
      <w:r w:rsidR="009025C1">
        <w:t xml:space="preserve"> zero location at the very top</w:t>
      </w:r>
      <w:r w:rsidR="00D24580">
        <w:t xml:space="preserve"> left</w:t>
      </w:r>
      <w:r w:rsidR="009025C1">
        <w:t xml:space="preserve">, where the rocker </w:t>
      </w:r>
      <w:r w:rsidR="008F1C69">
        <w:t>starts with zero at the bottom.</w:t>
      </w:r>
      <w:r w:rsidR="008046FD" w:rsidRPr="008046FD">
        <w:rPr>
          <w:noProof/>
        </w:rPr>
        <w:t xml:space="preserve"> </w:t>
      </w:r>
    </w:p>
    <w:p w14:paraId="57AF2C41" w14:textId="1F1D5336" w:rsidR="00D24580" w:rsidRDefault="00234A32" w:rsidP="00D24580">
      <w:pPr>
        <w:jc w:val="center"/>
      </w:pPr>
      <w:r>
        <w:rPr>
          <w:noProof/>
        </w:rPr>
        <w:drawing>
          <wp:inline distT="0" distB="0" distL="0" distR="0" wp14:anchorId="430E07AC" wp14:editId="17F8B8AB">
            <wp:extent cx="4149969" cy="2034194"/>
            <wp:effectExtent l="0" t="0" r="3175" b="4445"/>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pic:nvPicPr>
                  <pic:blipFill>
                    <a:blip r:embed="rId175" cstate="screen">
                      <a:extLst>
                        <a:ext uri="{28A0092B-C50C-407E-A947-70E740481C1C}">
                          <a14:useLocalDpi xmlns:a14="http://schemas.microsoft.com/office/drawing/2010/main"/>
                        </a:ext>
                      </a:extLst>
                    </a:blip>
                    <a:stretch>
                      <a:fillRect/>
                    </a:stretch>
                  </pic:blipFill>
                  <pic:spPr>
                    <a:xfrm>
                      <a:off x="0" y="0"/>
                      <a:ext cx="4171971" cy="2044979"/>
                    </a:xfrm>
                    <a:prstGeom prst="rect">
                      <a:avLst/>
                    </a:prstGeom>
                  </pic:spPr>
                </pic:pic>
              </a:graphicData>
            </a:graphic>
          </wp:inline>
        </w:drawing>
      </w:r>
    </w:p>
    <w:p w14:paraId="6875849F" w14:textId="393BC3AE" w:rsidR="008F1C69" w:rsidRDefault="008F1C69" w:rsidP="00A35C92">
      <w:r>
        <w:t xml:space="preserve">To fix this </w:t>
      </w:r>
      <w:r w:rsidR="00A00C6E">
        <w:t xml:space="preserve">you have 2 </w:t>
      </w:r>
      <w:r w:rsidR="00D24580">
        <w:t>options</w:t>
      </w:r>
      <w:r w:rsidR="00117C52">
        <w:t xml:space="preserve">. The first option is by </w:t>
      </w:r>
      <w:r w:rsidR="00B36455">
        <w:t xml:space="preserve">changing the map to invert the </w:t>
      </w:r>
      <w:r w:rsidR="00F74B19">
        <w:t>Y</w:t>
      </w:r>
      <w:r w:rsidR="00B36455">
        <w:t xml:space="preserve"> value.</w:t>
      </w:r>
    </w:p>
    <w:p w14:paraId="567B1516" w14:textId="71D2A1E5" w:rsidR="00B36455" w:rsidRDefault="006A4320" w:rsidP="00C16955">
      <w:pPr>
        <w:jc w:val="center"/>
      </w:pPr>
      <w:r>
        <w:rPr>
          <w:noProof/>
        </w:rPr>
        <w:drawing>
          <wp:inline distT="0" distB="0" distL="0" distR="0" wp14:anchorId="3899B5BE" wp14:editId="7C3F3F39">
            <wp:extent cx="4273235" cy="1477827"/>
            <wp:effectExtent l="0" t="0" r="0" b="8255"/>
            <wp:docPr id="96" name="Picture 9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chat or text message&#10;&#10;Description automatically generated"/>
                    <pic:cNvPicPr/>
                  </pic:nvPicPr>
                  <pic:blipFill>
                    <a:blip r:embed="rId176" cstate="screen">
                      <a:extLst>
                        <a:ext uri="{28A0092B-C50C-407E-A947-70E740481C1C}">
                          <a14:useLocalDpi xmlns:a14="http://schemas.microsoft.com/office/drawing/2010/main"/>
                        </a:ext>
                      </a:extLst>
                    </a:blip>
                    <a:stretch>
                      <a:fillRect/>
                    </a:stretch>
                  </pic:blipFill>
                  <pic:spPr>
                    <a:xfrm>
                      <a:off x="0" y="0"/>
                      <a:ext cx="4325946" cy="1496056"/>
                    </a:xfrm>
                    <a:prstGeom prst="rect">
                      <a:avLst/>
                    </a:prstGeom>
                  </pic:spPr>
                </pic:pic>
              </a:graphicData>
            </a:graphic>
          </wp:inline>
        </w:drawing>
      </w:r>
    </w:p>
    <w:p w14:paraId="3A627D94" w14:textId="09FE22BC" w:rsidR="00B36455" w:rsidRDefault="00B36455" w:rsidP="00A35C92">
      <w:r>
        <w:t xml:space="preserve">The second option is </w:t>
      </w:r>
      <w:r w:rsidR="00213DD7">
        <w:t xml:space="preserve">to </w:t>
      </w:r>
      <w:r w:rsidR="00C5069A">
        <w:t xml:space="preserve">just rotate the </w:t>
      </w:r>
      <w:r w:rsidR="003F6FD9">
        <w:t xml:space="preserve">rocker </w:t>
      </w:r>
      <w:r w:rsidR="00B21801">
        <w:t xml:space="preserve">and then swapping </w:t>
      </w:r>
      <w:r w:rsidR="00F74B19">
        <w:t>X</w:t>
      </w:r>
      <w:r w:rsidR="00B21801">
        <w:t xml:space="preserve"> and </w:t>
      </w:r>
      <w:r w:rsidR="00F74B19">
        <w:t>Y</w:t>
      </w:r>
      <w:r w:rsidR="00B21801">
        <w:t>.</w:t>
      </w:r>
    </w:p>
    <w:p w14:paraId="3BEE02FA" w14:textId="7AFC426F" w:rsidR="00C7367F" w:rsidRDefault="00F520C6" w:rsidP="007813A3">
      <w:pPr>
        <w:jc w:val="center"/>
      </w:pPr>
      <w:r>
        <w:rPr>
          <w:noProof/>
        </w:rPr>
        <w:drawing>
          <wp:inline distT="0" distB="0" distL="0" distR="0" wp14:anchorId="77D90DBB" wp14:editId="42A875C3">
            <wp:extent cx="2302328" cy="2242612"/>
            <wp:effectExtent l="0" t="0" r="3175" b="5715"/>
            <wp:docPr id="110" name="Picture 1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 schematic&#10;&#10;Description automatically generated"/>
                    <pic:cNvPicPr/>
                  </pic:nvPicPr>
                  <pic:blipFill>
                    <a:blip r:embed="rId171">
                      <a:extLst>
                        <a:ext uri="{28A0092B-C50C-407E-A947-70E740481C1C}">
                          <a14:useLocalDpi xmlns:a14="http://schemas.microsoft.com/office/drawing/2010/main"/>
                        </a:ext>
                      </a:extLst>
                    </a:blip>
                    <a:stretch>
                      <a:fillRect/>
                    </a:stretch>
                  </pic:blipFill>
                  <pic:spPr>
                    <a:xfrm>
                      <a:off x="0" y="0"/>
                      <a:ext cx="2367771" cy="2306357"/>
                    </a:xfrm>
                    <a:prstGeom prst="rect">
                      <a:avLst/>
                    </a:prstGeom>
                  </pic:spPr>
                </pic:pic>
              </a:graphicData>
            </a:graphic>
          </wp:inline>
        </w:drawing>
      </w:r>
      <w:r w:rsidR="00766A73">
        <w:rPr>
          <w:noProof/>
        </w:rPr>
        <w:drawing>
          <wp:inline distT="0" distB="0" distL="0" distR="0" wp14:anchorId="2A53E6E6" wp14:editId="23B384C3">
            <wp:extent cx="2330109" cy="2269672"/>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77">
                      <a:extLst>
                        <a:ext uri="{28A0092B-C50C-407E-A947-70E740481C1C}">
                          <a14:useLocalDpi xmlns:a14="http://schemas.microsoft.com/office/drawing/2010/main"/>
                        </a:ext>
                      </a:extLst>
                    </a:blip>
                    <a:stretch>
                      <a:fillRect/>
                    </a:stretch>
                  </pic:blipFill>
                  <pic:spPr>
                    <a:xfrm>
                      <a:off x="0" y="0"/>
                      <a:ext cx="2346325" cy="2285467"/>
                    </a:xfrm>
                    <a:prstGeom prst="rect">
                      <a:avLst/>
                    </a:prstGeom>
                  </pic:spPr>
                </pic:pic>
              </a:graphicData>
            </a:graphic>
          </wp:inline>
        </w:drawing>
      </w:r>
    </w:p>
    <w:p w14:paraId="43CA1B29" w14:textId="77777777" w:rsidR="00F520C6" w:rsidRDefault="00F520C6" w:rsidP="00A35C92"/>
    <w:p w14:paraId="56984005" w14:textId="77777777" w:rsidR="00F520C6" w:rsidRDefault="00F520C6" w:rsidP="00A35C92"/>
    <w:p w14:paraId="3214D253" w14:textId="3EA42868" w:rsidR="00C13B53" w:rsidRDefault="00C13B53" w:rsidP="00A35C92">
      <w:r>
        <w:lastRenderedPageBreak/>
        <w:t xml:space="preserve">The code is now the same </w:t>
      </w:r>
      <w:r w:rsidR="00496E1D">
        <w:t xml:space="preserve">as </w:t>
      </w:r>
      <w:r w:rsidR="00F86CFC">
        <w:t>original,</w:t>
      </w:r>
      <w:r w:rsidR="00496E1D">
        <w:t xml:space="preserve"> but we swap ax</w:t>
      </w:r>
      <w:r w:rsidR="00C273C8">
        <w:t>is</w:t>
      </w:r>
      <w:r w:rsidR="00C27FD7">
        <w:t xml:space="preserve"> </w:t>
      </w:r>
      <w:r w:rsidR="00C273C8">
        <w:t xml:space="preserve">by </w:t>
      </w:r>
      <w:r w:rsidR="00F86CFC">
        <w:t>swapping</w:t>
      </w:r>
      <w:r w:rsidR="00C273C8">
        <w:t xml:space="preserve"> P0 and P1.</w:t>
      </w:r>
    </w:p>
    <w:p w14:paraId="484F13B1" w14:textId="072ED1E2" w:rsidR="00766A73" w:rsidRDefault="0041250D" w:rsidP="0041250D">
      <w:pPr>
        <w:jc w:val="center"/>
      </w:pPr>
      <w:r>
        <w:rPr>
          <w:noProof/>
        </w:rPr>
        <w:drawing>
          <wp:inline distT="0" distB="0" distL="0" distR="0" wp14:anchorId="2A367BF5" wp14:editId="6311DC8F">
            <wp:extent cx="4443736" cy="1536317"/>
            <wp:effectExtent l="0" t="0" r="0" b="6985"/>
            <wp:docPr id="99" name="Picture 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chat or text message&#10;&#10;Description automatically generated"/>
                    <pic:cNvPicPr/>
                  </pic:nvPicPr>
                  <pic:blipFill>
                    <a:blip r:embed="rId178" cstate="screen">
                      <a:extLst>
                        <a:ext uri="{28A0092B-C50C-407E-A947-70E740481C1C}">
                          <a14:useLocalDpi xmlns:a14="http://schemas.microsoft.com/office/drawing/2010/main"/>
                        </a:ext>
                      </a:extLst>
                    </a:blip>
                    <a:stretch>
                      <a:fillRect/>
                    </a:stretch>
                  </pic:blipFill>
                  <pic:spPr>
                    <a:xfrm>
                      <a:off x="0" y="0"/>
                      <a:ext cx="4458467" cy="1541410"/>
                    </a:xfrm>
                    <a:prstGeom prst="rect">
                      <a:avLst/>
                    </a:prstGeom>
                  </pic:spPr>
                </pic:pic>
              </a:graphicData>
            </a:graphic>
          </wp:inline>
        </w:drawing>
      </w:r>
    </w:p>
    <w:p w14:paraId="6B9C8E97" w14:textId="3863B6CA" w:rsidR="00D77B81" w:rsidRDefault="008E619F" w:rsidP="008E619F">
      <w:pPr>
        <w:pStyle w:val="Heading2"/>
      </w:pPr>
      <w:bookmarkStart w:id="43" w:name="_Toc204761363"/>
      <w:r>
        <w:t>Smart LEDs</w:t>
      </w:r>
      <w:bookmarkEnd w:id="43"/>
    </w:p>
    <w:p w14:paraId="3B6C7B36" w14:textId="4D7D8607" w:rsidR="00D31510" w:rsidRDefault="006C2448" w:rsidP="00106757">
      <w:r>
        <w:t>Consider this, every LED needs a pin to control it. Not only th</w:t>
      </w:r>
      <w:r w:rsidR="002031D4">
        <w:t>is</w:t>
      </w:r>
      <w:r>
        <w:t>, that pin needs to support analog put (PWM) to control the intensity of the LED. Color LEDs have three elements, so that is three pin</w:t>
      </w:r>
      <w:r w:rsidR="005B3F35">
        <w:t>s</w:t>
      </w:r>
      <w:r>
        <w:t>. Having</w:t>
      </w:r>
      <w:r w:rsidR="005B3F35">
        <w:t xml:space="preserve"> 10 color LEDs will require 30 pins! What if we need 100 LEDs? This is difficult and </w:t>
      </w:r>
      <w:r w:rsidR="002031D4">
        <w:t xml:space="preserve">an </w:t>
      </w:r>
      <w:r w:rsidR="005B3F35">
        <w:t>impractical use.</w:t>
      </w:r>
    </w:p>
    <w:p w14:paraId="4B500322" w14:textId="5F131E30" w:rsidR="00106757" w:rsidRDefault="005B3F35" w:rsidP="00D368EC">
      <w:r>
        <w:t xml:space="preserve">Smart LEDs have </w:t>
      </w:r>
      <w:r w:rsidR="00354642">
        <w:t xml:space="preserve">a </w:t>
      </w:r>
      <w:r>
        <w:t>built</w:t>
      </w:r>
      <w:r w:rsidR="002031D4">
        <w:t>-</w:t>
      </w:r>
      <w:r>
        <w:t>in micro</w:t>
      </w:r>
      <w:r w:rsidR="00926273">
        <w:t xml:space="preserve"> </w:t>
      </w:r>
      <w:r w:rsidR="00923B2E">
        <w:t xml:space="preserve">that controls the three LED elements. It uses a single pin to read a signal from </w:t>
      </w:r>
      <w:r w:rsidR="00534376">
        <w:t>a control circuit.</w:t>
      </w:r>
      <w:r w:rsidR="00106757">
        <w:t xml:space="preserve"> Look closer and you will see the micro!</w:t>
      </w:r>
    </w:p>
    <w:p w14:paraId="1F0960B3" w14:textId="6C46E77A" w:rsidR="00106757" w:rsidRDefault="00106757" w:rsidP="00106757">
      <w:pPr>
        <w:jc w:val="center"/>
      </w:pPr>
      <w:r>
        <w:rPr>
          <w:noProof/>
        </w:rPr>
        <w:drawing>
          <wp:inline distT="0" distB="0" distL="0" distR="0" wp14:anchorId="772B14F3" wp14:editId="2C6B1CBC">
            <wp:extent cx="2009870" cy="1838074"/>
            <wp:effectExtent l="0" t="0" r="0" b="0"/>
            <wp:docPr id="57" name="Picture 57" descr="A close-up of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up of a watch&#10;&#10;Description automatically generated with low confidence"/>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035657" cy="1861657"/>
                    </a:xfrm>
                    <a:prstGeom prst="rect">
                      <a:avLst/>
                    </a:prstGeom>
                    <a:noFill/>
                    <a:ln>
                      <a:noFill/>
                    </a:ln>
                  </pic:spPr>
                </pic:pic>
              </a:graphicData>
            </a:graphic>
          </wp:inline>
        </w:drawing>
      </w:r>
    </w:p>
    <w:p w14:paraId="3BA26966" w14:textId="15CDBFAB" w:rsidR="00D368EC" w:rsidRDefault="00534376" w:rsidP="00D368EC">
      <w:r>
        <w:t>Those smart LEDs are chaine</w:t>
      </w:r>
      <w:r w:rsidR="00F12D40">
        <w:t>d</w:t>
      </w:r>
      <w:r>
        <w:t xml:space="preserve"> and</w:t>
      </w:r>
      <w:r w:rsidR="00520448">
        <w:t>,</w:t>
      </w:r>
      <w:r>
        <w:t xml:space="preserve"> therefore</w:t>
      </w:r>
      <w:r w:rsidR="00520448">
        <w:t>,</w:t>
      </w:r>
      <w:r>
        <w:t xml:space="preserve"> they all can be controlled from a single pin on the controller.</w:t>
      </w:r>
      <w:r w:rsidR="00F12D40">
        <w:t xml:space="preserve"> The “controller” in this case is BrainPad Pulse.</w:t>
      </w:r>
      <w:r w:rsidR="00D368EC">
        <w:t xml:space="preserve"> The smart LED </w:t>
      </w:r>
      <w:r w:rsidR="00366D7E">
        <w:t xml:space="preserve">in </w:t>
      </w:r>
      <w:r w:rsidR="00836218">
        <w:t xml:space="preserve">the </w:t>
      </w:r>
      <w:proofErr w:type="spellStart"/>
      <w:r w:rsidR="00836218">
        <w:t>BrainClip</w:t>
      </w:r>
      <w:proofErr w:type="spellEnd"/>
      <w:r w:rsidR="00836218">
        <w:t xml:space="preserve"> kit </w:t>
      </w:r>
      <w:r w:rsidR="00D368EC">
        <w:t xml:space="preserve">is the LED </w:t>
      </w:r>
      <w:r w:rsidR="00836218">
        <w:t>R</w:t>
      </w:r>
      <w:r w:rsidR="00D368EC">
        <w:t>ing module.</w:t>
      </w:r>
    </w:p>
    <w:p w14:paraId="3ADA334C" w14:textId="19CED6CC" w:rsidR="00D368EC" w:rsidRDefault="00D368EC" w:rsidP="00D368EC">
      <w:pPr>
        <w:jc w:val="center"/>
      </w:pPr>
      <w:r>
        <w:rPr>
          <w:noProof/>
        </w:rPr>
        <w:drawing>
          <wp:inline distT="0" distB="0" distL="0" distR="0" wp14:anchorId="6460EA8E" wp14:editId="751341C5">
            <wp:extent cx="2908715" cy="2225043"/>
            <wp:effectExtent l="0" t="0" r="0" b="0"/>
            <wp:docPr id="59" name="Picture 59" descr="BrainPadCli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rainPadClip-7"/>
                    <pic:cNvPicPr>
                      <a:picLocks noChangeAspect="1" noChangeArrowheads="1"/>
                    </pic:cNvPicPr>
                  </pic:nvPicPr>
                  <pic:blipFill>
                    <a:blip r:embed="rId180" cstate="screen">
                      <a:extLst>
                        <a:ext uri="{28A0092B-C50C-407E-A947-70E740481C1C}">
                          <a14:useLocalDpi xmlns:a14="http://schemas.microsoft.com/office/drawing/2010/main"/>
                        </a:ext>
                      </a:extLst>
                    </a:blip>
                    <a:srcRect/>
                    <a:stretch>
                      <a:fillRect/>
                    </a:stretch>
                  </pic:blipFill>
                  <pic:spPr bwMode="auto">
                    <a:xfrm>
                      <a:off x="0" y="0"/>
                      <a:ext cx="2910745" cy="2226596"/>
                    </a:xfrm>
                    <a:prstGeom prst="rect">
                      <a:avLst/>
                    </a:prstGeom>
                    <a:noFill/>
                    <a:ln>
                      <a:noFill/>
                    </a:ln>
                  </pic:spPr>
                </pic:pic>
              </a:graphicData>
            </a:graphic>
          </wp:inline>
        </w:drawing>
      </w:r>
    </w:p>
    <w:p w14:paraId="2F1317E4" w14:textId="2576033E" w:rsidR="00D368EC" w:rsidRDefault="00BB73B4" w:rsidP="00BB73B4">
      <w:r>
        <w:lastRenderedPageBreak/>
        <w:t>The RGB pad is where the signal comes in to the 8 smart RGB LEDs.</w:t>
      </w:r>
    </w:p>
    <w:p w14:paraId="3B6729D4" w14:textId="33E43C08" w:rsidR="00BB73B4" w:rsidRDefault="0080363B" w:rsidP="00BB73B4">
      <w:pPr>
        <w:jc w:val="center"/>
      </w:pPr>
      <w:r>
        <w:rPr>
          <w:noProof/>
        </w:rPr>
        <w:drawing>
          <wp:inline distT="0" distB="0" distL="0" distR="0" wp14:anchorId="55DFC962" wp14:editId="159C9088">
            <wp:extent cx="3974472" cy="3507244"/>
            <wp:effectExtent l="0" t="0" r="6985"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181">
                      <a:extLst>
                        <a:ext uri="{28A0092B-C50C-407E-A947-70E740481C1C}">
                          <a14:useLocalDpi xmlns:a14="http://schemas.microsoft.com/office/drawing/2010/main"/>
                        </a:ext>
                      </a:extLst>
                    </a:blip>
                    <a:stretch>
                      <a:fillRect/>
                    </a:stretch>
                  </pic:blipFill>
                  <pic:spPr>
                    <a:xfrm>
                      <a:off x="0" y="0"/>
                      <a:ext cx="4008553" cy="3537318"/>
                    </a:xfrm>
                    <a:prstGeom prst="rect">
                      <a:avLst/>
                    </a:prstGeom>
                  </pic:spPr>
                </pic:pic>
              </a:graphicData>
            </a:graphic>
          </wp:inline>
        </w:drawing>
      </w:r>
    </w:p>
    <w:p w14:paraId="6F032684" w14:textId="7C6AAFD6" w:rsidR="00542F24" w:rsidRDefault="00542F24" w:rsidP="00542F24">
      <w:r>
        <w:t xml:space="preserve">The </w:t>
      </w:r>
      <w:r w:rsidR="00A249C2">
        <w:t xml:space="preserve">special signal that needs to be generated to control those smart LEDs is found in the </w:t>
      </w:r>
      <w:proofErr w:type="spellStart"/>
      <w:r w:rsidR="00A249C2">
        <w:t>neopixel</w:t>
      </w:r>
      <w:proofErr w:type="spellEnd"/>
      <w:r w:rsidR="00A249C2">
        <w:t xml:space="preserve"> extension. Go to </w:t>
      </w:r>
      <w:r w:rsidR="00D90125">
        <w:t xml:space="preserve">Advanced options under the block menu and click on Extensions. Now add the </w:t>
      </w:r>
      <w:proofErr w:type="spellStart"/>
      <w:r w:rsidR="00D90125">
        <w:t>neopixel</w:t>
      </w:r>
      <w:proofErr w:type="spellEnd"/>
      <w:r w:rsidR="00D90125">
        <w:t xml:space="preserve"> extension.</w:t>
      </w:r>
    </w:p>
    <w:p w14:paraId="5EAB7537" w14:textId="23E88FAB" w:rsidR="00A249C2" w:rsidRDefault="00A249C2" w:rsidP="00A249C2">
      <w:pPr>
        <w:jc w:val="center"/>
      </w:pPr>
      <w:r w:rsidRPr="00A249C2">
        <w:rPr>
          <w:noProof/>
        </w:rPr>
        <w:drawing>
          <wp:inline distT="0" distB="0" distL="0" distR="0" wp14:anchorId="362F3633" wp14:editId="70DC9F2F">
            <wp:extent cx="3060065" cy="3387976"/>
            <wp:effectExtent l="0" t="0" r="6985" b="317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82" cstate="screen">
                      <a:extLst>
                        <a:ext uri="{28A0092B-C50C-407E-A947-70E740481C1C}">
                          <a14:useLocalDpi xmlns:a14="http://schemas.microsoft.com/office/drawing/2010/main"/>
                        </a:ext>
                      </a:extLst>
                    </a:blip>
                    <a:stretch>
                      <a:fillRect/>
                    </a:stretch>
                  </pic:blipFill>
                  <pic:spPr>
                    <a:xfrm>
                      <a:off x="0" y="0"/>
                      <a:ext cx="3085499" cy="3416135"/>
                    </a:xfrm>
                    <a:prstGeom prst="rect">
                      <a:avLst/>
                    </a:prstGeom>
                  </pic:spPr>
                </pic:pic>
              </a:graphicData>
            </a:graphic>
          </wp:inline>
        </w:drawing>
      </w:r>
    </w:p>
    <w:p w14:paraId="4CD32CC8" w14:textId="7B7A10BE" w:rsidR="001528A4" w:rsidRDefault="00792AB7" w:rsidP="00D90125">
      <w:r>
        <w:t>A new set of option</w:t>
      </w:r>
      <w:r w:rsidR="00354642">
        <w:t>s</w:t>
      </w:r>
      <w:r>
        <w:t xml:space="preserve"> will be presented</w:t>
      </w:r>
      <w:r w:rsidR="00EC02E6">
        <w:t>.</w:t>
      </w:r>
    </w:p>
    <w:p w14:paraId="0657D9F5" w14:textId="08A21383" w:rsidR="00EC02E6" w:rsidRDefault="00507FE5" w:rsidP="00D90125">
      <w:r>
        <w:lastRenderedPageBreak/>
        <w:t>To initialize the driver, add to on start and set the length of the LED strip. We have 8 on the LED Ring.</w:t>
      </w:r>
    </w:p>
    <w:p w14:paraId="69FE52C1" w14:textId="0BF91E96" w:rsidR="00507FE5" w:rsidRDefault="00507FE5" w:rsidP="00507FE5">
      <w:pPr>
        <w:jc w:val="center"/>
      </w:pPr>
      <w:r w:rsidRPr="00507FE5">
        <w:rPr>
          <w:noProof/>
        </w:rPr>
        <w:drawing>
          <wp:inline distT="0" distB="0" distL="0" distR="0" wp14:anchorId="6F171B75" wp14:editId="09CE1175">
            <wp:extent cx="4027367" cy="1048148"/>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83" cstate="screen">
                      <a:extLst>
                        <a:ext uri="{28A0092B-C50C-407E-A947-70E740481C1C}">
                          <a14:useLocalDpi xmlns:a14="http://schemas.microsoft.com/office/drawing/2010/main"/>
                        </a:ext>
                      </a:extLst>
                    </a:blip>
                    <a:stretch>
                      <a:fillRect/>
                    </a:stretch>
                  </pic:blipFill>
                  <pic:spPr>
                    <a:xfrm>
                      <a:off x="0" y="0"/>
                      <a:ext cx="4032045" cy="1049365"/>
                    </a:xfrm>
                    <a:prstGeom prst="rect">
                      <a:avLst/>
                    </a:prstGeom>
                  </pic:spPr>
                </pic:pic>
              </a:graphicData>
            </a:graphic>
          </wp:inline>
        </w:drawing>
      </w:r>
    </w:p>
    <w:p w14:paraId="5C69C43B" w14:textId="2177532D" w:rsidR="001528A4" w:rsidRDefault="001528A4" w:rsidP="001528A4">
      <w:r>
        <w:t>We can set any of the 8 LED</w:t>
      </w:r>
      <w:r w:rsidR="00101C5F">
        <w:t>s</w:t>
      </w:r>
      <w:r>
        <w:t xml:space="preserve"> to any desired color!</w:t>
      </w:r>
      <w:r w:rsidR="00E80DF9">
        <w:t xml:space="preserve"> This example will set the first LED to red and second to orange.</w:t>
      </w:r>
    </w:p>
    <w:p w14:paraId="2550B868" w14:textId="7CD94B2B" w:rsidR="002A5A75" w:rsidRDefault="00E80DF9" w:rsidP="00E80DF9">
      <w:pPr>
        <w:jc w:val="center"/>
      </w:pPr>
      <w:r w:rsidRPr="00E80DF9">
        <w:rPr>
          <w:noProof/>
        </w:rPr>
        <w:drawing>
          <wp:inline distT="0" distB="0" distL="0" distR="0" wp14:anchorId="7E7F329B" wp14:editId="6B76C85A">
            <wp:extent cx="3537380" cy="1854857"/>
            <wp:effectExtent l="0" t="0" r="6350" b="0"/>
            <wp:docPr id="846410913" name="Picture 8464109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13" name="Picture 846410913" descr="Graphical user interface&#10;&#10;Description automatically generated"/>
                    <pic:cNvPicPr/>
                  </pic:nvPicPr>
                  <pic:blipFill>
                    <a:blip r:embed="rId184" cstate="screen">
                      <a:extLst>
                        <a:ext uri="{28A0092B-C50C-407E-A947-70E740481C1C}">
                          <a14:useLocalDpi xmlns:a14="http://schemas.microsoft.com/office/drawing/2010/main"/>
                        </a:ext>
                      </a:extLst>
                    </a:blip>
                    <a:stretch>
                      <a:fillRect/>
                    </a:stretch>
                  </pic:blipFill>
                  <pic:spPr>
                    <a:xfrm>
                      <a:off x="0" y="0"/>
                      <a:ext cx="3546123" cy="1859442"/>
                    </a:xfrm>
                    <a:prstGeom prst="rect">
                      <a:avLst/>
                    </a:prstGeom>
                  </pic:spPr>
                </pic:pic>
              </a:graphicData>
            </a:graphic>
          </wp:inline>
        </w:drawing>
      </w:r>
    </w:p>
    <w:p w14:paraId="3725A788" w14:textId="79BEAED9" w:rsidR="007131BE" w:rsidRDefault="007131BE" w:rsidP="007131BE">
      <w:r>
        <w:t>Note how the show block is required. Set pixel color block only tells the driver what we want</w:t>
      </w:r>
      <w:r w:rsidR="00101C5F">
        <w:t>,</w:t>
      </w:r>
      <w:r>
        <w:t xml:space="preserve"> but it does not send the signal to the LEDs yet. Only when the show block i</w:t>
      </w:r>
      <w:r w:rsidR="004E2DCB">
        <w:t>s used the signal will be sent.</w:t>
      </w:r>
    </w:p>
    <w:p w14:paraId="49865F7F" w14:textId="74680E9E" w:rsidR="004E2DCB" w:rsidRDefault="004E2DCB" w:rsidP="007131BE">
      <w:r>
        <w:t>Can we use random numbers to create a lightshow?</w:t>
      </w:r>
      <w:r w:rsidR="00FD5480">
        <w:t xml:space="preserve"> We have 8 lights</w:t>
      </w:r>
      <w:r w:rsidR="00947C23">
        <w:t>, from 0 to 7</w:t>
      </w:r>
      <w:r w:rsidR="00AB0BFF">
        <w:t>,</w:t>
      </w:r>
      <w:r w:rsidR="00947C23">
        <w:t xml:space="preserve"> and then we need a random 0 to 255 for the three primary colors.</w:t>
      </w:r>
      <w:r w:rsidR="0031156E">
        <w:t xml:space="preserve"> This is going to be a very long block!</w:t>
      </w:r>
    </w:p>
    <w:p w14:paraId="7CB027B1" w14:textId="54D881B4" w:rsidR="00947C23" w:rsidRDefault="00947C23" w:rsidP="007131BE">
      <w:r w:rsidRPr="00947C23">
        <w:rPr>
          <w:noProof/>
        </w:rPr>
        <w:drawing>
          <wp:inline distT="0" distB="0" distL="0" distR="0" wp14:anchorId="10F4B57A" wp14:editId="67DACFB2">
            <wp:extent cx="5943600" cy="976630"/>
            <wp:effectExtent l="0" t="0" r="0" b="0"/>
            <wp:docPr id="846410914" name="Picture 8464109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14" name="Picture 846410914" descr="Graphical user interface, text, application, chat or text message&#10;&#10;Description automatically generated"/>
                    <pic:cNvPicPr/>
                  </pic:nvPicPr>
                  <pic:blipFill>
                    <a:blip r:embed="rId185" cstate="screen">
                      <a:extLst>
                        <a:ext uri="{28A0092B-C50C-407E-A947-70E740481C1C}">
                          <a14:useLocalDpi xmlns:a14="http://schemas.microsoft.com/office/drawing/2010/main"/>
                        </a:ext>
                      </a:extLst>
                    </a:blip>
                    <a:stretch>
                      <a:fillRect/>
                    </a:stretch>
                  </pic:blipFill>
                  <pic:spPr>
                    <a:xfrm>
                      <a:off x="0" y="0"/>
                      <a:ext cx="5943600" cy="976630"/>
                    </a:xfrm>
                    <a:prstGeom prst="rect">
                      <a:avLst/>
                    </a:prstGeom>
                  </pic:spPr>
                </pic:pic>
              </a:graphicData>
            </a:graphic>
          </wp:inline>
        </w:drawing>
      </w:r>
    </w:p>
    <w:p w14:paraId="0DD0D6D5" w14:textId="61F2E43D" w:rsidR="004E2DCB" w:rsidRPr="008E619F" w:rsidRDefault="00947C23" w:rsidP="00D62137">
      <w:r>
        <w:t xml:space="preserve">This is a good place to point </w:t>
      </w:r>
      <w:r w:rsidR="0090109E">
        <w:t>out that blocks are simple but not always practical in real</w:t>
      </w:r>
      <w:r w:rsidR="00CB211F">
        <w:t>-</w:t>
      </w:r>
      <w:r w:rsidR="0090109E">
        <w:t>life coding applications.</w:t>
      </w:r>
    </w:p>
    <w:p w14:paraId="113C4C09" w14:textId="7077139F" w:rsidR="008E619F" w:rsidRDefault="008E619F" w:rsidP="008E619F">
      <w:pPr>
        <w:pStyle w:val="Heading2"/>
      </w:pPr>
      <w:bookmarkStart w:id="44" w:name="_Toc204761364"/>
      <w:r>
        <w:t>Distanse Sensor</w:t>
      </w:r>
      <w:bookmarkEnd w:id="44"/>
    </w:p>
    <w:p w14:paraId="2338B3FF" w14:textId="0B90A83E" w:rsidR="008E619F" w:rsidRDefault="006D4394" w:rsidP="008E619F">
      <w:r w:rsidRPr="006D4394">
        <w:t>There are many ways to measure</w:t>
      </w:r>
      <w:r w:rsidR="00A76423">
        <w:t xml:space="preserve"> distance,</w:t>
      </w:r>
      <w:r w:rsidRPr="006D4394">
        <w:t xml:space="preserve"> but the most common sensor use</w:t>
      </w:r>
      <w:r w:rsidR="00A76423">
        <w:t>s</w:t>
      </w:r>
      <w:r w:rsidRPr="006D4394">
        <w:t xml:space="preserve"> ultrasound to measure distance by sending a pulse and measuring the time needed for the response to come back. The pulse is of a higher frequency than we can hear and so the sensor seems quiet, but it is not!</w:t>
      </w:r>
    </w:p>
    <w:p w14:paraId="1865DB70" w14:textId="77777777" w:rsidR="0080363B" w:rsidRDefault="0080363B" w:rsidP="008E619F"/>
    <w:p w14:paraId="141B6478" w14:textId="77777777" w:rsidR="0080363B" w:rsidRDefault="0080363B" w:rsidP="008E619F"/>
    <w:p w14:paraId="21F7960A" w14:textId="77777777" w:rsidR="0080363B" w:rsidRDefault="0080363B" w:rsidP="008E619F"/>
    <w:p w14:paraId="44976399" w14:textId="79EA0610" w:rsidR="004D221A" w:rsidRDefault="004D221A" w:rsidP="008E619F">
      <w:proofErr w:type="spellStart"/>
      <w:r>
        <w:lastRenderedPageBreak/>
        <w:t>BrainClip</w:t>
      </w:r>
      <w:proofErr w:type="spellEnd"/>
      <w:r>
        <w:t xml:space="preserve"> kit includes an Ultrasonic Sensor module.</w:t>
      </w:r>
    </w:p>
    <w:p w14:paraId="7365628F" w14:textId="1382F1FA" w:rsidR="004D221A" w:rsidRDefault="004D221A" w:rsidP="004D221A">
      <w:pPr>
        <w:jc w:val="center"/>
      </w:pPr>
      <w:r>
        <w:rPr>
          <w:noProof/>
        </w:rPr>
        <w:drawing>
          <wp:inline distT="0" distB="0" distL="0" distR="0" wp14:anchorId="2189B833" wp14:editId="3B6C2EBB">
            <wp:extent cx="2916855" cy="2231269"/>
            <wp:effectExtent l="0" t="0" r="0" b="0"/>
            <wp:docPr id="846410915" name="Picture 846410915" descr="BrainPadCl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rainPadClip-3"/>
                    <pic:cNvPicPr>
                      <a:picLocks noChangeAspect="1" noChangeArrowheads="1"/>
                    </pic:cNvPicPr>
                  </pic:nvPicPr>
                  <pic:blipFill>
                    <a:blip r:embed="rId186" cstate="screen">
                      <a:extLst>
                        <a:ext uri="{28A0092B-C50C-407E-A947-70E740481C1C}">
                          <a14:useLocalDpi xmlns:a14="http://schemas.microsoft.com/office/drawing/2010/main"/>
                        </a:ext>
                      </a:extLst>
                    </a:blip>
                    <a:srcRect/>
                    <a:stretch>
                      <a:fillRect/>
                    </a:stretch>
                  </pic:blipFill>
                  <pic:spPr bwMode="auto">
                    <a:xfrm>
                      <a:off x="0" y="0"/>
                      <a:ext cx="2921430" cy="2234769"/>
                    </a:xfrm>
                    <a:prstGeom prst="rect">
                      <a:avLst/>
                    </a:prstGeom>
                    <a:noFill/>
                    <a:ln>
                      <a:noFill/>
                    </a:ln>
                  </pic:spPr>
                </pic:pic>
              </a:graphicData>
            </a:graphic>
          </wp:inline>
        </w:drawing>
      </w:r>
    </w:p>
    <w:p w14:paraId="1492A079" w14:textId="6AAACDEB" w:rsidR="00576C18" w:rsidRDefault="00576C18" w:rsidP="008E619F">
      <w:r w:rsidRPr="00576C18">
        <w:t>Sending a pulse starts with TRIG pin, the trigger. The response with the distance comes back on the ECHO pin</w:t>
      </w:r>
      <w:r w:rsidR="00037633">
        <w:t>.</w:t>
      </w:r>
      <w:r w:rsidR="002A1CF9">
        <w:t xml:space="preserve"> We will use TRIG</w:t>
      </w:r>
      <w:r w:rsidR="00262F42">
        <w:t xml:space="preserve"> on P0 and </w:t>
      </w:r>
      <w:r w:rsidR="008E59D4">
        <w:t>ECHO on pin P1.</w:t>
      </w:r>
    </w:p>
    <w:p w14:paraId="725B97F7" w14:textId="13CA8D71" w:rsidR="00037633" w:rsidRDefault="003F0C1E" w:rsidP="002A1CF9">
      <w:pPr>
        <w:jc w:val="center"/>
      </w:pPr>
      <w:r>
        <w:rPr>
          <w:noProof/>
        </w:rPr>
        <w:drawing>
          <wp:inline distT="0" distB="0" distL="0" distR="0" wp14:anchorId="5CA0E7F7" wp14:editId="751481B9">
            <wp:extent cx="4564250" cy="3775295"/>
            <wp:effectExtent l="0" t="0" r="8255" b="0"/>
            <wp:docPr id="107" name="Picture 10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 electronics&#10;&#10;Description automatically generated"/>
                    <pic:cNvPicPr/>
                  </pic:nvPicPr>
                  <pic:blipFill>
                    <a:blip r:embed="rId187" cstate="screen">
                      <a:extLst>
                        <a:ext uri="{28A0092B-C50C-407E-A947-70E740481C1C}">
                          <a14:useLocalDpi xmlns:a14="http://schemas.microsoft.com/office/drawing/2010/main"/>
                        </a:ext>
                      </a:extLst>
                    </a:blip>
                    <a:stretch>
                      <a:fillRect/>
                    </a:stretch>
                  </pic:blipFill>
                  <pic:spPr>
                    <a:xfrm>
                      <a:off x="0" y="0"/>
                      <a:ext cx="4589467" cy="3796153"/>
                    </a:xfrm>
                    <a:prstGeom prst="rect">
                      <a:avLst/>
                    </a:prstGeom>
                  </pic:spPr>
                </pic:pic>
              </a:graphicData>
            </a:graphic>
          </wp:inline>
        </w:drawing>
      </w:r>
    </w:p>
    <w:p w14:paraId="54A2A13B" w14:textId="77777777" w:rsidR="003F0C1E" w:rsidRDefault="003F0C1E" w:rsidP="008E619F"/>
    <w:p w14:paraId="504D0843" w14:textId="77777777" w:rsidR="003F0C1E" w:rsidRDefault="003F0C1E" w:rsidP="008E619F"/>
    <w:p w14:paraId="3BD3900E" w14:textId="77777777" w:rsidR="003F0C1E" w:rsidRDefault="003F0C1E" w:rsidP="008E619F"/>
    <w:p w14:paraId="3B568AF7" w14:textId="3642CD87" w:rsidR="006D4394" w:rsidRDefault="006D4394" w:rsidP="008E619F">
      <w:r>
        <w:lastRenderedPageBreak/>
        <w:t xml:space="preserve">The driver for the ultrasonic </w:t>
      </w:r>
      <w:r w:rsidR="008E59D4">
        <w:t xml:space="preserve">sensor is in an extension. Add the </w:t>
      </w:r>
      <w:r w:rsidR="000F6A1C">
        <w:t xml:space="preserve">sonar </w:t>
      </w:r>
      <w:r w:rsidR="008E59D4">
        <w:t>extension</w:t>
      </w:r>
      <w:r w:rsidR="00BA6F1E">
        <w:t xml:space="preserve"> like </w:t>
      </w:r>
      <w:r w:rsidR="000F6A1C">
        <w:t>we did with other extensions before</w:t>
      </w:r>
      <w:r w:rsidR="00BA6F1E">
        <w:t>.</w:t>
      </w:r>
    </w:p>
    <w:p w14:paraId="155E962F" w14:textId="6136F3B5" w:rsidR="000F6A1C" w:rsidRDefault="000F6A1C" w:rsidP="000F6A1C">
      <w:pPr>
        <w:jc w:val="center"/>
      </w:pPr>
      <w:r w:rsidRPr="000F6A1C">
        <w:rPr>
          <w:noProof/>
        </w:rPr>
        <w:drawing>
          <wp:inline distT="0" distB="0" distL="0" distR="0" wp14:anchorId="267602F4" wp14:editId="1B1EA449">
            <wp:extent cx="3672112" cy="4010685"/>
            <wp:effectExtent l="0" t="0" r="5080" b="8890"/>
            <wp:docPr id="846410917" name="Picture 846410917" descr="A picture containing electronics,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17" name="Picture 846410917" descr="A picture containing electronics, projector&#10;&#10;Description automatically generated"/>
                    <pic:cNvPicPr/>
                  </pic:nvPicPr>
                  <pic:blipFill>
                    <a:blip r:embed="rId188" cstate="screen">
                      <a:extLst>
                        <a:ext uri="{28A0092B-C50C-407E-A947-70E740481C1C}">
                          <a14:useLocalDpi xmlns:a14="http://schemas.microsoft.com/office/drawing/2010/main"/>
                        </a:ext>
                      </a:extLst>
                    </a:blip>
                    <a:stretch>
                      <a:fillRect/>
                    </a:stretch>
                  </pic:blipFill>
                  <pic:spPr>
                    <a:xfrm>
                      <a:off x="0" y="0"/>
                      <a:ext cx="3695245" cy="4035951"/>
                    </a:xfrm>
                    <a:prstGeom prst="rect">
                      <a:avLst/>
                    </a:prstGeom>
                  </pic:spPr>
                </pic:pic>
              </a:graphicData>
            </a:graphic>
          </wp:inline>
        </w:drawing>
      </w:r>
    </w:p>
    <w:p w14:paraId="14304B29" w14:textId="35BFA419" w:rsidR="000F6A1C" w:rsidRDefault="008F7657" w:rsidP="000F6A1C">
      <w:r>
        <w:t xml:space="preserve">We can now </w:t>
      </w:r>
      <w:r w:rsidR="0088277C">
        <w:t>graph the value on the display.</w:t>
      </w:r>
    </w:p>
    <w:p w14:paraId="140723B5" w14:textId="2FB27C3B" w:rsidR="0088277C" w:rsidRDefault="00C36A9E" w:rsidP="00C36A9E">
      <w:pPr>
        <w:jc w:val="center"/>
      </w:pPr>
      <w:r w:rsidRPr="00C36A9E">
        <w:rPr>
          <w:noProof/>
        </w:rPr>
        <w:drawing>
          <wp:inline distT="0" distB="0" distL="0" distR="0" wp14:anchorId="69128E90" wp14:editId="5E05B901">
            <wp:extent cx="3730028" cy="2609425"/>
            <wp:effectExtent l="0" t="0" r="3810" b="635"/>
            <wp:docPr id="846410918" name="Picture 8464109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18" name="Picture 846410918" descr="Graphical user interface&#10;&#10;Description automatically generated with medium confidence"/>
                    <pic:cNvPicPr/>
                  </pic:nvPicPr>
                  <pic:blipFill>
                    <a:blip r:embed="rId189" cstate="screen">
                      <a:extLst>
                        <a:ext uri="{28A0092B-C50C-407E-A947-70E740481C1C}">
                          <a14:useLocalDpi xmlns:a14="http://schemas.microsoft.com/office/drawing/2010/main"/>
                        </a:ext>
                      </a:extLst>
                    </a:blip>
                    <a:stretch>
                      <a:fillRect/>
                    </a:stretch>
                  </pic:blipFill>
                  <pic:spPr>
                    <a:xfrm>
                      <a:off x="0" y="0"/>
                      <a:ext cx="3753736" cy="2626010"/>
                    </a:xfrm>
                    <a:prstGeom prst="rect">
                      <a:avLst/>
                    </a:prstGeom>
                  </pic:spPr>
                </pic:pic>
              </a:graphicData>
            </a:graphic>
          </wp:inline>
        </w:drawing>
      </w:r>
    </w:p>
    <w:p w14:paraId="71BA7E46" w14:textId="5F5DE294" w:rsidR="003F0C1E" w:rsidRDefault="00C36A9E" w:rsidP="00986BD4">
      <w:r>
        <w:t>Keep in mind the sensor uses the sound reflection to measure distance. It will</w:t>
      </w:r>
      <w:r w:rsidR="001772D3">
        <w:t>,</w:t>
      </w:r>
      <w:r>
        <w:t xml:space="preserve"> therefore</w:t>
      </w:r>
      <w:r w:rsidR="001772D3">
        <w:t>,</w:t>
      </w:r>
      <w:r>
        <w:t xml:space="preserve"> work best with </w:t>
      </w:r>
      <w:r w:rsidR="00986BD4">
        <w:t>solid and flat surfaces.</w:t>
      </w:r>
    </w:p>
    <w:p w14:paraId="7B74689E" w14:textId="4D8B03AC" w:rsidR="0007237A" w:rsidRDefault="0007237A" w:rsidP="0007237A">
      <w:pPr>
        <w:pStyle w:val="Heading2"/>
      </w:pPr>
      <w:bookmarkStart w:id="45" w:name="_Toc204761365"/>
      <w:r>
        <w:lastRenderedPageBreak/>
        <w:t>Infrared Remote</w:t>
      </w:r>
      <w:bookmarkEnd w:id="45"/>
    </w:p>
    <w:p w14:paraId="6918AF74" w14:textId="29493E31" w:rsidR="00986BD4" w:rsidRDefault="00B75BA3" w:rsidP="00986BD4">
      <w:r w:rsidRPr="00D37B1D">
        <w:t>InfraRed</w:t>
      </w:r>
      <w:r w:rsidR="00D37B1D" w:rsidRPr="00D37B1D">
        <w:t xml:space="preserve"> </w:t>
      </w:r>
      <w:r w:rsidR="00B33841">
        <w:softHyphen/>
      </w:r>
      <w:r w:rsidR="00B33841">
        <w:softHyphen/>
      </w:r>
      <w:r w:rsidR="00D37B1D" w:rsidRPr="00D37B1D">
        <w:t xml:space="preserve">(IR) Remote controls are old technology that </w:t>
      </w:r>
      <w:r w:rsidR="00BD07D8">
        <w:t>are</w:t>
      </w:r>
      <w:r w:rsidR="00D37B1D" w:rsidRPr="00D37B1D">
        <w:t xml:space="preserve"> still in use today due to </w:t>
      </w:r>
      <w:r w:rsidR="00BD07D8">
        <w:t>their</w:t>
      </w:r>
      <w:r w:rsidR="00D37B1D" w:rsidRPr="00D37B1D">
        <w:t xml:space="preserve"> simplicity. The remote send</w:t>
      </w:r>
      <w:r w:rsidR="00B85D71">
        <w:t>s</w:t>
      </w:r>
      <w:r w:rsidR="00D37B1D" w:rsidRPr="00D37B1D">
        <w:t xml:space="preserve"> a pulse of IR light that we do not see, then an IR receive</w:t>
      </w:r>
      <w:r w:rsidR="00BE7D90">
        <w:t>r</w:t>
      </w:r>
      <w:r w:rsidR="00D37B1D" w:rsidRPr="00D37B1D">
        <w:t xml:space="preserve"> detect</w:t>
      </w:r>
      <w:r w:rsidR="00BE7D90">
        <w:t>s</w:t>
      </w:r>
      <w:r w:rsidR="00D37B1D" w:rsidRPr="00D37B1D">
        <w:t xml:space="preserve"> those pulses and use</w:t>
      </w:r>
      <w:r w:rsidR="00BE7D90">
        <w:t>s</w:t>
      </w:r>
      <w:r w:rsidR="00D37B1D" w:rsidRPr="00D37B1D">
        <w:t xml:space="preserve"> them to decode a meaningful signal. TinyCLR includes an NCR standard signals decoder. This works with the remote found with </w:t>
      </w:r>
      <w:proofErr w:type="spellStart"/>
      <w:r w:rsidR="00D37B1D" w:rsidRPr="00D37B1D">
        <w:t>BrainClip</w:t>
      </w:r>
      <w:proofErr w:type="spellEnd"/>
      <w:r w:rsidR="00D37B1D" w:rsidRPr="00D37B1D">
        <w:t xml:space="preserve"> and the </w:t>
      </w:r>
      <w:proofErr w:type="spellStart"/>
      <w:r w:rsidR="00D37B1D" w:rsidRPr="00D37B1D">
        <w:t>BrainBot</w:t>
      </w:r>
      <w:proofErr w:type="spellEnd"/>
      <w:r w:rsidR="008E1B5D">
        <w:t xml:space="preserve"> kits</w:t>
      </w:r>
      <w:r w:rsidR="00D37B1D" w:rsidRPr="00D37B1D">
        <w:t>.</w:t>
      </w:r>
    </w:p>
    <w:p w14:paraId="3314BE5E" w14:textId="4269F5B3" w:rsidR="00D37B1D" w:rsidRDefault="00C46DCB" w:rsidP="00D044A5">
      <w:pPr>
        <w:jc w:val="center"/>
      </w:pPr>
      <w:r>
        <w:rPr>
          <w:noProof/>
        </w:rPr>
        <w:drawing>
          <wp:inline distT="0" distB="0" distL="0" distR="0" wp14:anchorId="198A5EB8" wp14:editId="2792B228">
            <wp:extent cx="3964811" cy="3032910"/>
            <wp:effectExtent l="0" t="0" r="0" b="0"/>
            <wp:docPr id="846410919" name="Picture 846410919" descr="BrainPadCli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rainPadClip-2"/>
                    <pic:cNvPicPr>
                      <a:picLocks noChangeAspect="1" noChangeArrowheads="1"/>
                    </pic:cNvPicPr>
                  </pic:nvPicPr>
                  <pic:blipFill>
                    <a:blip r:embed="rId190" cstate="print">
                      <a:extLst>
                        <a:ext uri="{28A0092B-C50C-407E-A947-70E740481C1C}">
                          <a14:useLocalDpi xmlns:a14="http://schemas.microsoft.com/office/drawing/2010/main"/>
                        </a:ext>
                      </a:extLst>
                    </a:blip>
                    <a:srcRect/>
                    <a:stretch>
                      <a:fillRect/>
                    </a:stretch>
                  </pic:blipFill>
                  <pic:spPr bwMode="auto">
                    <a:xfrm>
                      <a:off x="0" y="0"/>
                      <a:ext cx="3983941" cy="3047544"/>
                    </a:xfrm>
                    <a:prstGeom prst="rect">
                      <a:avLst/>
                    </a:prstGeom>
                    <a:noFill/>
                    <a:ln>
                      <a:noFill/>
                    </a:ln>
                  </pic:spPr>
                </pic:pic>
              </a:graphicData>
            </a:graphic>
          </wp:inline>
        </w:drawing>
      </w:r>
    </w:p>
    <w:p w14:paraId="7603B0DC" w14:textId="153ADD9C" w:rsidR="00C46DCB" w:rsidRDefault="00353569" w:rsidP="00986BD4">
      <w:r w:rsidRPr="00353569">
        <w:t>To read/see the IR signal, we need the IR Receiver module.</w:t>
      </w:r>
    </w:p>
    <w:p w14:paraId="0E546192" w14:textId="5DF12E0A" w:rsidR="00353569" w:rsidRDefault="00D044A5" w:rsidP="00D044A5">
      <w:pPr>
        <w:jc w:val="center"/>
      </w:pPr>
      <w:r>
        <w:rPr>
          <w:noProof/>
        </w:rPr>
        <w:drawing>
          <wp:inline distT="0" distB="0" distL="0" distR="0" wp14:anchorId="21DAE1B1" wp14:editId="5413A5C3">
            <wp:extent cx="3396717" cy="2598344"/>
            <wp:effectExtent l="0" t="0" r="0" b="0"/>
            <wp:docPr id="51" name="Picture 51" descr="BrainPadCli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rainPadClip-8"/>
                    <pic:cNvPicPr>
                      <a:picLocks noChangeAspect="1" noChangeArrowheads="1"/>
                    </pic:cNvPicPr>
                  </pic:nvPicPr>
                  <pic:blipFill>
                    <a:blip r:embed="rId191" cstate="screen">
                      <a:extLst>
                        <a:ext uri="{28A0092B-C50C-407E-A947-70E740481C1C}">
                          <a14:useLocalDpi xmlns:a14="http://schemas.microsoft.com/office/drawing/2010/main"/>
                        </a:ext>
                      </a:extLst>
                    </a:blip>
                    <a:srcRect/>
                    <a:stretch>
                      <a:fillRect/>
                    </a:stretch>
                  </pic:blipFill>
                  <pic:spPr bwMode="auto">
                    <a:xfrm>
                      <a:off x="0" y="0"/>
                      <a:ext cx="3409732" cy="2608300"/>
                    </a:xfrm>
                    <a:prstGeom prst="rect">
                      <a:avLst/>
                    </a:prstGeom>
                    <a:noFill/>
                    <a:ln>
                      <a:noFill/>
                    </a:ln>
                  </pic:spPr>
                </pic:pic>
              </a:graphicData>
            </a:graphic>
          </wp:inline>
        </w:drawing>
      </w:r>
    </w:p>
    <w:p w14:paraId="7C6EBB53" w14:textId="77777777" w:rsidR="003F0C1E" w:rsidRDefault="003F0C1E" w:rsidP="00D044A5"/>
    <w:p w14:paraId="325C935B" w14:textId="77777777" w:rsidR="003F0C1E" w:rsidRDefault="003F0C1E" w:rsidP="00D044A5"/>
    <w:p w14:paraId="3AB0D249" w14:textId="77777777" w:rsidR="003F0C1E" w:rsidRDefault="003F0C1E" w:rsidP="00D044A5"/>
    <w:p w14:paraId="088019F7" w14:textId="43CD6BE4" w:rsidR="00D044A5" w:rsidRDefault="008A60C4" w:rsidP="00D044A5">
      <w:r>
        <w:lastRenderedPageBreak/>
        <w:t>The OUT pin is the signal that needs to be decoded.</w:t>
      </w:r>
    </w:p>
    <w:p w14:paraId="77B4048B" w14:textId="558EB6A2" w:rsidR="008A60C4" w:rsidRDefault="001C2DC2" w:rsidP="008A60C4">
      <w:pPr>
        <w:jc w:val="center"/>
      </w:pPr>
      <w:r>
        <w:rPr>
          <w:noProof/>
        </w:rPr>
        <w:drawing>
          <wp:inline distT="0" distB="0" distL="0" distR="0" wp14:anchorId="5F014D13" wp14:editId="34B3E72A">
            <wp:extent cx="4309974" cy="2952427"/>
            <wp:effectExtent l="0" t="0" r="0" b="635"/>
            <wp:docPr id="108" name="Picture 10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diagram&#10;&#10;Description automatically generated"/>
                    <pic:cNvPicPr/>
                  </pic:nvPicPr>
                  <pic:blipFill>
                    <a:blip r:embed="rId192" cstate="screen">
                      <a:extLst>
                        <a:ext uri="{28A0092B-C50C-407E-A947-70E740481C1C}">
                          <a14:useLocalDpi xmlns:a14="http://schemas.microsoft.com/office/drawing/2010/main"/>
                        </a:ext>
                      </a:extLst>
                    </a:blip>
                    <a:stretch>
                      <a:fillRect/>
                    </a:stretch>
                  </pic:blipFill>
                  <pic:spPr>
                    <a:xfrm>
                      <a:off x="0" y="0"/>
                      <a:ext cx="4341003" cy="2973682"/>
                    </a:xfrm>
                    <a:prstGeom prst="rect">
                      <a:avLst/>
                    </a:prstGeom>
                  </pic:spPr>
                </pic:pic>
              </a:graphicData>
            </a:graphic>
          </wp:inline>
        </w:drawing>
      </w:r>
    </w:p>
    <w:p w14:paraId="7739AC4D" w14:textId="240C1F66" w:rsidR="008A60C4" w:rsidRDefault="0066473C" w:rsidP="008A60C4">
      <w:r>
        <w:t xml:space="preserve">To decode IR signals, we need the </w:t>
      </w:r>
      <w:r w:rsidR="00B80D6E">
        <w:t>infrared extension</w:t>
      </w:r>
      <w:r w:rsidR="00D57A44">
        <w:t>.</w:t>
      </w:r>
    </w:p>
    <w:p w14:paraId="001D4381" w14:textId="6B117688" w:rsidR="00D57A44" w:rsidRDefault="00D57A44" w:rsidP="00D57A44">
      <w:pPr>
        <w:jc w:val="center"/>
      </w:pPr>
      <w:r w:rsidRPr="00D57A44">
        <w:rPr>
          <w:noProof/>
        </w:rPr>
        <w:drawing>
          <wp:inline distT="0" distB="0" distL="0" distR="0" wp14:anchorId="0613902F" wp14:editId="53EAA038">
            <wp:extent cx="2352208" cy="2590193"/>
            <wp:effectExtent l="0" t="0" r="0" b="635"/>
            <wp:docPr id="846410921" name="Picture 8464109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21" name="Picture 846410921" descr="Graphical user interface, application&#10;&#10;Description automatically generated"/>
                    <pic:cNvPicPr/>
                  </pic:nvPicPr>
                  <pic:blipFill>
                    <a:blip r:embed="rId193" cstate="screen">
                      <a:extLst>
                        <a:ext uri="{28A0092B-C50C-407E-A947-70E740481C1C}">
                          <a14:useLocalDpi xmlns:a14="http://schemas.microsoft.com/office/drawing/2010/main"/>
                        </a:ext>
                      </a:extLst>
                    </a:blip>
                    <a:stretch>
                      <a:fillRect/>
                    </a:stretch>
                  </pic:blipFill>
                  <pic:spPr>
                    <a:xfrm>
                      <a:off x="0" y="0"/>
                      <a:ext cx="2366719" cy="2606172"/>
                    </a:xfrm>
                    <a:prstGeom prst="rect">
                      <a:avLst/>
                    </a:prstGeom>
                  </pic:spPr>
                </pic:pic>
              </a:graphicData>
            </a:graphic>
          </wp:inline>
        </w:drawing>
      </w:r>
    </w:p>
    <w:p w14:paraId="17FD38B8" w14:textId="74294A85" w:rsidR="00D57A44" w:rsidRDefault="00EF6588" w:rsidP="00D57A44">
      <w:r>
        <w:t>The driver needs to know where the receiver is conne</w:t>
      </w:r>
      <w:r w:rsidR="00A95EC3">
        <w:t>cted.</w:t>
      </w:r>
    </w:p>
    <w:p w14:paraId="4B246E46" w14:textId="087279FC" w:rsidR="00A95EC3" w:rsidRDefault="00A95EC3" w:rsidP="00A95EC3">
      <w:pPr>
        <w:jc w:val="center"/>
      </w:pPr>
      <w:r w:rsidRPr="00A95EC3">
        <w:rPr>
          <w:noProof/>
        </w:rPr>
        <w:drawing>
          <wp:inline distT="0" distB="0" distL="0" distR="0" wp14:anchorId="3F2E14FD" wp14:editId="6B63A46C">
            <wp:extent cx="3027356" cy="1459442"/>
            <wp:effectExtent l="0" t="0" r="1905" b="7620"/>
            <wp:docPr id="846410922" name="Picture 8464109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22" name="Picture 846410922" descr="Graphical user interface&#10;&#10;Description automatically generated with low confidence"/>
                    <pic:cNvPicPr/>
                  </pic:nvPicPr>
                  <pic:blipFill>
                    <a:blip r:embed="rId194" cstate="screen">
                      <a:extLst>
                        <a:ext uri="{28A0092B-C50C-407E-A947-70E740481C1C}">
                          <a14:useLocalDpi xmlns:a14="http://schemas.microsoft.com/office/drawing/2010/main"/>
                        </a:ext>
                      </a:extLst>
                    </a:blip>
                    <a:stretch>
                      <a:fillRect/>
                    </a:stretch>
                  </pic:blipFill>
                  <pic:spPr>
                    <a:xfrm>
                      <a:off x="0" y="0"/>
                      <a:ext cx="3041978" cy="1466491"/>
                    </a:xfrm>
                    <a:prstGeom prst="rect">
                      <a:avLst/>
                    </a:prstGeom>
                  </pic:spPr>
                </pic:pic>
              </a:graphicData>
            </a:graphic>
          </wp:inline>
        </w:drawing>
      </w:r>
    </w:p>
    <w:p w14:paraId="2ABE6FD8" w14:textId="36460602" w:rsidR="00A95EC3" w:rsidRDefault="00A95EC3" w:rsidP="00A95EC3">
      <w:r>
        <w:lastRenderedPageBreak/>
        <w:t>An even</w:t>
      </w:r>
      <w:r w:rsidR="00CE4E9E">
        <w:t>t</w:t>
      </w:r>
      <w:r>
        <w:t xml:space="preserve"> is raised when a button is detected on the remote.</w:t>
      </w:r>
      <w:r w:rsidR="004E6504">
        <w:t xml:space="preserve"> We can use the power on and power off buttons to control the lightbulb on the screen.</w:t>
      </w:r>
    </w:p>
    <w:p w14:paraId="1BB1F81F" w14:textId="1383C80C" w:rsidR="00A95EC3" w:rsidRPr="00986BD4" w:rsidRDefault="00020168" w:rsidP="00020168">
      <w:pPr>
        <w:jc w:val="center"/>
      </w:pPr>
      <w:r w:rsidRPr="00020168">
        <w:rPr>
          <w:noProof/>
        </w:rPr>
        <w:drawing>
          <wp:inline distT="0" distB="0" distL="0" distR="0" wp14:anchorId="419E2AC2" wp14:editId="2E4FE86A">
            <wp:extent cx="5529221" cy="1511085"/>
            <wp:effectExtent l="0" t="0" r="0" b="0"/>
            <wp:docPr id="846410923" name="Picture 8464109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23" name="Picture 846410923" descr="Graphical user interface, application&#10;&#10;Description automatically generated"/>
                    <pic:cNvPicPr/>
                  </pic:nvPicPr>
                  <pic:blipFill>
                    <a:blip r:embed="rId195" cstate="screen">
                      <a:extLst>
                        <a:ext uri="{28A0092B-C50C-407E-A947-70E740481C1C}">
                          <a14:useLocalDpi xmlns:a14="http://schemas.microsoft.com/office/drawing/2010/main"/>
                        </a:ext>
                      </a:extLst>
                    </a:blip>
                    <a:stretch>
                      <a:fillRect/>
                    </a:stretch>
                  </pic:blipFill>
                  <pic:spPr>
                    <a:xfrm>
                      <a:off x="0" y="0"/>
                      <a:ext cx="5557602" cy="1518841"/>
                    </a:xfrm>
                    <a:prstGeom prst="rect">
                      <a:avLst/>
                    </a:prstGeom>
                  </pic:spPr>
                </pic:pic>
              </a:graphicData>
            </a:graphic>
          </wp:inline>
        </w:drawing>
      </w:r>
    </w:p>
    <w:p w14:paraId="74ECC73C" w14:textId="77777777" w:rsidR="00AE0A8B" w:rsidRPr="00AE0A8B" w:rsidRDefault="00AE0A8B" w:rsidP="00AE0A8B"/>
    <w:p w14:paraId="43E96123" w14:textId="3AA4331F" w:rsidR="00AE0A8B" w:rsidRDefault="00AE0A8B" w:rsidP="00AE0A8B">
      <w:pPr>
        <w:pStyle w:val="Heading2"/>
      </w:pPr>
      <w:bookmarkStart w:id="46" w:name="_Toc204761366"/>
      <w:r>
        <w:t>Servo Motors</w:t>
      </w:r>
      <w:bookmarkEnd w:id="46"/>
    </w:p>
    <w:p w14:paraId="4849FC82" w14:textId="6F1CC8E0" w:rsidR="00AE0A8B" w:rsidRDefault="00AE0A8B" w:rsidP="00AE0A8B">
      <w:proofErr w:type="spellStart"/>
      <w:r>
        <w:t>BrainClip</w:t>
      </w:r>
      <w:proofErr w:type="spellEnd"/>
      <w:r>
        <w:t xml:space="preserve"> kit does not include a servo motor</w:t>
      </w:r>
      <w:r w:rsidR="004E6504">
        <w:t>,</w:t>
      </w:r>
      <w:r>
        <w:t xml:space="preserve"> but servo motors are very common.</w:t>
      </w:r>
    </w:p>
    <w:p w14:paraId="401BFE6B" w14:textId="4721CD26" w:rsidR="0013052A" w:rsidRDefault="0013052A" w:rsidP="0013052A">
      <w:pPr>
        <w:jc w:val="center"/>
      </w:pPr>
      <w:r>
        <w:rPr>
          <w:noProof/>
        </w:rPr>
        <w:drawing>
          <wp:inline distT="0" distB="0" distL="0" distR="0" wp14:anchorId="422E0EB8" wp14:editId="3B9EA9E5">
            <wp:extent cx="3600477" cy="2681206"/>
            <wp:effectExtent l="0" t="0" r="0" b="5080"/>
            <wp:docPr id="1708525309" name="Picture 1708525309" descr="8051 Servo Motor Interfacing With 8051 | 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8051 Servo Motor Interfacing With 8051 | 8051"/>
                    <pic:cNvPicPr>
                      <a:picLocks noChangeAspect="1" noChangeArrowheads="1"/>
                    </pic:cNvPicPr>
                  </pic:nvPicPr>
                  <pic:blipFill>
                    <a:blip r:embed="rId196">
                      <a:extLst>
                        <a:ext uri="{28A0092B-C50C-407E-A947-70E740481C1C}">
                          <a14:useLocalDpi xmlns:a14="http://schemas.microsoft.com/office/drawing/2010/main"/>
                        </a:ext>
                      </a:extLst>
                    </a:blip>
                    <a:srcRect/>
                    <a:stretch>
                      <a:fillRect/>
                    </a:stretch>
                  </pic:blipFill>
                  <pic:spPr bwMode="auto">
                    <a:xfrm>
                      <a:off x="0" y="0"/>
                      <a:ext cx="3641590" cy="2711822"/>
                    </a:xfrm>
                    <a:prstGeom prst="rect">
                      <a:avLst/>
                    </a:prstGeom>
                    <a:noFill/>
                    <a:ln>
                      <a:noFill/>
                    </a:ln>
                  </pic:spPr>
                </pic:pic>
              </a:graphicData>
            </a:graphic>
          </wp:inline>
        </w:drawing>
      </w:r>
    </w:p>
    <w:p w14:paraId="4A49E2ED" w14:textId="453193EC" w:rsidR="00AB66CA" w:rsidRDefault="00AB66CA" w:rsidP="00AB66CA">
      <w:r>
        <w:t>Traditional motors convert electrical energy to mechanical rotation. When it comes to speed, the higher the voltage, the faster the motor. Servo motors are a bit smarter! They take a voltage (power) for energy but also take a signal that comes into the servo to tell it what we want it to do. This page covers the RC Servo motor, originally made for RC (radio controlled) hobby vehicles. On RC Servos, the signal coming in is a pulse that repeats 50 times per second, that is every 20 milliseconds. The incoming pulse size can vary between 1 and 2 milliseconds typically</w:t>
      </w:r>
      <w:r w:rsidR="004B697E">
        <w:t>,</w:t>
      </w:r>
      <w:r>
        <w:t xml:space="preserve"> and then repeats every 20 milliseconds. The smart circuit inside the servo sees the pulse and then controls the internal motor based on the pulse size. </w:t>
      </w:r>
    </w:p>
    <w:p w14:paraId="50C7C95D" w14:textId="77777777" w:rsidR="001C2DC2" w:rsidRDefault="001C2DC2" w:rsidP="00AB66CA"/>
    <w:p w14:paraId="4F59B46B" w14:textId="77777777" w:rsidR="001C2DC2" w:rsidRDefault="001C2DC2" w:rsidP="00AB66CA"/>
    <w:p w14:paraId="4C7BD4BF" w14:textId="77777777" w:rsidR="001C2DC2" w:rsidRDefault="001C2DC2" w:rsidP="00AB66CA"/>
    <w:p w14:paraId="76C7F668" w14:textId="28D347F2" w:rsidR="0013052A" w:rsidRDefault="00AB66CA" w:rsidP="00AB66CA">
      <w:r>
        <w:lastRenderedPageBreak/>
        <w:t>The three wires on a servo are usually Black, Red, and Yellow. The Red and Black ones are for power, where Red is positive (power source) and Black is negative (ground). The Yellow wire is the signal. Some other servos have Orange, Red, and Brown. Where Red and Brown are the power and Orange is the signal. If in doubt, always remember that the middle pin is always the power source, and then the negative pin (the ground) is the darker color, like Brown or Black.</w:t>
      </w:r>
    </w:p>
    <w:p w14:paraId="4BB1FE73" w14:textId="394A4F0C" w:rsidR="00AB66CA" w:rsidRDefault="00304F54" w:rsidP="00304F54">
      <w:pPr>
        <w:jc w:val="center"/>
      </w:pPr>
      <w:r>
        <w:rPr>
          <w:noProof/>
        </w:rPr>
        <w:drawing>
          <wp:inline distT="0" distB="0" distL="0" distR="0" wp14:anchorId="72C74EEE" wp14:editId="61997C9B">
            <wp:extent cx="4179108" cy="2177512"/>
            <wp:effectExtent l="0" t="0" r="0" b="0"/>
            <wp:docPr id="1708525310" name="Picture 1708525310"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watch&#10;&#10;Description automatically generated"/>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4203508" cy="2190226"/>
                    </a:xfrm>
                    <a:prstGeom prst="rect">
                      <a:avLst/>
                    </a:prstGeom>
                    <a:noFill/>
                    <a:ln>
                      <a:noFill/>
                    </a:ln>
                  </pic:spPr>
                </pic:pic>
              </a:graphicData>
            </a:graphic>
          </wp:inline>
        </w:drawing>
      </w:r>
    </w:p>
    <w:p w14:paraId="61D87EEC" w14:textId="77777777" w:rsidR="00AE0A8B" w:rsidRPr="00AE0A8B" w:rsidRDefault="00AE0A8B" w:rsidP="00AE0A8B"/>
    <w:p w14:paraId="2AC7A590" w14:textId="77777777" w:rsidR="004128C4" w:rsidRDefault="004128C4" w:rsidP="004128C4">
      <w:r>
        <w:t xml:space="preserve">There are two types of servo motors, positional and continuous. </w:t>
      </w:r>
    </w:p>
    <w:p w14:paraId="48274EAB" w14:textId="526C2703" w:rsidR="004128C4" w:rsidRDefault="00E318FE" w:rsidP="00E318FE">
      <w:pPr>
        <w:jc w:val="center"/>
      </w:pPr>
      <w:r>
        <w:rPr>
          <w:noProof/>
        </w:rPr>
        <w:drawing>
          <wp:inline distT="0" distB="0" distL="0" distR="0" wp14:anchorId="673DFA3A" wp14:editId="6027552F">
            <wp:extent cx="3566272" cy="206127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98">
                      <a:extLst>
                        <a:ext uri="{28A0092B-C50C-407E-A947-70E740481C1C}">
                          <a14:useLocalDpi xmlns:a14="http://schemas.microsoft.com/office/drawing/2010/main"/>
                        </a:ext>
                      </a:extLst>
                    </a:blip>
                    <a:stretch>
                      <a:fillRect/>
                    </a:stretch>
                  </pic:blipFill>
                  <pic:spPr>
                    <a:xfrm>
                      <a:off x="0" y="0"/>
                      <a:ext cx="3604217" cy="2083207"/>
                    </a:xfrm>
                    <a:prstGeom prst="rect">
                      <a:avLst/>
                    </a:prstGeom>
                  </pic:spPr>
                </pic:pic>
              </a:graphicData>
            </a:graphic>
          </wp:inline>
        </w:drawing>
      </w:r>
    </w:p>
    <w:p w14:paraId="2701C94B" w14:textId="77777777" w:rsidR="004128C4" w:rsidRDefault="004128C4" w:rsidP="004128C4">
      <w:r>
        <w:t>As name suggests, continuous servos keep on rotating, and the positional servos move to a specific position. For example, a positional servo is used to steer the wheels on a car robot or to turn the camera to a specific direction.</w:t>
      </w:r>
    </w:p>
    <w:p w14:paraId="5645BF81" w14:textId="77777777" w:rsidR="002369F7" w:rsidRDefault="002369F7" w:rsidP="0007237A"/>
    <w:p w14:paraId="79E8273F" w14:textId="77777777" w:rsidR="002369F7" w:rsidRDefault="002369F7" w:rsidP="0007237A"/>
    <w:p w14:paraId="7C316E8C" w14:textId="77777777" w:rsidR="002369F7" w:rsidRDefault="002369F7" w:rsidP="0007237A"/>
    <w:p w14:paraId="13FF6C87" w14:textId="77777777" w:rsidR="002369F7" w:rsidRDefault="002369F7" w:rsidP="0007237A"/>
    <w:p w14:paraId="257DEC53" w14:textId="77777777" w:rsidR="002369F7" w:rsidRDefault="002369F7" w:rsidP="0007237A"/>
    <w:p w14:paraId="6BDB96BF" w14:textId="344DBDFA" w:rsidR="0007237A" w:rsidRDefault="004128C4" w:rsidP="0007237A">
      <w:r>
        <w:lastRenderedPageBreak/>
        <w:t xml:space="preserve">Servo motors generally need 5V to operate. You can use the </w:t>
      </w:r>
      <w:r w:rsidR="00EC6894">
        <w:t>VIN</w:t>
      </w:r>
      <w:r>
        <w:t xml:space="preserve"> pad on the</w:t>
      </w:r>
      <w:r w:rsidR="00E318FE">
        <w:t xml:space="preserve"> </w:t>
      </w:r>
      <w:r w:rsidR="00E51BAA">
        <w:t>BrainPad Pulse</w:t>
      </w:r>
      <w:r>
        <w:t xml:space="preserve">, </w:t>
      </w:r>
      <w:r w:rsidR="00E51BAA">
        <w:t>in the top right corner</w:t>
      </w:r>
      <w:r>
        <w:t xml:space="preserve">, to draw 5V directly from the </w:t>
      </w:r>
      <w:r w:rsidR="00E51BAA">
        <w:t>USB cable</w:t>
      </w:r>
      <w:r>
        <w:t>. This is good for powering 1 servo motor. If you need more motors for a robot or something more complex</w:t>
      </w:r>
      <w:r w:rsidR="002717C6">
        <w:t>,</w:t>
      </w:r>
      <w:r>
        <w:t xml:space="preserve"> a dedicated power source is necessary. To wire a servo to the </w:t>
      </w:r>
      <w:r w:rsidR="005811CE">
        <w:t>BrainPad Pulse</w:t>
      </w:r>
      <w:r>
        <w:t xml:space="preserve"> we’ll need to use pin to pin wires to use inside the servo’s plug. Wire as shown in the diagram.</w:t>
      </w:r>
    </w:p>
    <w:p w14:paraId="2167692F" w14:textId="773FDEA7" w:rsidR="00D77B81" w:rsidRPr="00D77B81" w:rsidRDefault="002369F7" w:rsidP="00AA3333">
      <w:pPr>
        <w:jc w:val="center"/>
      </w:pPr>
      <w:r>
        <w:rPr>
          <w:noProof/>
        </w:rPr>
        <w:drawing>
          <wp:inline distT="0" distB="0" distL="0" distR="0" wp14:anchorId="576A4598" wp14:editId="273A8135">
            <wp:extent cx="4153546" cy="4175785"/>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199" cstate="screen">
                      <a:extLst>
                        <a:ext uri="{28A0092B-C50C-407E-A947-70E740481C1C}">
                          <a14:useLocalDpi xmlns:a14="http://schemas.microsoft.com/office/drawing/2010/main"/>
                        </a:ext>
                      </a:extLst>
                    </a:blip>
                    <a:stretch>
                      <a:fillRect/>
                    </a:stretch>
                  </pic:blipFill>
                  <pic:spPr>
                    <a:xfrm>
                      <a:off x="0" y="0"/>
                      <a:ext cx="4177123" cy="4199488"/>
                    </a:xfrm>
                    <a:prstGeom prst="rect">
                      <a:avLst/>
                    </a:prstGeom>
                  </pic:spPr>
                </pic:pic>
              </a:graphicData>
            </a:graphic>
          </wp:inline>
        </w:drawing>
      </w:r>
    </w:p>
    <w:p w14:paraId="077B5F2D" w14:textId="3D806621" w:rsidR="00AA3333" w:rsidRDefault="00042954" w:rsidP="00AA3333">
      <w:r>
        <w:t>The “servo write” block is found under pins, under advanced.</w:t>
      </w:r>
      <w:r w:rsidR="00CD5DE2">
        <w:t xml:space="preserve"> Th</w:t>
      </w:r>
      <w:r w:rsidR="002C389C">
        <w:t>e block accept</w:t>
      </w:r>
      <w:r w:rsidR="00347908">
        <w:t>s</w:t>
      </w:r>
      <w:r w:rsidR="002C389C">
        <w:t xml:space="preserve"> 0 to 180 degrees, which is the angle of where the servo will be pointing.</w:t>
      </w:r>
    </w:p>
    <w:p w14:paraId="64DE1613" w14:textId="701E4D2A" w:rsidR="00CD5DE2" w:rsidRDefault="00CD5DE2" w:rsidP="00CD5DE2">
      <w:pPr>
        <w:jc w:val="center"/>
      </w:pPr>
      <w:r w:rsidRPr="00CD5DE2">
        <w:rPr>
          <w:noProof/>
        </w:rPr>
        <w:drawing>
          <wp:inline distT="0" distB="0" distL="0" distR="0" wp14:anchorId="038EBF41" wp14:editId="648C4F09">
            <wp:extent cx="3014421" cy="2267257"/>
            <wp:effectExtent l="0" t="0" r="0" b="0"/>
            <wp:docPr id="32" name="Picture 32" descr="A picture containing text, sign, screensho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sign, screenshot, vector graphics&#10;&#10;Description automatically generated"/>
                    <pic:cNvPicPr/>
                  </pic:nvPicPr>
                  <pic:blipFill>
                    <a:blip r:embed="rId200" cstate="screen">
                      <a:extLst>
                        <a:ext uri="{28A0092B-C50C-407E-A947-70E740481C1C}">
                          <a14:useLocalDpi xmlns:a14="http://schemas.microsoft.com/office/drawing/2010/main"/>
                        </a:ext>
                      </a:extLst>
                    </a:blip>
                    <a:stretch>
                      <a:fillRect/>
                    </a:stretch>
                  </pic:blipFill>
                  <pic:spPr>
                    <a:xfrm>
                      <a:off x="0" y="0"/>
                      <a:ext cx="3032537" cy="2280883"/>
                    </a:xfrm>
                    <a:prstGeom prst="rect">
                      <a:avLst/>
                    </a:prstGeom>
                  </pic:spPr>
                </pic:pic>
              </a:graphicData>
            </a:graphic>
          </wp:inline>
        </w:drawing>
      </w:r>
    </w:p>
    <w:p w14:paraId="5A9A0CDE" w14:textId="77777777" w:rsidR="002369F7" w:rsidRDefault="002369F7" w:rsidP="005B5570"/>
    <w:p w14:paraId="12EF3BE7" w14:textId="79DAD13D" w:rsidR="005B5570" w:rsidRDefault="00EE72E2" w:rsidP="005B5570">
      <w:r>
        <w:lastRenderedPageBreak/>
        <w:t>A loop can send the servo back and forth indefinitely.</w:t>
      </w:r>
    </w:p>
    <w:p w14:paraId="19792A37" w14:textId="32D1D36E" w:rsidR="00EE72E2" w:rsidRDefault="00EE72E2" w:rsidP="00EE72E2">
      <w:pPr>
        <w:jc w:val="center"/>
      </w:pPr>
      <w:r w:rsidRPr="00EE72E2">
        <w:rPr>
          <w:noProof/>
        </w:rPr>
        <w:drawing>
          <wp:inline distT="0" distB="0" distL="0" distR="0" wp14:anchorId="25024DDC" wp14:editId="7EF5B29B">
            <wp:extent cx="2812417" cy="2471081"/>
            <wp:effectExtent l="0" t="0" r="6985" b="5715"/>
            <wp:docPr id="33" name="Picture 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low confidence"/>
                    <pic:cNvPicPr/>
                  </pic:nvPicPr>
                  <pic:blipFill>
                    <a:blip r:embed="rId201" cstate="screen">
                      <a:extLst>
                        <a:ext uri="{28A0092B-C50C-407E-A947-70E740481C1C}">
                          <a14:useLocalDpi xmlns:a14="http://schemas.microsoft.com/office/drawing/2010/main"/>
                        </a:ext>
                      </a:extLst>
                    </a:blip>
                    <a:stretch>
                      <a:fillRect/>
                    </a:stretch>
                  </pic:blipFill>
                  <pic:spPr>
                    <a:xfrm>
                      <a:off x="0" y="0"/>
                      <a:ext cx="2827711" cy="2484519"/>
                    </a:xfrm>
                    <a:prstGeom prst="rect">
                      <a:avLst/>
                    </a:prstGeom>
                  </pic:spPr>
                </pic:pic>
              </a:graphicData>
            </a:graphic>
          </wp:inline>
        </w:drawing>
      </w:r>
    </w:p>
    <w:p w14:paraId="36A8E4D3" w14:textId="4FD5904B" w:rsidR="00EE72E2" w:rsidRDefault="00767520" w:rsidP="00EE72E2">
      <w:r>
        <w:t>A</w:t>
      </w:r>
      <w:r w:rsidR="00EA4696">
        <w:t xml:space="preserve"> good example and </w:t>
      </w:r>
      <w:r w:rsidR="00693D2D">
        <w:t xml:space="preserve">an </w:t>
      </w:r>
      <w:r w:rsidR="00EA4696">
        <w:t>easy use of a servo is in creating a very large ga</w:t>
      </w:r>
      <w:r w:rsidR="00693D2D">
        <w:t>u</w:t>
      </w:r>
      <w:r w:rsidR="00EA4696">
        <w:t>ge that shows a value.</w:t>
      </w:r>
      <w:r w:rsidR="002A373B">
        <w:t xml:space="preserve"> Use a straw or a pin that is mounted on the servo as a dial that points to a value </w:t>
      </w:r>
      <w:r w:rsidR="00C328BE">
        <w:t xml:space="preserve">printed </w:t>
      </w:r>
      <w:r w:rsidR="002A373B">
        <w:t xml:space="preserve">on a </w:t>
      </w:r>
      <w:r w:rsidR="00C328BE">
        <w:t>cardboard.</w:t>
      </w:r>
    </w:p>
    <w:p w14:paraId="0A6A1C48" w14:textId="5E9C1072" w:rsidR="001173B3" w:rsidRDefault="001173B3" w:rsidP="001173B3">
      <w:pPr>
        <w:jc w:val="center"/>
      </w:pPr>
      <w:r>
        <w:rPr>
          <w:noProof/>
        </w:rPr>
        <w:drawing>
          <wp:inline distT="0" distB="0" distL="0" distR="0" wp14:anchorId="242FC9BF" wp14:editId="1E35407D">
            <wp:extent cx="4198711" cy="3045417"/>
            <wp:effectExtent l="0" t="0" r="0" b="3175"/>
            <wp:docPr id="846410939" name="Picture 846410939" descr="A picture containing text, indoor,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939" name="Picture 846410939" descr="A picture containing text, indoor, device, meter&#10;&#10;Description automatically generated"/>
                    <pic:cNvPicPr/>
                  </pic:nvPicPr>
                  <pic:blipFill>
                    <a:blip r:embed="rId202">
                      <a:extLst>
                        <a:ext uri="{28A0092B-C50C-407E-A947-70E740481C1C}">
                          <a14:useLocalDpi xmlns:a14="http://schemas.microsoft.com/office/drawing/2010/main"/>
                        </a:ext>
                      </a:extLst>
                    </a:blip>
                    <a:stretch>
                      <a:fillRect/>
                    </a:stretch>
                  </pic:blipFill>
                  <pic:spPr>
                    <a:xfrm>
                      <a:off x="0" y="0"/>
                      <a:ext cx="4221445" cy="3061906"/>
                    </a:xfrm>
                    <a:prstGeom prst="rect">
                      <a:avLst/>
                    </a:prstGeom>
                  </pic:spPr>
                </pic:pic>
              </a:graphicData>
            </a:graphic>
          </wp:inline>
        </w:drawing>
      </w:r>
    </w:p>
    <w:p w14:paraId="585EDD44" w14:textId="0A974F4F" w:rsidR="00C40311" w:rsidRDefault="007B1888" w:rsidP="00664167">
      <w:pPr>
        <w:pStyle w:val="Heading1"/>
      </w:pPr>
      <w:bookmarkStart w:id="47" w:name="_Toc204761367"/>
      <w:r>
        <w:lastRenderedPageBreak/>
        <w:t>What’s N</w:t>
      </w:r>
      <w:r w:rsidR="00B107F6">
        <w:t>e</w:t>
      </w:r>
      <w:r>
        <w:t>xt?</w:t>
      </w:r>
      <w:bookmarkEnd w:id="47"/>
    </w:p>
    <w:p w14:paraId="4A5B5DF5" w14:textId="2FF55725" w:rsidR="00C40311" w:rsidRDefault="1E389313" w:rsidP="00C40311">
      <w:r>
        <w:t xml:space="preserve">Microsoft MakeCode and the BrainPad </w:t>
      </w:r>
      <w:r w:rsidR="00C72609">
        <w:t xml:space="preserve">Pulse </w:t>
      </w:r>
      <w:r>
        <w:t>make a great combo to learn programming. The simulator means you can easily test code without even having a BrainPad. Then you can load the program on the BrainPad</w:t>
      </w:r>
      <w:r w:rsidR="00C72609">
        <w:t xml:space="preserve"> Pulse</w:t>
      </w:r>
      <w:r>
        <w:t xml:space="preserve"> by simply </w:t>
      </w:r>
      <w:r w:rsidR="00CF6A12">
        <w:t>copying</w:t>
      </w:r>
      <w:r w:rsidR="003A59F0">
        <w:t xml:space="preserve"> </w:t>
      </w:r>
      <w:r w:rsidR="00CF6A12">
        <w:t>the downloaded program file</w:t>
      </w:r>
      <w:r w:rsidR="003A59F0">
        <w:t xml:space="preserve"> to the BrainPad window</w:t>
      </w:r>
      <w:r>
        <w:t>.</w:t>
      </w:r>
    </w:p>
    <w:p w14:paraId="750ECCE7" w14:textId="4DAD7AC0" w:rsidR="00D1799F" w:rsidRDefault="007B1888" w:rsidP="00C40311">
      <w:r>
        <w:t xml:space="preserve">Start </w:t>
      </w:r>
      <w:r w:rsidR="00D1799F">
        <w:t xml:space="preserve">using what you have learned to build your own projects. </w:t>
      </w:r>
      <w:r w:rsidR="00775A5C">
        <w:t>If working with students, y</w:t>
      </w:r>
      <w:r w:rsidR="00D1799F">
        <w:t xml:space="preserve">ou can use the examples in this guide to </w:t>
      </w:r>
      <w:r w:rsidR="00775A5C">
        <w:t>create your own lesson plans.</w:t>
      </w:r>
    </w:p>
    <w:p w14:paraId="070F1819" w14:textId="1A71AA34" w:rsidR="00B22D18" w:rsidRDefault="00775A5C" w:rsidP="001229DC">
      <w:r>
        <w:t xml:space="preserve">For those interested in going beyond MakeCode, there are </w:t>
      </w:r>
      <w:r w:rsidR="002A27C1">
        <w:t>professional coding options available for the BrainPad. Visit the website to</w:t>
      </w:r>
      <w:r w:rsidR="00C93AD5">
        <w:t xml:space="preserve"> learn about</w:t>
      </w:r>
      <w:r w:rsidR="002A27C1">
        <w:t xml:space="preserve"> the possibilities</w:t>
      </w:r>
      <w:r w:rsidR="007E41E1">
        <w:t>,</w:t>
      </w:r>
      <w:r w:rsidR="002A27C1">
        <w:t xml:space="preserve"> </w:t>
      </w:r>
      <w:hyperlink r:id="rId203" w:history="1">
        <w:r w:rsidR="002A27C1" w:rsidRPr="00116FB8">
          <w:rPr>
            <w:rStyle w:val="Hyperlink"/>
          </w:rPr>
          <w:t>www.brainpad.com</w:t>
        </w:r>
      </w:hyperlink>
      <w:r w:rsidR="002A27C1">
        <w:t xml:space="preserve"> </w:t>
      </w:r>
      <w:r w:rsidR="00C93AD5">
        <w:t>.</w:t>
      </w:r>
    </w:p>
    <w:p w14:paraId="782D25CF" w14:textId="77777777" w:rsidR="00AA664F" w:rsidRDefault="00AA664F" w:rsidP="001229DC"/>
    <w:p w14:paraId="7DA0C6D9" w14:textId="45D9A90A" w:rsidR="00A0110A" w:rsidRPr="00A0110A" w:rsidRDefault="00A0110A" w:rsidP="00A0110A">
      <w:pPr>
        <w:jc w:val="center"/>
        <w:rPr>
          <w:rStyle w:val="Hyperlink"/>
          <w:noProof/>
          <w:color w:val="auto"/>
          <w:u w:val="none"/>
        </w:rPr>
      </w:pPr>
      <w:r>
        <w:rPr>
          <w:noProof/>
        </w:rPr>
        <w:drawing>
          <wp:inline distT="0" distB="0" distL="0" distR="0" wp14:anchorId="73B21D8D" wp14:editId="6BDA1CDF">
            <wp:extent cx="3629660" cy="408368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Page.png"/>
                    <pic:cNvPicPr/>
                  </pic:nvPicPr>
                  <pic:blipFill>
                    <a:blip r:embed="rId204" cstate="screen">
                      <a:extLst>
                        <a:ext uri="{28A0092B-C50C-407E-A947-70E740481C1C}">
                          <a14:useLocalDpi xmlns:a14="http://schemas.microsoft.com/office/drawing/2010/main"/>
                        </a:ext>
                      </a:extLst>
                    </a:blip>
                    <a:stretch>
                      <a:fillRect/>
                    </a:stretch>
                  </pic:blipFill>
                  <pic:spPr>
                    <a:xfrm>
                      <a:off x="0" y="0"/>
                      <a:ext cx="3629660" cy="4083685"/>
                    </a:xfrm>
                    <a:prstGeom prst="rect">
                      <a:avLst/>
                    </a:prstGeom>
                  </pic:spPr>
                </pic:pic>
              </a:graphicData>
            </a:graphic>
          </wp:inline>
        </w:drawing>
      </w:r>
    </w:p>
    <w:p w14:paraId="6EB538F4" w14:textId="65A744AA" w:rsidR="00B22D18" w:rsidRPr="001229DC" w:rsidRDefault="00C07090" w:rsidP="00C40311">
      <w:pPr>
        <w:jc w:val="center"/>
        <w:rPr>
          <w:sz w:val="72"/>
          <w:szCs w:val="72"/>
        </w:rPr>
      </w:pPr>
      <w:hyperlink r:id="rId205" w:history="1">
        <w:r w:rsidRPr="001229DC">
          <w:rPr>
            <w:rStyle w:val="Hyperlink"/>
            <w:sz w:val="72"/>
            <w:szCs w:val="72"/>
          </w:rPr>
          <w:t>www.BrainPad.com</w:t>
        </w:r>
      </w:hyperlink>
    </w:p>
    <w:sectPr w:rsidR="00B22D18" w:rsidRPr="001229DC" w:rsidSect="008A4DF9">
      <w:headerReference w:type="even" r:id="rId206"/>
      <w:headerReference w:type="default" r:id="rId207"/>
      <w:footerReference w:type="even" r:id="rId208"/>
      <w:footerReference w:type="default" r:id="rId209"/>
      <w:headerReference w:type="first" r:id="rId210"/>
      <w:footerReference w:type="first" r:id="rId211"/>
      <w:pgSz w:w="12240" w:h="15840"/>
      <w:pgMar w:top="1440" w:right="1440" w:bottom="1440" w:left="1440" w:header="720" w:footer="144"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66EA54" w14:textId="77777777" w:rsidR="00B64684" w:rsidRDefault="00B64684" w:rsidP="00137E3D">
      <w:pPr>
        <w:spacing w:after="0" w:line="240" w:lineRule="auto"/>
      </w:pPr>
      <w:r>
        <w:separator/>
      </w:r>
    </w:p>
  </w:endnote>
  <w:endnote w:type="continuationSeparator" w:id="0">
    <w:p w14:paraId="39AA31AB" w14:textId="77777777" w:rsidR="00B64684" w:rsidRDefault="00B64684" w:rsidP="00137E3D">
      <w:pPr>
        <w:spacing w:after="0" w:line="240" w:lineRule="auto"/>
      </w:pPr>
      <w:r>
        <w:continuationSeparator/>
      </w:r>
    </w:p>
  </w:endnote>
  <w:endnote w:type="continuationNotice" w:id="1">
    <w:p w14:paraId="2ABB33DC" w14:textId="77777777" w:rsidR="00B64684" w:rsidRDefault="00B6468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BF36C5" w14:textId="77777777" w:rsidR="004B2408" w:rsidRDefault="004B24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58BA1" w14:textId="18B52434" w:rsidR="004F1DAA" w:rsidRPr="002B226D" w:rsidRDefault="004F1DAA" w:rsidP="001E678A">
    <w:pPr>
      <w:pStyle w:val="Heading4"/>
    </w:pPr>
    <w:r>
      <w:t xml:space="preserve">Page </w:t>
    </w:r>
    <w:r w:rsidRPr="27DBF4A2">
      <w:rPr>
        <w:b/>
        <w:bCs/>
        <w:noProof/>
      </w:rPr>
      <w:fldChar w:fldCharType="begin"/>
    </w:r>
    <w:r w:rsidRPr="27DBF4A2">
      <w:rPr>
        <w:b/>
        <w:bCs/>
        <w:noProof/>
      </w:rPr>
      <w:instrText xml:space="preserve"> PAGE  \* Arabic  \* MERGEFORMAT </w:instrText>
    </w:r>
    <w:r w:rsidRPr="27DBF4A2">
      <w:rPr>
        <w:b/>
        <w:bCs/>
        <w:noProof/>
      </w:rPr>
      <w:fldChar w:fldCharType="separate"/>
    </w:r>
    <w:r w:rsidRPr="27DBF4A2">
      <w:rPr>
        <w:b/>
        <w:bCs/>
        <w:noProof/>
      </w:rPr>
      <w:t>18</w:t>
    </w:r>
    <w:r w:rsidRPr="27DBF4A2">
      <w:rPr>
        <w:b/>
        <w:bCs/>
        <w:noProof/>
      </w:rPr>
      <w:fldChar w:fldCharType="end"/>
    </w:r>
    <w:r>
      <w:t xml:space="preserve"> of </w:t>
    </w:r>
    <w:r w:rsidRPr="27DBF4A2">
      <w:rPr>
        <w:b/>
        <w:bCs/>
        <w:noProof/>
      </w:rPr>
      <w:fldChar w:fldCharType="begin"/>
    </w:r>
    <w:r w:rsidRPr="27DBF4A2">
      <w:rPr>
        <w:b/>
        <w:bCs/>
        <w:noProof/>
      </w:rPr>
      <w:instrText xml:space="preserve"> NUMPAGES  \* Arabic  \* MERGEFORMAT </w:instrText>
    </w:r>
    <w:r w:rsidRPr="27DBF4A2">
      <w:rPr>
        <w:b/>
        <w:bCs/>
        <w:noProof/>
      </w:rPr>
      <w:fldChar w:fldCharType="separate"/>
    </w:r>
    <w:r w:rsidRPr="27DBF4A2">
      <w:rPr>
        <w:b/>
        <w:bCs/>
        <w:noProof/>
      </w:rPr>
      <w:t>18</w:t>
    </w:r>
    <w:r w:rsidRPr="27DBF4A2">
      <w:rPr>
        <w:b/>
        <w:bCs/>
        <w:noProof/>
      </w:rPr>
      <w:fldChar w:fldCharType="end"/>
    </w:r>
    <w:r>
      <w:rPr>
        <w:b/>
        <w:bCs/>
        <w:noProof/>
      </w:rPr>
      <w:tab/>
    </w:r>
    <w:r>
      <w:rPr>
        <w:b/>
        <w:bCs/>
        <w:noProof/>
      </w:rPr>
      <w:ptab w:relativeTo="margin" w:alignment="right" w:leader="none"/>
    </w:r>
    <w:bookmarkStart w:id="48" w:name="_Hlk90296823"/>
    <w:r w:rsidR="005E4F4D">
      <w:rPr>
        <w:b/>
        <w:bCs/>
        <w:noProof/>
      </w:rPr>
      <w:fldChar w:fldCharType="begin"/>
    </w:r>
    <w:r w:rsidR="005E4F4D">
      <w:rPr>
        <w:b/>
        <w:bCs/>
        <w:noProof/>
      </w:rPr>
      <w:instrText xml:space="preserve"> DATE \@ "MMMM d, yyyy" </w:instrText>
    </w:r>
    <w:r w:rsidR="005E4F4D">
      <w:rPr>
        <w:b/>
        <w:bCs/>
        <w:noProof/>
      </w:rPr>
      <w:fldChar w:fldCharType="separate"/>
    </w:r>
    <w:r w:rsidR="00A61811">
      <w:rPr>
        <w:b/>
        <w:bCs/>
        <w:noProof/>
      </w:rPr>
      <w:t>July 30, 2025</w:t>
    </w:r>
    <w:r w:rsidR="005E4F4D">
      <w:rPr>
        <w:b/>
        <w:bCs/>
        <w:noProof/>
      </w:rPr>
      <w:fldChar w:fldCharType="end"/>
    </w:r>
    <w:bookmarkEnd w:id="48"/>
  </w:p>
  <w:p w14:paraId="5E1A6D56" w14:textId="77777777" w:rsidR="004F1DAA" w:rsidRDefault="004F1DA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42E3C3" w14:textId="77777777" w:rsidR="004B2408" w:rsidRDefault="004B24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688783" w14:textId="77777777" w:rsidR="00B64684" w:rsidRDefault="00B64684" w:rsidP="00137E3D">
      <w:pPr>
        <w:spacing w:after="0" w:line="240" w:lineRule="auto"/>
      </w:pPr>
      <w:r>
        <w:separator/>
      </w:r>
    </w:p>
  </w:footnote>
  <w:footnote w:type="continuationSeparator" w:id="0">
    <w:p w14:paraId="1741952C" w14:textId="77777777" w:rsidR="00B64684" w:rsidRDefault="00B64684" w:rsidP="00137E3D">
      <w:pPr>
        <w:spacing w:after="0" w:line="240" w:lineRule="auto"/>
      </w:pPr>
      <w:r>
        <w:continuationSeparator/>
      </w:r>
    </w:p>
  </w:footnote>
  <w:footnote w:type="continuationNotice" w:id="1">
    <w:p w14:paraId="27AA9211" w14:textId="77777777" w:rsidR="00B64684" w:rsidRDefault="00B6468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ACBEB6" w14:textId="77777777" w:rsidR="004B2408" w:rsidRDefault="004B24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BA91EA" w14:textId="74549631" w:rsidR="004F1DAA" w:rsidRPr="00AD0F00" w:rsidRDefault="000B6D14" w:rsidP="00C07090">
    <w:pPr>
      <w:pStyle w:val="Heading6"/>
      <w:tabs>
        <w:tab w:val="left" w:pos="3288"/>
      </w:tabs>
    </w:pPr>
    <w:r>
      <w:t>MakeCode</w:t>
    </w:r>
    <w:r w:rsidR="002E5E56">
      <w:t xml:space="preserve"> for Robotics, Games</w:t>
    </w:r>
    <w:r w:rsidR="00AB14EF">
      <w:t>,</w:t>
    </w:r>
    <w:r w:rsidR="002E5E56">
      <w:t xml:space="preserve"> and Circuits</w:t>
    </w:r>
    <w:r w:rsidR="004F1DAA">
      <w:tab/>
    </w:r>
    <w:r w:rsidR="004F1DAA">
      <w:ptab w:relativeTo="margin" w:alignment="right" w:leader="none"/>
    </w:r>
    <w:r w:rsidR="004F1DAA">
      <w:t>www.BrainP</w:t>
    </w:r>
    <w:r>
      <w:t>a</w:t>
    </w:r>
    <w:r w:rsidR="004F1DAA">
      <w:t>d.com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120"/>
      <w:gridCol w:w="3120"/>
      <w:gridCol w:w="3120"/>
    </w:tblGrid>
    <w:tr w:rsidR="004F1DAA" w14:paraId="0F0B2160" w14:textId="77777777" w:rsidTr="27DBF4A2">
      <w:tc>
        <w:tcPr>
          <w:tcW w:w="3120" w:type="dxa"/>
        </w:tcPr>
        <w:p w14:paraId="69D36E32" w14:textId="0BC114CC" w:rsidR="004F1DAA" w:rsidRDefault="004F1DAA" w:rsidP="27DBF4A2">
          <w:pPr>
            <w:pStyle w:val="Header"/>
            <w:ind w:left="-115"/>
          </w:pPr>
        </w:p>
      </w:tc>
      <w:tc>
        <w:tcPr>
          <w:tcW w:w="3120" w:type="dxa"/>
        </w:tcPr>
        <w:p w14:paraId="7451A6C1" w14:textId="5F8C6083" w:rsidR="004F1DAA" w:rsidRDefault="004F1DAA" w:rsidP="27DBF4A2">
          <w:pPr>
            <w:pStyle w:val="Header"/>
            <w:jc w:val="center"/>
          </w:pPr>
        </w:p>
      </w:tc>
      <w:tc>
        <w:tcPr>
          <w:tcW w:w="3120" w:type="dxa"/>
        </w:tcPr>
        <w:p w14:paraId="0EE84D53" w14:textId="13A95590" w:rsidR="004F1DAA" w:rsidRDefault="004F1DAA" w:rsidP="27DBF4A2">
          <w:pPr>
            <w:pStyle w:val="Header"/>
            <w:ind w:right="-115"/>
            <w:jc w:val="right"/>
          </w:pPr>
        </w:p>
      </w:tc>
    </w:tr>
  </w:tbl>
  <w:p w14:paraId="4FAF706C" w14:textId="0CF412CB" w:rsidR="004F1DAA" w:rsidRDefault="004F1DAA" w:rsidP="27DBF4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97B76"/>
    <w:multiLevelType w:val="hybridMultilevel"/>
    <w:tmpl w:val="4126B9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D71C53"/>
    <w:multiLevelType w:val="hybridMultilevel"/>
    <w:tmpl w:val="B1D01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20B78"/>
    <w:multiLevelType w:val="hybridMultilevel"/>
    <w:tmpl w:val="55C49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6F739A"/>
    <w:multiLevelType w:val="hybridMultilevel"/>
    <w:tmpl w:val="412EF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82130E"/>
    <w:multiLevelType w:val="hybridMultilevel"/>
    <w:tmpl w:val="58BA5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F57ECF"/>
    <w:multiLevelType w:val="hybridMultilevel"/>
    <w:tmpl w:val="ABA8E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74301B"/>
    <w:multiLevelType w:val="hybridMultilevel"/>
    <w:tmpl w:val="FF7AA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744B8E"/>
    <w:multiLevelType w:val="hybridMultilevel"/>
    <w:tmpl w:val="A6603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B25ED0"/>
    <w:multiLevelType w:val="hybridMultilevel"/>
    <w:tmpl w:val="3A82F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AA1DCE"/>
    <w:multiLevelType w:val="hybridMultilevel"/>
    <w:tmpl w:val="2C1A4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766ECC"/>
    <w:multiLevelType w:val="hybridMultilevel"/>
    <w:tmpl w:val="8E46B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CF6822"/>
    <w:multiLevelType w:val="hybridMultilevel"/>
    <w:tmpl w:val="69BE3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A93A7B"/>
    <w:multiLevelType w:val="hybridMultilevel"/>
    <w:tmpl w:val="803CE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6064EC"/>
    <w:multiLevelType w:val="hybridMultilevel"/>
    <w:tmpl w:val="F4FC2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AD5D64"/>
    <w:multiLevelType w:val="hybridMultilevel"/>
    <w:tmpl w:val="E3421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27735139">
    <w:abstractNumId w:val="3"/>
  </w:num>
  <w:num w:numId="2" w16cid:durableId="1247303907">
    <w:abstractNumId w:val="4"/>
  </w:num>
  <w:num w:numId="3" w16cid:durableId="1268003597">
    <w:abstractNumId w:val="6"/>
  </w:num>
  <w:num w:numId="4" w16cid:durableId="210000434">
    <w:abstractNumId w:val="8"/>
  </w:num>
  <w:num w:numId="5" w16cid:durableId="1945579104">
    <w:abstractNumId w:val="0"/>
  </w:num>
  <w:num w:numId="6" w16cid:durableId="591280439">
    <w:abstractNumId w:val="11"/>
  </w:num>
  <w:num w:numId="7" w16cid:durableId="1797674032">
    <w:abstractNumId w:val="9"/>
  </w:num>
  <w:num w:numId="8" w16cid:durableId="680814238">
    <w:abstractNumId w:val="12"/>
  </w:num>
  <w:num w:numId="9" w16cid:durableId="213349749">
    <w:abstractNumId w:val="2"/>
  </w:num>
  <w:num w:numId="10" w16cid:durableId="761334944">
    <w:abstractNumId w:val="10"/>
  </w:num>
  <w:num w:numId="11" w16cid:durableId="539436900">
    <w:abstractNumId w:val="7"/>
  </w:num>
  <w:num w:numId="12" w16cid:durableId="1480732690">
    <w:abstractNumId w:val="1"/>
  </w:num>
  <w:num w:numId="13" w16cid:durableId="518277890">
    <w:abstractNumId w:val="13"/>
  </w:num>
  <w:num w:numId="14" w16cid:durableId="1525559082">
    <w:abstractNumId w:val="14"/>
  </w:num>
  <w:num w:numId="15" w16cid:durableId="5812624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linkStyle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2847"/>
    <w:rsid w:val="00001BDE"/>
    <w:rsid w:val="000042AC"/>
    <w:rsid w:val="000055E7"/>
    <w:rsid w:val="0001045B"/>
    <w:rsid w:val="00013889"/>
    <w:rsid w:val="00015CF3"/>
    <w:rsid w:val="0001697C"/>
    <w:rsid w:val="00016F4D"/>
    <w:rsid w:val="00017401"/>
    <w:rsid w:val="00017E95"/>
    <w:rsid w:val="00020168"/>
    <w:rsid w:val="0002036C"/>
    <w:rsid w:val="000220FE"/>
    <w:rsid w:val="000246C5"/>
    <w:rsid w:val="000256BD"/>
    <w:rsid w:val="000259E3"/>
    <w:rsid w:val="00025A01"/>
    <w:rsid w:val="00026251"/>
    <w:rsid w:val="000301FE"/>
    <w:rsid w:val="00030210"/>
    <w:rsid w:val="00030AA7"/>
    <w:rsid w:val="00031CCD"/>
    <w:rsid w:val="0003346B"/>
    <w:rsid w:val="000338E9"/>
    <w:rsid w:val="000339A0"/>
    <w:rsid w:val="00033D81"/>
    <w:rsid w:val="00034135"/>
    <w:rsid w:val="000348C4"/>
    <w:rsid w:val="000348D9"/>
    <w:rsid w:val="000371EB"/>
    <w:rsid w:val="00037239"/>
    <w:rsid w:val="00037633"/>
    <w:rsid w:val="00040227"/>
    <w:rsid w:val="000408EA"/>
    <w:rsid w:val="00040A1D"/>
    <w:rsid w:val="00040BCB"/>
    <w:rsid w:val="00041AD6"/>
    <w:rsid w:val="00041F1D"/>
    <w:rsid w:val="000423AF"/>
    <w:rsid w:val="00042954"/>
    <w:rsid w:val="0004380C"/>
    <w:rsid w:val="000440C6"/>
    <w:rsid w:val="000454D9"/>
    <w:rsid w:val="000455F6"/>
    <w:rsid w:val="00045B55"/>
    <w:rsid w:val="00047A34"/>
    <w:rsid w:val="000508A6"/>
    <w:rsid w:val="00050982"/>
    <w:rsid w:val="0005464B"/>
    <w:rsid w:val="00054BF0"/>
    <w:rsid w:val="0005710F"/>
    <w:rsid w:val="00060A4F"/>
    <w:rsid w:val="00063FFA"/>
    <w:rsid w:val="00066963"/>
    <w:rsid w:val="00066E49"/>
    <w:rsid w:val="000705C4"/>
    <w:rsid w:val="00070E29"/>
    <w:rsid w:val="0007120C"/>
    <w:rsid w:val="0007237A"/>
    <w:rsid w:val="00072ED0"/>
    <w:rsid w:val="000742C3"/>
    <w:rsid w:val="00074866"/>
    <w:rsid w:val="00074CB9"/>
    <w:rsid w:val="0008220F"/>
    <w:rsid w:val="000827BA"/>
    <w:rsid w:val="00082F90"/>
    <w:rsid w:val="000833F4"/>
    <w:rsid w:val="00084EE3"/>
    <w:rsid w:val="00085B04"/>
    <w:rsid w:val="00086323"/>
    <w:rsid w:val="00087103"/>
    <w:rsid w:val="00091937"/>
    <w:rsid w:val="00092AFC"/>
    <w:rsid w:val="00094005"/>
    <w:rsid w:val="00094683"/>
    <w:rsid w:val="00095841"/>
    <w:rsid w:val="00097030"/>
    <w:rsid w:val="000970AA"/>
    <w:rsid w:val="000A061C"/>
    <w:rsid w:val="000A30EC"/>
    <w:rsid w:val="000A329C"/>
    <w:rsid w:val="000A4759"/>
    <w:rsid w:val="000A4995"/>
    <w:rsid w:val="000A527B"/>
    <w:rsid w:val="000A550E"/>
    <w:rsid w:val="000A64D4"/>
    <w:rsid w:val="000A64F2"/>
    <w:rsid w:val="000B0AC0"/>
    <w:rsid w:val="000B153B"/>
    <w:rsid w:val="000B1801"/>
    <w:rsid w:val="000B1B01"/>
    <w:rsid w:val="000B20C9"/>
    <w:rsid w:val="000B21C7"/>
    <w:rsid w:val="000B51C1"/>
    <w:rsid w:val="000B5EA6"/>
    <w:rsid w:val="000B6825"/>
    <w:rsid w:val="000B6D14"/>
    <w:rsid w:val="000C16D5"/>
    <w:rsid w:val="000C37A8"/>
    <w:rsid w:val="000C416D"/>
    <w:rsid w:val="000C4289"/>
    <w:rsid w:val="000C4B42"/>
    <w:rsid w:val="000C4F10"/>
    <w:rsid w:val="000C59CA"/>
    <w:rsid w:val="000C7C22"/>
    <w:rsid w:val="000D1F6B"/>
    <w:rsid w:val="000D247D"/>
    <w:rsid w:val="000D3373"/>
    <w:rsid w:val="000D59E0"/>
    <w:rsid w:val="000D5FF8"/>
    <w:rsid w:val="000D79E4"/>
    <w:rsid w:val="000D7DBF"/>
    <w:rsid w:val="000D7E7D"/>
    <w:rsid w:val="000E1633"/>
    <w:rsid w:val="000E5024"/>
    <w:rsid w:val="000E51FA"/>
    <w:rsid w:val="000E550D"/>
    <w:rsid w:val="000E5A1F"/>
    <w:rsid w:val="000E5BD6"/>
    <w:rsid w:val="000E7B83"/>
    <w:rsid w:val="000F0127"/>
    <w:rsid w:val="000F052D"/>
    <w:rsid w:val="000F0ABD"/>
    <w:rsid w:val="000F1911"/>
    <w:rsid w:val="000F3135"/>
    <w:rsid w:val="000F38B2"/>
    <w:rsid w:val="000F6A1C"/>
    <w:rsid w:val="001014F9"/>
    <w:rsid w:val="00101C5F"/>
    <w:rsid w:val="00101E86"/>
    <w:rsid w:val="00103E14"/>
    <w:rsid w:val="00104101"/>
    <w:rsid w:val="001041F9"/>
    <w:rsid w:val="00104AE1"/>
    <w:rsid w:val="00106475"/>
    <w:rsid w:val="00106757"/>
    <w:rsid w:val="00106B5F"/>
    <w:rsid w:val="0011169D"/>
    <w:rsid w:val="00112628"/>
    <w:rsid w:val="001128CC"/>
    <w:rsid w:val="00112EDF"/>
    <w:rsid w:val="00113A3F"/>
    <w:rsid w:val="00114352"/>
    <w:rsid w:val="001148F7"/>
    <w:rsid w:val="001161D3"/>
    <w:rsid w:val="0011645D"/>
    <w:rsid w:val="00116586"/>
    <w:rsid w:val="00116877"/>
    <w:rsid w:val="001173B3"/>
    <w:rsid w:val="00117857"/>
    <w:rsid w:val="00117A16"/>
    <w:rsid w:val="00117C52"/>
    <w:rsid w:val="0012030C"/>
    <w:rsid w:val="00120432"/>
    <w:rsid w:val="00121860"/>
    <w:rsid w:val="00121EBF"/>
    <w:rsid w:val="001229DC"/>
    <w:rsid w:val="001268F5"/>
    <w:rsid w:val="00126BDF"/>
    <w:rsid w:val="0013052A"/>
    <w:rsid w:val="00130B6A"/>
    <w:rsid w:val="00130F17"/>
    <w:rsid w:val="00131683"/>
    <w:rsid w:val="001346BF"/>
    <w:rsid w:val="00135C48"/>
    <w:rsid w:val="001360E2"/>
    <w:rsid w:val="00136B8B"/>
    <w:rsid w:val="0013751E"/>
    <w:rsid w:val="00137E3D"/>
    <w:rsid w:val="0014034F"/>
    <w:rsid w:val="00142532"/>
    <w:rsid w:val="00143276"/>
    <w:rsid w:val="00144EBC"/>
    <w:rsid w:val="00147685"/>
    <w:rsid w:val="00150F6B"/>
    <w:rsid w:val="00151B23"/>
    <w:rsid w:val="001528A4"/>
    <w:rsid w:val="00153226"/>
    <w:rsid w:val="0015373C"/>
    <w:rsid w:val="00154A67"/>
    <w:rsid w:val="00155213"/>
    <w:rsid w:val="0015596B"/>
    <w:rsid w:val="00155984"/>
    <w:rsid w:val="0015661F"/>
    <w:rsid w:val="001573F0"/>
    <w:rsid w:val="0016034E"/>
    <w:rsid w:val="00161882"/>
    <w:rsid w:val="00162C03"/>
    <w:rsid w:val="00163BBA"/>
    <w:rsid w:val="00164BBD"/>
    <w:rsid w:val="0017132B"/>
    <w:rsid w:val="001716E2"/>
    <w:rsid w:val="00171A0B"/>
    <w:rsid w:val="00172870"/>
    <w:rsid w:val="0017331D"/>
    <w:rsid w:val="0017362F"/>
    <w:rsid w:val="00173C8C"/>
    <w:rsid w:val="00173D78"/>
    <w:rsid w:val="001741CA"/>
    <w:rsid w:val="00174DA0"/>
    <w:rsid w:val="00174E37"/>
    <w:rsid w:val="0017543D"/>
    <w:rsid w:val="00176C03"/>
    <w:rsid w:val="00176C64"/>
    <w:rsid w:val="001772D3"/>
    <w:rsid w:val="0018007A"/>
    <w:rsid w:val="00180B90"/>
    <w:rsid w:val="00181D3D"/>
    <w:rsid w:val="00183E13"/>
    <w:rsid w:val="0018497C"/>
    <w:rsid w:val="00184AE6"/>
    <w:rsid w:val="00186159"/>
    <w:rsid w:val="001872EB"/>
    <w:rsid w:val="00187D41"/>
    <w:rsid w:val="001904E5"/>
    <w:rsid w:val="00192EEE"/>
    <w:rsid w:val="00194224"/>
    <w:rsid w:val="00196930"/>
    <w:rsid w:val="00196BF0"/>
    <w:rsid w:val="00197638"/>
    <w:rsid w:val="0019776A"/>
    <w:rsid w:val="00197A6A"/>
    <w:rsid w:val="00197F85"/>
    <w:rsid w:val="001A1AA3"/>
    <w:rsid w:val="001A32F9"/>
    <w:rsid w:val="001A334B"/>
    <w:rsid w:val="001A44F1"/>
    <w:rsid w:val="001A6C3A"/>
    <w:rsid w:val="001B050B"/>
    <w:rsid w:val="001B0F5E"/>
    <w:rsid w:val="001B194E"/>
    <w:rsid w:val="001B1C68"/>
    <w:rsid w:val="001B2844"/>
    <w:rsid w:val="001B2A43"/>
    <w:rsid w:val="001B2FC9"/>
    <w:rsid w:val="001B4488"/>
    <w:rsid w:val="001B51C4"/>
    <w:rsid w:val="001B6909"/>
    <w:rsid w:val="001B7FDD"/>
    <w:rsid w:val="001C0AD0"/>
    <w:rsid w:val="001C1A50"/>
    <w:rsid w:val="001C2032"/>
    <w:rsid w:val="001C2563"/>
    <w:rsid w:val="001C2D3C"/>
    <w:rsid w:val="001C2DC2"/>
    <w:rsid w:val="001C3312"/>
    <w:rsid w:val="001C3CEB"/>
    <w:rsid w:val="001C3E4A"/>
    <w:rsid w:val="001C47F6"/>
    <w:rsid w:val="001C51FD"/>
    <w:rsid w:val="001C5A2A"/>
    <w:rsid w:val="001C6853"/>
    <w:rsid w:val="001C7DFA"/>
    <w:rsid w:val="001D0467"/>
    <w:rsid w:val="001D0F21"/>
    <w:rsid w:val="001D24B9"/>
    <w:rsid w:val="001D2EA5"/>
    <w:rsid w:val="001D32F5"/>
    <w:rsid w:val="001D6F09"/>
    <w:rsid w:val="001D7123"/>
    <w:rsid w:val="001D7265"/>
    <w:rsid w:val="001E04C5"/>
    <w:rsid w:val="001E0C13"/>
    <w:rsid w:val="001E0E6F"/>
    <w:rsid w:val="001E3D0E"/>
    <w:rsid w:val="001E49A7"/>
    <w:rsid w:val="001E54CE"/>
    <w:rsid w:val="001E6585"/>
    <w:rsid w:val="001E678A"/>
    <w:rsid w:val="001E73CB"/>
    <w:rsid w:val="001E7FE8"/>
    <w:rsid w:val="001F005E"/>
    <w:rsid w:val="001F0AC1"/>
    <w:rsid w:val="001F0FEE"/>
    <w:rsid w:val="001F22AC"/>
    <w:rsid w:val="001F25C1"/>
    <w:rsid w:val="001F2EF6"/>
    <w:rsid w:val="001F3022"/>
    <w:rsid w:val="001F4366"/>
    <w:rsid w:val="001F495A"/>
    <w:rsid w:val="001F4F31"/>
    <w:rsid w:val="001F59D8"/>
    <w:rsid w:val="001F6606"/>
    <w:rsid w:val="00200EE4"/>
    <w:rsid w:val="00201D69"/>
    <w:rsid w:val="00201E9E"/>
    <w:rsid w:val="0020261C"/>
    <w:rsid w:val="00202DB2"/>
    <w:rsid w:val="002030CA"/>
    <w:rsid w:val="002031D4"/>
    <w:rsid w:val="002033BF"/>
    <w:rsid w:val="00203E4C"/>
    <w:rsid w:val="00204106"/>
    <w:rsid w:val="00204985"/>
    <w:rsid w:val="00205270"/>
    <w:rsid w:val="00205A31"/>
    <w:rsid w:val="00206E0B"/>
    <w:rsid w:val="00206E9F"/>
    <w:rsid w:val="002105A1"/>
    <w:rsid w:val="002107A2"/>
    <w:rsid w:val="00211021"/>
    <w:rsid w:val="00211CA4"/>
    <w:rsid w:val="00211F3C"/>
    <w:rsid w:val="002129E0"/>
    <w:rsid w:val="00212F4C"/>
    <w:rsid w:val="00213DD7"/>
    <w:rsid w:val="002144EC"/>
    <w:rsid w:val="00214A06"/>
    <w:rsid w:val="00214C27"/>
    <w:rsid w:val="00214C34"/>
    <w:rsid w:val="002158A5"/>
    <w:rsid w:val="002175AC"/>
    <w:rsid w:val="00217A10"/>
    <w:rsid w:val="00220E82"/>
    <w:rsid w:val="002212BB"/>
    <w:rsid w:val="00221317"/>
    <w:rsid w:val="00221346"/>
    <w:rsid w:val="002217FB"/>
    <w:rsid w:val="00223B85"/>
    <w:rsid w:val="00223C0E"/>
    <w:rsid w:val="00223CC7"/>
    <w:rsid w:val="002245DE"/>
    <w:rsid w:val="00224D9A"/>
    <w:rsid w:val="00230C61"/>
    <w:rsid w:val="00230D41"/>
    <w:rsid w:val="00232071"/>
    <w:rsid w:val="002322C8"/>
    <w:rsid w:val="002324E4"/>
    <w:rsid w:val="002329F7"/>
    <w:rsid w:val="00232E14"/>
    <w:rsid w:val="00234A32"/>
    <w:rsid w:val="00234B7E"/>
    <w:rsid w:val="00234F37"/>
    <w:rsid w:val="00234FF4"/>
    <w:rsid w:val="002358F3"/>
    <w:rsid w:val="002364EB"/>
    <w:rsid w:val="00236745"/>
    <w:rsid w:val="002367C9"/>
    <w:rsid w:val="002369F7"/>
    <w:rsid w:val="0024026C"/>
    <w:rsid w:val="002408F5"/>
    <w:rsid w:val="00240AB5"/>
    <w:rsid w:val="00241418"/>
    <w:rsid w:val="00241F24"/>
    <w:rsid w:val="0024213B"/>
    <w:rsid w:val="0024270B"/>
    <w:rsid w:val="00242D77"/>
    <w:rsid w:val="00242F0F"/>
    <w:rsid w:val="00243633"/>
    <w:rsid w:val="00244C80"/>
    <w:rsid w:val="002456F9"/>
    <w:rsid w:val="0024655D"/>
    <w:rsid w:val="002476DB"/>
    <w:rsid w:val="00247F13"/>
    <w:rsid w:val="00250C3C"/>
    <w:rsid w:val="00254064"/>
    <w:rsid w:val="00254245"/>
    <w:rsid w:val="0025469E"/>
    <w:rsid w:val="0025492F"/>
    <w:rsid w:val="0025740F"/>
    <w:rsid w:val="0025787A"/>
    <w:rsid w:val="0026100A"/>
    <w:rsid w:val="002610F6"/>
    <w:rsid w:val="00262F42"/>
    <w:rsid w:val="002640C7"/>
    <w:rsid w:val="0026515B"/>
    <w:rsid w:val="00265401"/>
    <w:rsid w:val="002658F3"/>
    <w:rsid w:val="002660B2"/>
    <w:rsid w:val="0026634E"/>
    <w:rsid w:val="00266DBD"/>
    <w:rsid w:val="002717C6"/>
    <w:rsid w:val="0027239C"/>
    <w:rsid w:val="0027248E"/>
    <w:rsid w:val="00273248"/>
    <w:rsid w:val="00273DB5"/>
    <w:rsid w:val="00274A6A"/>
    <w:rsid w:val="00274B93"/>
    <w:rsid w:val="00275AC5"/>
    <w:rsid w:val="002762E2"/>
    <w:rsid w:val="00276E49"/>
    <w:rsid w:val="00277905"/>
    <w:rsid w:val="00277AF5"/>
    <w:rsid w:val="00277D94"/>
    <w:rsid w:val="00277E13"/>
    <w:rsid w:val="00280C47"/>
    <w:rsid w:val="002817B4"/>
    <w:rsid w:val="00281F37"/>
    <w:rsid w:val="0028558A"/>
    <w:rsid w:val="002869EA"/>
    <w:rsid w:val="00286DB3"/>
    <w:rsid w:val="00286DF6"/>
    <w:rsid w:val="00287793"/>
    <w:rsid w:val="00290D53"/>
    <w:rsid w:val="00292628"/>
    <w:rsid w:val="002944B2"/>
    <w:rsid w:val="00297C20"/>
    <w:rsid w:val="00297EBC"/>
    <w:rsid w:val="002A0C43"/>
    <w:rsid w:val="002A1632"/>
    <w:rsid w:val="002A1CF9"/>
    <w:rsid w:val="002A27C1"/>
    <w:rsid w:val="002A373B"/>
    <w:rsid w:val="002A507C"/>
    <w:rsid w:val="002A5505"/>
    <w:rsid w:val="002A5A75"/>
    <w:rsid w:val="002A629C"/>
    <w:rsid w:val="002B0463"/>
    <w:rsid w:val="002B0DCD"/>
    <w:rsid w:val="002B12AD"/>
    <w:rsid w:val="002B1572"/>
    <w:rsid w:val="002B226D"/>
    <w:rsid w:val="002B3FC4"/>
    <w:rsid w:val="002B4F4C"/>
    <w:rsid w:val="002B507E"/>
    <w:rsid w:val="002B6CA9"/>
    <w:rsid w:val="002B725F"/>
    <w:rsid w:val="002B7668"/>
    <w:rsid w:val="002B7E35"/>
    <w:rsid w:val="002C0181"/>
    <w:rsid w:val="002C04D6"/>
    <w:rsid w:val="002C2764"/>
    <w:rsid w:val="002C389C"/>
    <w:rsid w:val="002C39BF"/>
    <w:rsid w:val="002C3FA2"/>
    <w:rsid w:val="002C4C5E"/>
    <w:rsid w:val="002C6385"/>
    <w:rsid w:val="002C6485"/>
    <w:rsid w:val="002D0D47"/>
    <w:rsid w:val="002D2053"/>
    <w:rsid w:val="002D20E8"/>
    <w:rsid w:val="002D2251"/>
    <w:rsid w:val="002D2718"/>
    <w:rsid w:val="002D2866"/>
    <w:rsid w:val="002D4E0B"/>
    <w:rsid w:val="002D50A3"/>
    <w:rsid w:val="002D6127"/>
    <w:rsid w:val="002D6B61"/>
    <w:rsid w:val="002D6E90"/>
    <w:rsid w:val="002D7603"/>
    <w:rsid w:val="002E0C55"/>
    <w:rsid w:val="002E0D17"/>
    <w:rsid w:val="002E105F"/>
    <w:rsid w:val="002E1581"/>
    <w:rsid w:val="002E1FD8"/>
    <w:rsid w:val="002E20A3"/>
    <w:rsid w:val="002E3FA0"/>
    <w:rsid w:val="002E5E56"/>
    <w:rsid w:val="002E6FF1"/>
    <w:rsid w:val="002F05AF"/>
    <w:rsid w:val="002F10CF"/>
    <w:rsid w:val="002F1407"/>
    <w:rsid w:val="002F2F85"/>
    <w:rsid w:val="002F4667"/>
    <w:rsid w:val="002F5391"/>
    <w:rsid w:val="002F6B98"/>
    <w:rsid w:val="002F7521"/>
    <w:rsid w:val="0030242E"/>
    <w:rsid w:val="003029D5"/>
    <w:rsid w:val="00303B6D"/>
    <w:rsid w:val="00304F54"/>
    <w:rsid w:val="003053C2"/>
    <w:rsid w:val="0030677B"/>
    <w:rsid w:val="00307A34"/>
    <w:rsid w:val="00310CB8"/>
    <w:rsid w:val="0031156E"/>
    <w:rsid w:val="003116B1"/>
    <w:rsid w:val="00311A64"/>
    <w:rsid w:val="00311CFC"/>
    <w:rsid w:val="003131FB"/>
    <w:rsid w:val="003142C8"/>
    <w:rsid w:val="00314EA3"/>
    <w:rsid w:val="003150E7"/>
    <w:rsid w:val="00316234"/>
    <w:rsid w:val="003170A7"/>
    <w:rsid w:val="0032161E"/>
    <w:rsid w:val="00322160"/>
    <w:rsid w:val="003221DE"/>
    <w:rsid w:val="003275B5"/>
    <w:rsid w:val="00327F92"/>
    <w:rsid w:val="00331ACE"/>
    <w:rsid w:val="00332579"/>
    <w:rsid w:val="00333DAC"/>
    <w:rsid w:val="00334B70"/>
    <w:rsid w:val="00336FD9"/>
    <w:rsid w:val="00337C07"/>
    <w:rsid w:val="00337DE4"/>
    <w:rsid w:val="00337F92"/>
    <w:rsid w:val="00342F42"/>
    <w:rsid w:val="00343381"/>
    <w:rsid w:val="0034415C"/>
    <w:rsid w:val="003453FB"/>
    <w:rsid w:val="00346121"/>
    <w:rsid w:val="00346B39"/>
    <w:rsid w:val="00347908"/>
    <w:rsid w:val="003513F8"/>
    <w:rsid w:val="00351C76"/>
    <w:rsid w:val="00352049"/>
    <w:rsid w:val="00353569"/>
    <w:rsid w:val="00354241"/>
    <w:rsid w:val="00354642"/>
    <w:rsid w:val="003554EA"/>
    <w:rsid w:val="00355F8B"/>
    <w:rsid w:val="0035719B"/>
    <w:rsid w:val="00360CCB"/>
    <w:rsid w:val="003624E2"/>
    <w:rsid w:val="00362A38"/>
    <w:rsid w:val="00362F25"/>
    <w:rsid w:val="00363F35"/>
    <w:rsid w:val="00364335"/>
    <w:rsid w:val="00365CB9"/>
    <w:rsid w:val="003666CD"/>
    <w:rsid w:val="00366D7E"/>
    <w:rsid w:val="003677CD"/>
    <w:rsid w:val="003725EB"/>
    <w:rsid w:val="00373531"/>
    <w:rsid w:val="003743E0"/>
    <w:rsid w:val="00377512"/>
    <w:rsid w:val="00377CD2"/>
    <w:rsid w:val="003810D7"/>
    <w:rsid w:val="003815D4"/>
    <w:rsid w:val="00381FC0"/>
    <w:rsid w:val="00382345"/>
    <w:rsid w:val="00383093"/>
    <w:rsid w:val="003839DB"/>
    <w:rsid w:val="0038551E"/>
    <w:rsid w:val="0038754F"/>
    <w:rsid w:val="0039158B"/>
    <w:rsid w:val="00392180"/>
    <w:rsid w:val="003928DB"/>
    <w:rsid w:val="00394D8E"/>
    <w:rsid w:val="00396097"/>
    <w:rsid w:val="00397937"/>
    <w:rsid w:val="003A1BD7"/>
    <w:rsid w:val="003A4529"/>
    <w:rsid w:val="003A59F0"/>
    <w:rsid w:val="003B00D0"/>
    <w:rsid w:val="003B0816"/>
    <w:rsid w:val="003B11A0"/>
    <w:rsid w:val="003B5BE9"/>
    <w:rsid w:val="003B6B30"/>
    <w:rsid w:val="003B74EB"/>
    <w:rsid w:val="003B7859"/>
    <w:rsid w:val="003B78BE"/>
    <w:rsid w:val="003C057E"/>
    <w:rsid w:val="003C0676"/>
    <w:rsid w:val="003C072E"/>
    <w:rsid w:val="003C0CC8"/>
    <w:rsid w:val="003C37A4"/>
    <w:rsid w:val="003C4DF6"/>
    <w:rsid w:val="003C4EE5"/>
    <w:rsid w:val="003C61D6"/>
    <w:rsid w:val="003C72C7"/>
    <w:rsid w:val="003D3668"/>
    <w:rsid w:val="003E0F93"/>
    <w:rsid w:val="003E19EE"/>
    <w:rsid w:val="003E1F22"/>
    <w:rsid w:val="003E20D2"/>
    <w:rsid w:val="003E3BEC"/>
    <w:rsid w:val="003E4355"/>
    <w:rsid w:val="003E504A"/>
    <w:rsid w:val="003E5894"/>
    <w:rsid w:val="003E65DF"/>
    <w:rsid w:val="003E6F93"/>
    <w:rsid w:val="003E731C"/>
    <w:rsid w:val="003E7C00"/>
    <w:rsid w:val="003E7DE9"/>
    <w:rsid w:val="003F0C1E"/>
    <w:rsid w:val="003F0D95"/>
    <w:rsid w:val="003F0F93"/>
    <w:rsid w:val="003F1136"/>
    <w:rsid w:val="003F14C9"/>
    <w:rsid w:val="003F16F0"/>
    <w:rsid w:val="003F1D36"/>
    <w:rsid w:val="003F1F83"/>
    <w:rsid w:val="003F441C"/>
    <w:rsid w:val="003F5B16"/>
    <w:rsid w:val="003F5D04"/>
    <w:rsid w:val="003F6567"/>
    <w:rsid w:val="003F6FA8"/>
    <w:rsid w:val="003F6FD9"/>
    <w:rsid w:val="0040019F"/>
    <w:rsid w:val="00400E32"/>
    <w:rsid w:val="00402228"/>
    <w:rsid w:val="004036AE"/>
    <w:rsid w:val="00405D76"/>
    <w:rsid w:val="00406ABF"/>
    <w:rsid w:val="00406BF7"/>
    <w:rsid w:val="00406E5A"/>
    <w:rsid w:val="00406F56"/>
    <w:rsid w:val="00407C8C"/>
    <w:rsid w:val="00410261"/>
    <w:rsid w:val="00410340"/>
    <w:rsid w:val="0041173A"/>
    <w:rsid w:val="0041250D"/>
    <w:rsid w:val="004128C4"/>
    <w:rsid w:val="0041304C"/>
    <w:rsid w:val="00413592"/>
    <w:rsid w:val="0041393F"/>
    <w:rsid w:val="00413B1A"/>
    <w:rsid w:val="00413FA0"/>
    <w:rsid w:val="00414464"/>
    <w:rsid w:val="00414CBA"/>
    <w:rsid w:val="004155EA"/>
    <w:rsid w:val="00415FD2"/>
    <w:rsid w:val="00416A0A"/>
    <w:rsid w:val="00416FA8"/>
    <w:rsid w:val="00417D2A"/>
    <w:rsid w:val="00420048"/>
    <w:rsid w:val="0042117A"/>
    <w:rsid w:val="00421C83"/>
    <w:rsid w:val="00423864"/>
    <w:rsid w:val="00423E93"/>
    <w:rsid w:val="00424344"/>
    <w:rsid w:val="00425964"/>
    <w:rsid w:val="00425C63"/>
    <w:rsid w:val="00425FE3"/>
    <w:rsid w:val="00430C3F"/>
    <w:rsid w:val="00430E47"/>
    <w:rsid w:val="00432504"/>
    <w:rsid w:val="004366B1"/>
    <w:rsid w:val="0044261E"/>
    <w:rsid w:val="00443B9D"/>
    <w:rsid w:val="00444064"/>
    <w:rsid w:val="004453F1"/>
    <w:rsid w:val="004468B2"/>
    <w:rsid w:val="00446D34"/>
    <w:rsid w:val="00447852"/>
    <w:rsid w:val="00450F55"/>
    <w:rsid w:val="00451248"/>
    <w:rsid w:val="004516F3"/>
    <w:rsid w:val="004518C8"/>
    <w:rsid w:val="00451EEC"/>
    <w:rsid w:val="0045233F"/>
    <w:rsid w:val="004539C6"/>
    <w:rsid w:val="00454D34"/>
    <w:rsid w:val="00455AD5"/>
    <w:rsid w:val="00457CC9"/>
    <w:rsid w:val="00460B76"/>
    <w:rsid w:val="00460D14"/>
    <w:rsid w:val="00461900"/>
    <w:rsid w:val="0046212F"/>
    <w:rsid w:val="00464D8D"/>
    <w:rsid w:val="00464ECB"/>
    <w:rsid w:val="00465E28"/>
    <w:rsid w:val="0046633C"/>
    <w:rsid w:val="00466D8C"/>
    <w:rsid w:val="004700C8"/>
    <w:rsid w:val="00470510"/>
    <w:rsid w:val="00470F11"/>
    <w:rsid w:val="0047215A"/>
    <w:rsid w:val="00473633"/>
    <w:rsid w:val="00473776"/>
    <w:rsid w:val="00474B33"/>
    <w:rsid w:val="004762FE"/>
    <w:rsid w:val="00476449"/>
    <w:rsid w:val="00477397"/>
    <w:rsid w:val="0047763A"/>
    <w:rsid w:val="00481774"/>
    <w:rsid w:val="00481779"/>
    <w:rsid w:val="00482056"/>
    <w:rsid w:val="00482549"/>
    <w:rsid w:val="00485097"/>
    <w:rsid w:val="004859C2"/>
    <w:rsid w:val="00486FEF"/>
    <w:rsid w:val="00492E60"/>
    <w:rsid w:val="00493C7B"/>
    <w:rsid w:val="00494052"/>
    <w:rsid w:val="0049472E"/>
    <w:rsid w:val="0049492B"/>
    <w:rsid w:val="00496249"/>
    <w:rsid w:val="00496E1D"/>
    <w:rsid w:val="0049795C"/>
    <w:rsid w:val="00497AF3"/>
    <w:rsid w:val="00497F1E"/>
    <w:rsid w:val="004A0496"/>
    <w:rsid w:val="004A1016"/>
    <w:rsid w:val="004A2125"/>
    <w:rsid w:val="004A24AD"/>
    <w:rsid w:val="004A28FE"/>
    <w:rsid w:val="004A6C41"/>
    <w:rsid w:val="004A784E"/>
    <w:rsid w:val="004B001D"/>
    <w:rsid w:val="004B2408"/>
    <w:rsid w:val="004B2A96"/>
    <w:rsid w:val="004B3EEF"/>
    <w:rsid w:val="004B4AA2"/>
    <w:rsid w:val="004B58F3"/>
    <w:rsid w:val="004B64A3"/>
    <w:rsid w:val="004B697E"/>
    <w:rsid w:val="004B6A2C"/>
    <w:rsid w:val="004B7D38"/>
    <w:rsid w:val="004C1685"/>
    <w:rsid w:val="004C1CCD"/>
    <w:rsid w:val="004C2B02"/>
    <w:rsid w:val="004C2B87"/>
    <w:rsid w:val="004C36BB"/>
    <w:rsid w:val="004C4147"/>
    <w:rsid w:val="004C430D"/>
    <w:rsid w:val="004C4829"/>
    <w:rsid w:val="004C4F99"/>
    <w:rsid w:val="004C53DF"/>
    <w:rsid w:val="004C59EB"/>
    <w:rsid w:val="004C5ADF"/>
    <w:rsid w:val="004C5F51"/>
    <w:rsid w:val="004C64FD"/>
    <w:rsid w:val="004C6BD3"/>
    <w:rsid w:val="004C77D1"/>
    <w:rsid w:val="004D221A"/>
    <w:rsid w:val="004D24EB"/>
    <w:rsid w:val="004D3A82"/>
    <w:rsid w:val="004D4AFA"/>
    <w:rsid w:val="004D4EFD"/>
    <w:rsid w:val="004D53CE"/>
    <w:rsid w:val="004D610D"/>
    <w:rsid w:val="004D6B42"/>
    <w:rsid w:val="004D71D9"/>
    <w:rsid w:val="004D79E9"/>
    <w:rsid w:val="004E037F"/>
    <w:rsid w:val="004E1296"/>
    <w:rsid w:val="004E1501"/>
    <w:rsid w:val="004E1A92"/>
    <w:rsid w:val="004E1E8D"/>
    <w:rsid w:val="004E2DCB"/>
    <w:rsid w:val="004E31E6"/>
    <w:rsid w:val="004E518A"/>
    <w:rsid w:val="004E6504"/>
    <w:rsid w:val="004E6A25"/>
    <w:rsid w:val="004F024D"/>
    <w:rsid w:val="004F0D53"/>
    <w:rsid w:val="004F1078"/>
    <w:rsid w:val="004F1970"/>
    <w:rsid w:val="004F1B0C"/>
    <w:rsid w:val="004F1DAA"/>
    <w:rsid w:val="004F21E3"/>
    <w:rsid w:val="004F250A"/>
    <w:rsid w:val="004F3212"/>
    <w:rsid w:val="004F32BE"/>
    <w:rsid w:val="004F3698"/>
    <w:rsid w:val="004F3C2D"/>
    <w:rsid w:val="004F44BF"/>
    <w:rsid w:val="004F4FBD"/>
    <w:rsid w:val="00500ACD"/>
    <w:rsid w:val="005019DE"/>
    <w:rsid w:val="005032F2"/>
    <w:rsid w:val="005065E5"/>
    <w:rsid w:val="00507FE5"/>
    <w:rsid w:val="00510C46"/>
    <w:rsid w:val="00511181"/>
    <w:rsid w:val="0051293D"/>
    <w:rsid w:val="00512AA2"/>
    <w:rsid w:val="005145E1"/>
    <w:rsid w:val="0051638E"/>
    <w:rsid w:val="005174E9"/>
    <w:rsid w:val="0051787B"/>
    <w:rsid w:val="00520448"/>
    <w:rsid w:val="005209B4"/>
    <w:rsid w:val="00521C10"/>
    <w:rsid w:val="00522B92"/>
    <w:rsid w:val="005233DE"/>
    <w:rsid w:val="00523699"/>
    <w:rsid w:val="00523C46"/>
    <w:rsid w:val="00524E15"/>
    <w:rsid w:val="005275A2"/>
    <w:rsid w:val="005276D9"/>
    <w:rsid w:val="005305F6"/>
    <w:rsid w:val="00530848"/>
    <w:rsid w:val="005335EA"/>
    <w:rsid w:val="00534376"/>
    <w:rsid w:val="00536923"/>
    <w:rsid w:val="005375E1"/>
    <w:rsid w:val="00537BD5"/>
    <w:rsid w:val="00540F8A"/>
    <w:rsid w:val="005422C9"/>
    <w:rsid w:val="00542F24"/>
    <w:rsid w:val="005430DF"/>
    <w:rsid w:val="005451BA"/>
    <w:rsid w:val="0054699E"/>
    <w:rsid w:val="00546B9C"/>
    <w:rsid w:val="00550729"/>
    <w:rsid w:val="00551088"/>
    <w:rsid w:val="00551CD5"/>
    <w:rsid w:val="005520EE"/>
    <w:rsid w:val="005528BA"/>
    <w:rsid w:val="00554F00"/>
    <w:rsid w:val="00556C42"/>
    <w:rsid w:val="005578FA"/>
    <w:rsid w:val="005600F5"/>
    <w:rsid w:val="0056080A"/>
    <w:rsid w:val="005636E5"/>
    <w:rsid w:val="005638C0"/>
    <w:rsid w:val="005649DF"/>
    <w:rsid w:val="00564F48"/>
    <w:rsid w:val="005650E6"/>
    <w:rsid w:val="00567889"/>
    <w:rsid w:val="0057003D"/>
    <w:rsid w:val="00571013"/>
    <w:rsid w:val="00571A0F"/>
    <w:rsid w:val="00571C89"/>
    <w:rsid w:val="00573C6C"/>
    <w:rsid w:val="00575A18"/>
    <w:rsid w:val="00576339"/>
    <w:rsid w:val="00576550"/>
    <w:rsid w:val="00576C18"/>
    <w:rsid w:val="00577E91"/>
    <w:rsid w:val="00580031"/>
    <w:rsid w:val="005811CE"/>
    <w:rsid w:val="005814FB"/>
    <w:rsid w:val="00583C7D"/>
    <w:rsid w:val="0058473A"/>
    <w:rsid w:val="0058628D"/>
    <w:rsid w:val="00586323"/>
    <w:rsid w:val="0058682C"/>
    <w:rsid w:val="00587B24"/>
    <w:rsid w:val="00587D5F"/>
    <w:rsid w:val="00592855"/>
    <w:rsid w:val="00592C4E"/>
    <w:rsid w:val="00593C04"/>
    <w:rsid w:val="005943DE"/>
    <w:rsid w:val="005967C5"/>
    <w:rsid w:val="00596F9A"/>
    <w:rsid w:val="00597CB0"/>
    <w:rsid w:val="005A05FF"/>
    <w:rsid w:val="005A1EBA"/>
    <w:rsid w:val="005A1FED"/>
    <w:rsid w:val="005A2B3E"/>
    <w:rsid w:val="005A3B35"/>
    <w:rsid w:val="005A5B5D"/>
    <w:rsid w:val="005A5CF9"/>
    <w:rsid w:val="005A6032"/>
    <w:rsid w:val="005B0216"/>
    <w:rsid w:val="005B0899"/>
    <w:rsid w:val="005B12E2"/>
    <w:rsid w:val="005B1991"/>
    <w:rsid w:val="005B1CAE"/>
    <w:rsid w:val="005B3286"/>
    <w:rsid w:val="005B3775"/>
    <w:rsid w:val="005B3F35"/>
    <w:rsid w:val="005B404C"/>
    <w:rsid w:val="005B481C"/>
    <w:rsid w:val="005B5570"/>
    <w:rsid w:val="005B591C"/>
    <w:rsid w:val="005B5BF4"/>
    <w:rsid w:val="005C19CF"/>
    <w:rsid w:val="005C26ED"/>
    <w:rsid w:val="005C3460"/>
    <w:rsid w:val="005C3739"/>
    <w:rsid w:val="005C38A8"/>
    <w:rsid w:val="005C4215"/>
    <w:rsid w:val="005C5642"/>
    <w:rsid w:val="005C59BC"/>
    <w:rsid w:val="005C62E3"/>
    <w:rsid w:val="005C6EC0"/>
    <w:rsid w:val="005C71B9"/>
    <w:rsid w:val="005C74CF"/>
    <w:rsid w:val="005C7E9E"/>
    <w:rsid w:val="005D0694"/>
    <w:rsid w:val="005D2E88"/>
    <w:rsid w:val="005D3DED"/>
    <w:rsid w:val="005D3F6F"/>
    <w:rsid w:val="005D432B"/>
    <w:rsid w:val="005D4556"/>
    <w:rsid w:val="005D4E73"/>
    <w:rsid w:val="005D5294"/>
    <w:rsid w:val="005D7F5B"/>
    <w:rsid w:val="005E0968"/>
    <w:rsid w:val="005E09BE"/>
    <w:rsid w:val="005E2644"/>
    <w:rsid w:val="005E393B"/>
    <w:rsid w:val="005E3E03"/>
    <w:rsid w:val="005E4D3F"/>
    <w:rsid w:val="005E4F4D"/>
    <w:rsid w:val="005E55DB"/>
    <w:rsid w:val="005F03D6"/>
    <w:rsid w:val="005F3069"/>
    <w:rsid w:val="005F6B98"/>
    <w:rsid w:val="005F7BF9"/>
    <w:rsid w:val="00600073"/>
    <w:rsid w:val="006006A0"/>
    <w:rsid w:val="00600A27"/>
    <w:rsid w:val="0060132B"/>
    <w:rsid w:val="006020B4"/>
    <w:rsid w:val="00603645"/>
    <w:rsid w:val="00606E9F"/>
    <w:rsid w:val="00607BCE"/>
    <w:rsid w:val="00611032"/>
    <w:rsid w:val="006111DC"/>
    <w:rsid w:val="006142C2"/>
    <w:rsid w:val="00614546"/>
    <w:rsid w:val="00615989"/>
    <w:rsid w:val="00616820"/>
    <w:rsid w:val="006173DB"/>
    <w:rsid w:val="006179C3"/>
    <w:rsid w:val="00617D7C"/>
    <w:rsid w:val="006206BA"/>
    <w:rsid w:val="006210DA"/>
    <w:rsid w:val="006218AA"/>
    <w:rsid w:val="00621A89"/>
    <w:rsid w:val="00624FD2"/>
    <w:rsid w:val="00625853"/>
    <w:rsid w:val="00625B48"/>
    <w:rsid w:val="00625D6F"/>
    <w:rsid w:val="00625FB7"/>
    <w:rsid w:val="0063008C"/>
    <w:rsid w:val="00631830"/>
    <w:rsid w:val="00632165"/>
    <w:rsid w:val="00633B65"/>
    <w:rsid w:val="00633DB4"/>
    <w:rsid w:val="00637870"/>
    <w:rsid w:val="00640F13"/>
    <w:rsid w:val="006419F0"/>
    <w:rsid w:val="006432C7"/>
    <w:rsid w:val="0064534C"/>
    <w:rsid w:val="006455C4"/>
    <w:rsid w:val="006457C3"/>
    <w:rsid w:val="00645DFF"/>
    <w:rsid w:val="00645E43"/>
    <w:rsid w:val="00646F72"/>
    <w:rsid w:val="006477C6"/>
    <w:rsid w:val="00650AC3"/>
    <w:rsid w:val="00650AC7"/>
    <w:rsid w:val="006514B7"/>
    <w:rsid w:val="00651F2D"/>
    <w:rsid w:val="00652891"/>
    <w:rsid w:val="0065333A"/>
    <w:rsid w:val="006536EA"/>
    <w:rsid w:val="006547C7"/>
    <w:rsid w:val="0065490C"/>
    <w:rsid w:val="006569DC"/>
    <w:rsid w:val="006623DF"/>
    <w:rsid w:val="00663925"/>
    <w:rsid w:val="00664167"/>
    <w:rsid w:val="0066451F"/>
    <w:rsid w:val="0066473C"/>
    <w:rsid w:val="00664844"/>
    <w:rsid w:val="0066552F"/>
    <w:rsid w:val="00665743"/>
    <w:rsid w:val="006660C6"/>
    <w:rsid w:val="0066728E"/>
    <w:rsid w:val="00670EF1"/>
    <w:rsid w:val="00671E6D"/>
    <w:rsid w:val="006729A3"/>
    <w:rsid w:val="00673D7D"/>
    <w:rsid w:val="00673ED9"/>
    <w:rsid w:val="00674B81"/>
    <w:rsid w:val="00676A9C"/>
    <w:rsid w:val="006777B4"/>
    <w:rsid w:val="00680926"/>
    <w:rsid w:val="00681856"/>
    <w:rsid w:val="0068269C"/>
    <w:rsid w:val="006826FF"/>
    <w:rsid w:val="0068311E"/>
    <w:rsid w:val="00684149"/>
    <w:rsid w:val="00686D81"/>
    <w:rsid w:val="00687981"/>
    <w:rsid w:val="00687B3D"/>
    <w:rsid w:val="00690A53"/>
    <w:rsid w:val="00690FD5"/>
    <w:rsid w:val="00692452"/>
    <w:rsid w:val="0069267E"/>
    <w:rsid w:val="00692D48"/>
    <w:rsid w:val="006930DF"/>
    <w:rsid w:val="00693D2D"/>
    <w:rsid w:val="00695FC6"/>
    <w:rsid w:val="006963C3"/>
    <w:rsid w:val="006A16B5"/>
    <w:rsid w:val="006A32E8"/>
    <w:rsid w:val="006A4320"/>
    <w:rsid w:val="006A6E20"/>
    <w:rsid w:val="006B09F6"/>
    <w:rsid w:val="006B0C97"/>
    <w:rsid w:val="006B285B"/>
    <w:rsid w:val="006B386B"/>
    <w:rsid w:val="006B3DB5"/>
    <w:rsid w:val="006B41F6"/>
    <w:rsid w:val="006B459E"/>
    <w:rsid w:val="006B578A"/>
    <w:rsid w:val="006B5AE3"/>
    <w:rsid w:val="006B5B21"/>
    <w:rsid w:val="006B60B1"/>
    <w:rsid w:val="006B6783"/>
    <w:rsid w:val="006B6ADB"/>
    <w:rsid w:val="006B72AC"/>
    <w:rsid w:val="006B7341"/>
    <w:rsid w:val="006C05F8"/>
    <w:rsid w:val="006C146F"/>
    <w:rsid w:val="006C1A63"/>
    <w:rsid w:val="006C20B5"/>
    <w:rsid w:val="006C2448"/>
    <w:rsid w:val="006C29C0"/>
    <w:rsid w:val="006C2B23"/>
    <w:rsid w:val="006C2F78"/>
    <w:rsid w:val="006C347F"/>
    <w:rsid w:val="006C37C6"/>
    <w:rsid w:val="006C4ACF"/>
    <w:rsid w:val="006C6B6A"/>
    <w:rsid w:val="006C7B92"/>
    <w:rsid w:val="006D1762"/>
    <w:rsid w:val="006D2F34"/>
    <w:rsid w:val="006D3766"/>
    <w:rsid w:val="006D387C"/>
    <w:rsid w:val="006D3D87"/>
    <w:rsid w:val="006D4394"/>
    <w:rsid w:val="006D47AA"/>
    <w:rsid w:val="006D6BD6"/>
    <w:rsid w:val="006D75A8"/>
    <w:rsid w:val="006E248A"/>
    <w:rsid w:val="006E4161"/>
    <w:rsid w:val="006E45F0"/>
    <w:rsid w:val="006E4C14"/>
    <w:rsid w:val="006E52D2"/>
    <w:rsid w:val="006E7698"/>
    <w:rsid w:val="006E7D94"/>
    <w:rsid w:val="006F0E8A"/>
    <w:rsid w:val="006F2BBB"/>
    <w:rsid w:val="006F2E74"/>
    <w:rsid w:val="006F2F94"/>
    <w:rsid w:val="006F5190"/>
    <w:rsid w:val="006F5BC1"/>
    <w:rsid w:val="006F6092"/>
    <w:rsid w:val="006F6164"/>
    <w:rsid w:val="006F72D0"/>
    <w:rsid w:val="006F76A4"/>
    <w:rsid w:val="00701729"/>
    <w:rsid w:val="00701815"/>
    <w:rsid w:val="00702F2F"/>
    <w:rsid w:val="00703AF2"/>
    <w:rsid w:val="00704AD3"/>
    <w:rsid w:val="007050E9"/>
    <w:rsid w:val="00705C23"/>
    <w:rsid w:val="007071B7"/>
    <w:rsid w:val="007072B8"/>
    <w:rsid w:val="00707794"/>
    <w:rsid w:val="00707B23"/>
    <w:rsid w:val="00710F3E"/>
    <w:rsid w:val="00711232"/>
    <w:rsid w:val="007116CA"/>
    <w:rsid w:val="007118B9"/>
    <w:rsid w:val="00711B13"/>
    <w:rsid w:val="00711F0B"/>
    <w:rsid w:val="007131BE"/>
    <w:rsid w:val="007135C7"/>
    <w:rsid w:val="00714510"/>
    <w:rsid w:val="0072234B"/>
    <w:rsid w:val="00725595"/>
    <w:rsid w:val="007258A6"/>
    <w:rsid w:val="00727395"/>
    <w:rsid w:val="0072740B"/>
    <w:rsid w:val="00727720"/>
    <w:rsid w:val="00730489"/>
    <w:rsid w:val="007315A0"/>
    <w:rsid w:val="007323B2"/>
    <w:rsid w:val="00733DC0"/>
    <w:rsid w:val="007358F1"/>
    <w:rsid w:val="007360CD"/>
    <w:rsid w:val="00736ED2"/>
    <w:rsid w:val="007410A6"/>
    <w:rsid w:val="00744B59"/>
    <w:rsid w:val="0074563E"/>
    <w:rsid w:val="00746040"/>
    <w:rsid w:val="00750AEE"/>
    <w:rsid w:val="007518BB"/>
    <w:rsid w:val="00751B92"/>
    <w:rsid w:val="00751D77"/>
    <w:rsid w:val="00752142"/>
    <w:rsid w:val="007525D6"/>
    <w:rsid w:val="00753F40"/>
    <w:rsid w:val="0075461B"/>
    <w:rsid w:val="00755A28"/>
    <w:rsid w:val="00755DA2"/>
    <w:rsid w:val="007564A0"/>
    <w:rsid w:val="00757808"/>
    <w:rsid w:val="00760947"/>
    <w:rsid w:val="00760FB4"/>
    <w:rsid w:val="00764B25"/>
    <w:rsid w:val="0076541F"/>
    <w:rsid w:val="0076613D"/>
    <w:rsid w:val="00766A73"/>
    <w:rsid w:val="00766F76"/>
    <w:rsid w:val="00767520"/>
    <w:rsid w:val="007678B6"/>
    <w:rsid w:val="00771B17"/>
    <w:rsid w:val="0077223E"/>
    <w:rsid w:val="0077254F"/>
    <w:rsid w:val="007757DB"/>
    <w:rsid w:val="00775A5C"/>
    <w:rsid w:val="00775D93"/>
    <w:rsid w:val="00775F62"/>
    <w:rsid w:val="00780087"/>
    <w:rsid w:val="00780E07"/>
    <w:rsid w:val="007813A3"/>
    <w:rsid w:val="00781C06"/>
    <w:rsid w:val="00781D89"/>
    <w:rsid w:val="007836EA"/>
    <w:rsid w:val="007838A6"/>
    <w:rsid w:val="00783CA8"/>
    <w:rsid w:val="00785A43"/>
    <w:rsid w:val="00787DDE"/>
    <w:rsid w:val="00791E42"/>
    <w:rsid w:val="007920CA"/>
    <w:rsid w:val="00792AB7"/>
    <w:rsid w:val="00793E59"/>
    <w:rsid w:val="007942AA"/>
    <w:rsid w:val="00794562"/>
    <w:rsid w:val="007953A8"/>
    <w:rsid w:val="0079542D"/>
    <w:rsid w:val="007959D6"/>
    <w:rsid w:val="007972C1"/>
    <w:rsid w:val="007979B4"/>
    <w:rsid w:val="007A2329"/>
    <w:rsid w:val="007A34EF"/>
    <w:rsid w:val="007A3E79"/>
    <w:rsid w:val="007A55B2"/>
    <w:rsid w:val="007A5A48"/>
    <w:rsid w:val="007A644D"/>
    <w:rsid w:val="007A674F"/>
    <w:rsid w:val="007A6BE7"/>
    <w:rsid w:val="007A7357"/>
    <w:rsid w:val="007A754B"/>
    <w:rsid w:val="007A7F6D"/>
    <w:rsid w:val="007B1271"/>
    <w:rsid w:val="007B1736"/>
    <w:rsid w:val="007B1888"/>
    <w:rsid w:val="007B18C6"/>
    <w:rsid w:val="007B3A92"/>
    <w:rsid w:val="007B3EE5"/>
    <w:rsid w:val="007B5217"/>
    <w:rsid w:val="007B62B0"/>
    <w:rsid w:val="007B6379"/>
    <w:rsid w:val="007B6564"/>
    <w:rsid w:val="007B686F"/>
    <w:rsid w:val="007B6D17"/>
    <w:rsid w:val="007C067B"/>
    <w:rsid w:val="007C06FD"/>
    <w:rsid w:val="007C16A0"/>
    <w:rsid w:val="007C1F50"/>
    <w:rsid w:val="007C23B1"/>
    <w:rsid w:val="007C250F"/>
    <w:rsid w:val="007C34A0"/>
    <w:rsid w:val="007C43A4"/>
    <w:rsid w:val="007C4EFE"/>
    <w:rsid w:val="007C517E"/>
    <w:rsid w:val="007C6B36"/>
    <w:rsid w:val="007C707F"/>
    <w:rsid w:val="007D0FFB"/>
    <w:rsid w:val="007D2079"/>
    <w:rsid w:val="007D252F"/>
    <w:rsid w:val="007D28AF"/>
    <w:rsid w:val="007D29F8"/>
    <w:rsid w:val="007D2BD0"/>
    <w:rsid w:val="007D5BCE"/>
    <w:rsid w:val="007D5D76"/>
    <w:rsid w:val="007D616A"/>
    <w:rsid w:val="007D7EEB"/>
    <w:rsid w:val="007E0A53"/>
    <w:rsid w:val="007E0E6F"/>
    <w:rsid w:val="007E1867"/>
    <w:rsid w:val="007E3885"/>
    <w:rsid w:val="007E41E1"/>
    <w:rsid w:val="007E45EB"/>
    <w:rsid w:val="007E5B17"/>
    <w:rsid w:val="007E7039"/>
    <w:rsid w:val="007E793E"/>
    <w:rsid w:val="007E7CAE"/>
    <w:rsid w:val="007E7FC5"/>
    <w:rsid w:val="007F2DBD"/>
    <w:rsid w:val="007F317C"/>
    <w:rsid w:val="007F31CD"/>
    <w:rsid w:val="007F4F5F"/>
    <w:rsid w:val="007F6C6A"/>
    <w:rsid w:val="0080363B"/>
    <w:rsid w:val="00803D72"/>
    <w:rsid w:val="00803ED6"/>
    <w:rsid w:val="008044A2"/>
    <w:rsid w:val="008046FD"/>
    <w:rsid w:val="00806B44"/>
    <w:rsid w:val="008105BD"/>
    <w:rsid w:val="008106FF"/>
    <w:rsid w:val="00811338"/>
    <w:rsid w:val="008114B5"/>
    <w:rsid w:val="00811A7B"/>
    <w:rsid w:val="00811B1E"/>
    <w:rsid w:val="00812CE4"/>
    <w:rsid w:val="0081341F"/>
    <w:rsid w:val="0081490D"/>
    <w:rsid w:val="00814D42"/>
    <w:rsid w:val="00816AB6"/>
    <w:rsid w:val="00817C2E"/>
    <w:rsid w:val="00821058"/>
    <w:rsid w:val="00821388"/>
    <w:rsid w:val="00821ECC"/>
    <w:rsid w:val="00824D7E"/>
    <w:rsid w:val="00826523"/>
    <w:rsid w:val="008268B4"/>
    <w:rsid w:val="0082715B"/>
    <w:rsid w:val="00827859"/>
    <w:rsid w:val="008302DD"/>
    <w:rsid w:val="00830FD3"/>
    <w:rsid w:val="0083113F"/>
    <w:rsid w:val="008318EF"/>
    <w:rsid w:val="00831F05"/>
    <w:rsid w:val="00832392"/>
    <w:rsid w:val="00832423"/>
    <w:rsid w:val="00832944"/>
    <w:rsid w:val="00834329"/>
    <w:rsid w:val="008343A9"/>
    <w:rsid w:val="00834553"/>
    <w:rsid w:val="00834DE0"/>
    <w:rsid w:val="00836167"/>
    <w:rsid w:val="00836218"/>
    <w:rsid w:val="008370C5"/>
    <w:rsid w:val="00837868"/>
    <w:rsid w:val="008402BF"/>
    <w:rsid w:val="0084277C"/>
    <w:rsid w:val="00842867"/>
    <w:rsid w:val="00842A5F"/>
    <w:rsid w:val="00843A7D"/>
    <w:rsid w:val="0084473C"/>
    <w:rsid w:val="00844DA6"/>
    <w:rsid w:val="00845D8F"/>
    <w:rsid w:val="00850AC6"/>
    <w:rsid w:val="00850BDA"/>
    <w:rsid w:val="00852187"/>
    <w:rsid w:val="0085298F"/>
    <w:rsid w:val="00854C29"/>
    <w:rsid w:val="008552E9"/>
    <w:rsid w:val="00855439"/>
    <w:rsid w:val="008562FF"/>
    <w:rsid w:val="0085638C"/>
    <w:rsid w:val="008572EA"/>
    <w:rsid w:val="008575BC"/>
    <w:rsid w:val="00861D52"/>
    <w:rsid w:val="0086244A"/>
    <w:rsid w:val="008627CB"/>
    <w:rsid w:val="0086356F"/>
    <w:rsid w:val="00864FA2"/>
    <w:rsid w:val="008655A2"/>
    <w:rsid w:val="00865E71"/>
    <w:rsid w:val="008664FA"/>
    <w:rsid w:val="00870454"/>
    <w:rsid w:val="00870D3F"/>
    <w:rsid w:val="00871114"/>
    <w:rsid w:val="00873BBE"/>
    <w:rsid w:val="00874285"/>
    <w:rsid w:val="00875D8F"/>
    <w:rsid w:val="00876C66"/>
    <w:rsid w:val="0087796B"/>
    <w:rsid w:val="00877DF1"/>
    <w:rsid w:val="0088013C"/>
    <w:rsid w:val="00880B8A"/>
    <w:rsid w:val="0088277C"/>
    <w:rsid w:val="0088437B"/>
    <w:rsid w:val="0088502B"/>
    <w:rsid w:val="00894B57"/>
    <w:rsid w:val="0089550C"/>
    <w:rsid w:val="008A19B1"/>
    <w:rsid w:val="008A22B5"/>
    <w:rsid w:val="008A22B7"/>
    <w:rsid w:val="008A2749"/>
    <w:rsid w:val="008A3739"/>
    <w:rsid w:val="008A4DF9"/>
    <w:rsid w:val="008A5B98"/>
    <w:rsid w:val="008A60C4"/>
    <w:rsid w:val="008A6ABA"/>
    <w:rsid w:val="008A79A4"/>
    <w:rsid w:val="008B17F8"/>
    <w:rsid w:val="008B29A9"/>
    <w:rsid w:val="008B3A32"/>
    <w:rsid w:val="008B4A2D"/>
    <w:rsid w:val="008B4D41"/>
    <w:rsid w:val="008B657C"/>
    <w:rsid w:val="008B7DCF"/>
    <w:rsid w:val="008C01CF"/>
    <w:rsid w:val="008C08C5"/>
    <w:rsid w:val="008C0BCD"/>
    <w:rsid w:val="008C11E3"/>
    <w:rsid w:val="008C1372"/>
    <w:rsid w:val="008C1539"/>
    <w:rsid w:val="008C216C"/>
    <w:rsid w:val="008C3BE4"/>
    <w:rsid w:val="008C49E7"/>
    <w:rsid w:val="008C4C55"/>
    <w:rsid w:val="008C681B"/>
    <w:rsid w:val="008C685F"/>
    <w:rsid w:val="008C7382"/>
    <w:rsid w:val="008C7AEA"/>
    <w:rsid w:val="008C7DA1"/>
    <w:rsid w:val="008C7F82"/>
    <w:rsid w:val="008D1FD5"/>
    <w:rsid w:val="008D2FE1"/>
    <w:rsid w:val="008D491F"/>
    <w:rsid w:val="008D504F"/>
    <w:rsid w:val="008D6293"/>
    <w:rsid w:val="008E0066"/>
    <w:rsid w:val="008E183B"/>
    <w:rsid w:val="008E1B5D"/>
    <w:rsid w:val="008E293B"/>
    <w:rsid w:val="008E2A96"/>
    <w:rsid w:val="008E4B70"/>
    <w:rsid w:val="008E4C19"/>
    <w:rsid w:val="008E59D4"/>
    <w:rsid w:val="008E619F"/>
    <w:rsid w:val="008E6BF5"/>
    <w:rsid w:val="008E7984"/>
    <w:rsid w:val="008F0309"/>
    <w:rsid w:val="008F1141"/>
    <w:rsid w:val="008F1866"/>
    <w:rsid w:val="008F1C69"/>
    <w:rsid w:val="008F1C84"/>
    <w:rsid w:val="008F2AD4"/>
    <w:rsid w:val="008F3A15"/>
    <w:rsid w:val="008F3EA7"/>
    <w:rsid w:val="008F5588"/>
    <w:rsid w:val="008F7657"/>
    <w:rsid w:val="00900709"/>
    <w:rsid w:val="0090109E"/>
    <w:rsid w:val="00901493"/>
    <w:rsid w:val="009018A4"/>
    <w:rsid w:val="00901B4F"/>
    <w:rsid w:val="009025C1"/>
    <w:rsid w:val="009037D7"/>
    <w:rsid w:val="00903F48"/>
    <w:rsid w:val="00905C86"/>
    <w:rsid w:val="00905C9C"/>
    <w:rsid w:val="00905D2D"/>
    <w:rsid w:val="00906887"/>
    <w:rsid w:val="00910506"/>
    <w:rsid w:val="00910A83"/>
    <w:rsid w:val="00911166"/>
    <w:rsid w:val="009122EF"/>
    <w:rsid w:val="00912634"/>
    <w:rsid w:val="00912BAF"/>
    <w:rsid w:val="00913125"/>
    <w:rsid w:val="00913BE7"/>
    <w:rsid w:val="0091401A"/>
    <w:rsid w:val="00914678"/>
    <w:rsid w:val="00914E5B"/>
    <w:rsid w:val="00914F62"/>
    <w:rsid w:val="00915141"/>
    <w:rsid w:val="009169E8"/>
    <w:rsid w:val="00920EF1"/>
    <w:rsid w:val="00922051"/>
    <w:rsid w:val="009236F8"/>
    <w:rsid w:val="00923722"/>
    <w:rsid w:val="00923B2E"/>
    <w:rsid w:val="009249CE"/>
    <w:rsid w:val="00925A7A"/>
    <w:rsid w:val="00926273"/>
    <w:rsid w:val="00926641"/>
    <w:rsid w:val="00927D73"/>
    <w:rsid w:val="00927E1A"/>
    <w:rsid w:val="00930860"/>
    <w:rsid w:val="00932992"/>
    <w:rsid w:val="00932A20"/>
    <w:rsid w:val="00933841"/>
    <w:rsid w:val="00933E25"/>
    <w:rsid w:val="009355D1"/>
    <w:rsid w:val="009357A4"/>
    <w:rsid w:val="009375E8"/>
    <w:rsid w:val="00937BFE"/>
    <w:rsid w:val="009413C9"/>
    <w:rsid w:val="009432CA"/>
    <w:rsid w:val="009435B4"/>
    <w:rsid w:val="00943A64"/>
    <w:rsid w:val="0094416B"/>
    <w:rsid w:val="00947C23"/>
    <w:rsid w:val="00951371"/>
    <w:rsid w:val="009517F3"/>
    <w:rsid w:val="00952D22"/>
    <w:rsid w:val="00953C59"/>
    <w:rsid w:val="00954E1A"/>
    <w:rsid w:val="00955E8C"/>
    <w:rsid w:val="00955FB3"/>
    <w:rsid w:val="0095649E"/>
    <w:rsid w:val="00957809"/>
    <w:rsid w:val="009606BA"/>
    <w:rsid w:val="00961497"/>
    <w:rsid w:val="009617D2"/>
    <w:rsid w:val="00962122"/>
    <w:rsid w:val="00962670"/>
    <w:rsid w:val="00962F44"/>
    <w:rsid w:val="009638F5"/>
    <w:rsid w:val="00964414"/>
    <w:rsid w:val="0096476E"/>
    <w:rsid w:val="009653CA"/>
    <w:rsid w:val="00965732"/>
    <w:rsid w:val="00966C47"/>
    <w:rsid w:val="00967691"/>
    <w:rsid w:val="00971005"/>
    <w:rsid w:val="00972A60"/>
    <w:rsid w:val="0097386B"/>
    <w:rsid w:val="00974228"/>
    <w:rsid w:val="0097686B"/>
    <w:rsid w:val="00976A88"/>
    <w:rsid w:val="009819C0"/>
    <w:rsid w:val="00981E92"/>
    <w:rsid w:val="009823AD"/>
    <w:rsid w:val="00982732"/>
    <w:rsid w:val="0098405A"/>
    <w:rsid w:val="009843A5"/>
    <w:rsid w:val="00986BD4"/>
    <w:rsid w:val="00993BCD"/>
    <w:rsid w:val="00994996"/>
    <w:rsid w:val="00994CF7"/>
    <w:rsid w:val="009968CF"/>
    <w:rsid w:val="0099796C"/>
    <w:rsid w:val="009A027E"/>
    <w:rsid w:val="009A1283"/>
    <w:rsid w:val="009A13CA"/>
    <w:rsid w:val="009A1E89"/>
    <w:rsid w:val="009A3F36"/>
    <w:rsid w:val="009A4AE0"/>
    <w:rsid w:val="009A54B2"/>
    <w:rsid w:val="009A7061"/>
    <w:rsid w:val="009A74A5"/>
    <w:rsid w:val="009B06D3"/>
    <w:rsid w:val="009B0931"/>
    <w:rsid w:val="009B227E"/>
    <w:rsid w:val="009B2341"/>
    <w:rsid w:val="009B2552"/>
    <w:rsid w:val="009B28A9"/>
    <w:rsid w:val="009B2A10"/>
    <w:rsid w:val="009B2AB6"/>
    <w:rsid w:val="009B437C"/>
    <w:rsid w:val="009B5B57"/>
    <w:rsid w:val="009B697C"/>
    <w:rsid w:val="009C02C1"/>
    <w:rsid w:val="009C0415"/>
    <w:rsid w:val="009C0BBB"/>
    <w:rsid w:val="009C1B00"/>
    <w:rsid w:val="009C1C51"/>
    <w:rsid w:val="009C2DB6"/>
    <w:rsid w:val="009C2F3B"/>
    <w:rsid w:val="009C3D2F"/>
    <w:rsid w:val="009C43BF"/>
    <w:rsid w:val="009C43D3"/>
    <w:rsid w:val="009C4DD7"/>
    <w:rsid w:val="009C5B8F"/>
    <w:rsid w:val="009C5D9E"/>
    <w:rsid w:val="009C63BF"/>
    <w:rsid w:val="009C6C1C"/>
    <w:rsid w:val="009C77DD"/>
    <w:rsid w:val="009D1C77"/>
    <w:rsid w:val="009D250A"/>
    <w:rsid w:val="009D2764"/>
    <w:rsid w:val="009D302E"/>
    <w:rsid w:val="009D35A8"/>
    <w:rsid w:val="009D5E02"/>
    <w:rsid w:val="009D620C"/>
    <w:rsid w:val="009E0A9D"/>
    <w:rsid w:val="009E2B62"/>
    <w:rsid w:val="009E4652"/>
    <w:rsid w:val="009E4EE2"/>
    <w:rsid w:val="009E690A"/>
    <w:rsid w:val="009E6A24"/>
    <w:rsid w:val="009E7572"/>
    <w:rsid w:val="009E77C2"/>
    <w:rsid w:val="009E7986"/>
    <w:rsid w:val="009F03C4"/>
    <w:rsid w:val="009F3B08"/>
    <w:rsid w:val="009F49A7"/>
    <w:rsid w:val="009F6208"/>
    <w:rsid w:val="00A00329"/>
    <w:rsid w:val="00A00C6E"/>
    <w:rsid w:val="00A0110A"/>
    <w:rsid w:val="00A02FDC"/>
    <w:rsid w:val="00A0411C"/>
    <w:rsid w:val="00A04D6D"/>
    <w:rsid w:val="00A05344"/>
    <w:rsid w:val="00A05C87"/>
    <w:rsid w:val="00A0713F"/>
    <w:rsid w:val="00A07EE9"/>
    <w:rsid w:val="00A1159F"/>
    <w:rsid w:val="00A119F1"/>
    <w:rsid w:val="00A11FCA"/>
    <w:rsid w:val="00A121ED"/>
    <w:rsid w:val="00A1356D"/>
    <w:rsid w:val="00A155B1"/>
    <w:rsid w:val="00A15655"/>
    <w:rsid w:val="00A15DBB"/>
    <w:rsid w:val="00A16160"/>
    <w:rsid w:val="00A163CD"/>
    <w:rsid w:val="00A16801"/>
    <w:rsid w:val="00A171BE"/>
    <w:rsid w:val="00A17288"/>
    <w:rsid w:val="00A22695"/>
    <w:rsid w:val="00A22908"/>
    <w:rsid w:val="00A22B25"/>
    <w:rsid w:val="00A22D1C"/>
    <w:rsid w:val="00A23A12"/>
    <w:rsid w:val="00A241B8"/>
    <w:rsid w:val="00A242D5"/>
    <w:rsid w:val="00A248F1"/>
    <w:rsid w:val="00A249C2"/>
    <w:rsid w:val="00A24C5C"/>
    <w:rsid w:val="00A24E02"/>
    <w:rsid w:val="00A2530D"/>
    <w:rsid w:val="00A26249"/>
    <w:rsid w:val="00A278BB"/>
    <w:rsid w:val="00A2795C"/>
    <w:rsid w:val="00A31882"/>
    <w:rsid w:val="00A32AC1"/>
    <w:rsid w:val="00A32C97"/>
    <w:rsid w:val="00A3390F"/>
    <w:rsid w:val="00A342A0"/>
    <w:rsid w:val="00A356B0"/>
    <w:rsid w:val="00A35C92"/>
    <w:rsid w:val="00A40B1C"/>
    <w:rsid w:val="00A40F7A"/>
    <w:rsid w:val="00A417BD"/>
    <w:rsid w:val="00A4324D"/>
    <w:rsid w:val="00A438AE"/>
    <w:rsid w:val="00A4394D"/>
    <w:rsid w:val="00A43BF8"/>
    <w:rsid w:val="00A43E7C"/>
    <w:rsid w:val="00A43FAF"/>
    <w:rsid w:val="00A44BB1"/>
    <w:rsid w:val="00A44E82"/>
    <w:rsid w:val="00A45A3A"/>
    <w:rsid w:val="00A51BB5"/>
    <w:rsid w:val="00A52558"/>
    <w:rsid w:val="00A52847"/>
    <w:rsid w:val="00A52879"/>
    <w:rsid w:val="00A52A29"/>
    <w:rsid w:val="00A53CCA"/>
    <w:rsid w:val="00A54B3C"/>
    <w:rsid w:val="00A55C00"/>
    <w:rsid w:val="00A55CD3"/>
    <w:rsid w:val="00A560DC"/>
    <w:rsid w:val="00A568B7"/>
    <w:rsid w:val="00A57288"/>
    <w:rsid w:val="00A578D3"/>
    <w:rsid w:val="00A57BF3"/>
    <w:rsid w:val="00A57C9B"/>
    <w:rsid w:val="00A57C9F"/>
    <w:rsid w:val="00A61811"/>
    <w:rsid w:val="00A6236B"/>
    <w:rsid w:val="00A62878"/>
    <w:rsid w:val="00A636E6"/>
    <w:rsid w:val="00A6393D"/>
    <w:rsid w:val="00A656EA"/>
    <w:rsid w:val="00A65978"/>
    <w:rsid w:val="00A670A7"/>
    <w:rsid w:val="00A679FC"/>
    <w:rsid w:val="00A70107"/>
    <w:rsid w:val="00A702BF"/>
    <w:rsid w:val="00A7136D"/>
    <w:rsid w:val="00A72280"/>
    <w:rsid w:val="00A723DE"/>
    <w:rsid w:val="00A72E86"/>
    <w:rsid w:val="00A7366A"/>
    <w:rsid w:val="00A74BF0"/>
    <w:rsid w:val="00A74DBF"/>
    <w:rsid w:val="00A75B1C"/>
    <w:rsid w:val="00A75C3E"/>
    <w:rsid w:val="00A75CD1"/>
    <w:rsid w:val="00A76423"/>
    <w:rsid w:val="00A76CB9"/>
    <w:rsid w:val="00A77DF5"/>
    <w:rsid w:val="00A81C1A"/>
    <w:rsid w:val="00A81FF7"/>
    <w:rsid w:val="00A8428A"/>
    <w:rsid w:val="00A84527"/>
    <w:rsid w:val="00A84997"/>
    <w:rsid w:val="00A84E09"/>
    <w:rsid w:val="00A85A58"/>
    <w:rsid w:val="00A85C38"/>
    <w:rsid w:val="00A87742"/>
    <w:rsid w:val="00A918AF"/>
    <w:rsid w:val="00A9240A"/>
    <w:rsid w:val="00A93445"/>
    <w:rsid w:val="00A938A6"/>
    <w:rsid w:val="00A939C6"/>
    <w:rsid w:val="00A93A2D"/>
    <w:rsid w:val="00A93E71"/>
    <w:rsid w:val="00A94240"/>
    <w:rsid w:val="00A95EC3"/>
    <w:rsid w:val="00A9662E"/>
    <w:rsid w:val="00A97561"/>
    <w:rsid w:val="00AA21ED"/>
    <w:rsid w:val="00AA3333"/>
    <w:rsid w:val="00AA37E4"/>
    <w:rsid w:val="00AA42ED"/>
    <w:rsid w:val="00AA664F"/>
    <w:rsid w:val="00AA69E9"/>
    <w:rsid w:val="00AA6F2F"/>
    <w:rsid w:val="00AA71BB"/>
    <w:rsid w:val="00AB02ED"/>
    <w:rsid w:val="00AB088D"/>
    <w:rsid w:val="00AB0BFF"/>
    <w:rsid w:val="00AB14EF"/>
    <w:rsid w:val="00AB21DC"/>
    <w:rsid w:val="00AB2B5F"/>
    <w:rsid w:val="00AB35AE"/>
    <w:rsid w:val="00AB3C8D"/>
    <w:rsid w:val="00AB4432"/>
    <w:rsid w:val="00AB45F6"/>
    <w:rsid w:val="00AB45F7"/>
    <w:rsid w:val="00AB66CA"/>
    <w:rsid w:val="00AB6E72"/>
    <w:rsid w:val="00AB7A6A"/>
    <w:rsid w:val="00AC0105"/>
    <w:rsid w:val="00AC0D19"/>
    <w:rsid w:val="00AC1BFE"/>
    <w:rsid w:val="00AC23D9"/>
    <w:rsid w:val="00AC3150"/>
    <w:rsid w:val="00AC32D3"/>
    <w:rsid w:val="00AC399C"/>
    <w:rsid w:val="00AC5998"/>
    <w:rsid w:val="00AC7777"/>
    <w:rsid w:val="00AC78A7"/>
    <w:rsid w:val="00AD0F00"/>
    <w:rsid w:val="00AD1315"/>
    <w:rsid w:val="00AD1F06"/>
    <w:rsid w:val="00AD32C7"/>
    <w:rsid w:val="00AD5EA3"/>
    <w:rsid w:val="00AD6789"/>
    <w:rsid w:val="00AD7DE3"/>
    <w:rsid w:val="00AE0A8B"/>
    <w:rsid w:val="00AE0F47"/>
    <w:rsid w:val="00AE210F"/>
    <w:rsid w:val="00AE23E1"/>
    <w:rsid w:val="00AE2434"/>
    <w:rsid w:val="00AE35DD"/>
    <w:rsid w:val="00AE4AAD"/>
    <w:rsid w:val="00AE72D5"/>
    <w:rsid w:val="00AF0C1D"/>
    <w:rsid w:val="00AF111A"/>
    <w:rsid w:val="00AF3246"/>
    <w:rsid w:val="00AF3A65"/>
    <w:rsid w:val="00AF3D3C"/>
    <w:rsid w:val="00AF3E05"/>
    <w:rsid w:val="00AF3E44"/>
    <w:rsid w:val="00AF4454"/>
    <w:rsid w:val="00AF6F2C"/>
    <w:rsid w:val="00AF7A8C"/>
    <w:rsid w:val="00B00024"/>
    <w:rsid w:val="00B00CC7"/>
    <w:rsid w:val="00B0238D"/>
    <w:rsid w:val="00B02902"/>
    <w:rsid w:val="00B0301A"/>
    <w:rsid w:val="00B03166"/>
    <w:rsid w:val="00B03635"/>
    <w:rsid w:val="00B06A1D"/>
    <w:rsid w:val="00B06EAB"/>
    <w:rsid w:val="00B0710D"/>
    <w:rsid w:val="00B107F6"/>
    <w:rsid w:val="00B113AC"/>
    <w:rsid w:val="00B12C88"/>
    <w:rsid w:val="00B14BCA"/>
    <w:rsid w:val="00B14DD8"/>
    <w:rsid w:val="00B16080"/>
    <w:rsid w:val="00B168C2"/>
    <w:rsid w:val="00B17603"/>
    <w:rsid w:val="00B20A1F"/>
    <w:rsid w:val="00B216E5"/>
    <w:rsid w:val="00B21801"/>
    <w:rsid w:val="00B22546"/>
    <w:rsid w:val="00B22D18"/>
    <w:rsid w:val="00B24C10"/>
    <w:rsid w:val="00B24F6E"/>
    <w:rsid w:val="00B26D82"/>
    <w:rsid w:val="00B27204"/>
    <w:rsid w:val="00B318BE"/>
    <w:rsid w:val="00B31E75"/>
    <w:rsid w:val="00B3309B"/>
    <w:rsid w:val="00B33841"/>
    <w:rsid w:val="00B33B70"/>
    <w:rsid w:val="00B361CB"/>
    <w:rsid w:val="00B36455"/>
    <w:rsid w:val="00B36843"/>
    <w:rsid w:val="00B36B39"/>
    <w:rsid w:val="00B37112"/>
    <w:rsid w:val="00B375F7"/>
    <w:rsid w:val="00B406D4"/>
    <w:rsid w:val="00B40DEA"/>
    <w:rsid w:val="00B425EA"/>
    <w:rsid w:val="00B42E32"/>
    <w:rsid w:val="00B430B4"/>
    <w:rsid w:val="00B44BF1"/>
    <w:rsid w:val="00B44CBD"/>
    <w:rsid w:val="00B46AA2"/>
    <w:rsid w:val="00B46F5C"/>
    <w:rsid w:val="00B47131"/>
    <w:rsid w:val="00B477C8"/>
    <w:rsid w:val="00B47E42"/>
    <w:rsid w:val="00B47E89"/>
    <w:rsid w:val="00B514BE"/>
    <w:rsid w:val="00B515DD"/>
    <w:rsid w:val="00B51978"/>
    <w:rsid w:val="00B525B5"/>
    <w:rsid w:val="00B526A0"/>
    <w:rsid w:val="00B5305A"/>
    <w:rsid w:val="00B540D7"/>
    <w:rsid w:val="00B55A2A"/>
    <w:rsid w:val="00B55B9A"/>
    <w:rsid w:val="00B605BE"/>
    <w:rsid w:val="00B64684"/>
    <w:rsid w:val="00B64BA8"/>
    <w:rsid w:val="00B64F63"/>
    <w:rsid w:val="00B66880"/>
    <w:rsid w:val="00B66D74"/>
    <w:rsid w:val="00B71076"/>
    <w:rsid w:val="00B714AD"/>
    <w:rsid w:val="00B71722"/>
    <w:rsid w:val="00B72716"/>
    <w:rsid w:val="00B729CE"/>
    <w:rsid w:val="00B73018"/>
    <w:rsid w:val="00B733BC"/>
    <w:rsid w:val="00B73DC8"/>
    <w:rsid w:val="00B75BA3"/>
    <w:rsid w:val="00B7683E"/>
    <w:rsid w:val="00B77F34"/>
    <w:rsid w:val="00B80D6E"/>
    <w:rsid w:val="00B82496"/>
    <w:rsid w:val="00B839B4"/>
    <w:rsid w:val="00B83ED6"/>
    <w:rsid w:val="00B84013"/>
    <w:rsid w:val="00B85D71"/>
    <w:rsid w:val="00B86B4F"/>
    <w:rsid w:val="00B86C5D"/>
    <w:rsid w:val="00B86D16"/>
    <w:rsid w:val="00B90677"/>
    <w:rsid w:val="00B9241F"/>
    <w:rsid w:val="00B928A9"/>
    <w:rsid w:val="00B92D27"/>
    <w:rsid w:val="00B9315D"/>
    <w:rsid w:val="00B93DAA"/>
    <w:rsid w:val="00B9532C"/>
    <w:rsid w:val="00B95742"/>
    <w:rsid w:val="00B95855"/>
    <w:rsid w:val="00B95AD6"/>
    <w:rsid w:val="00BA13F8"/>
    <w:rsid w:val="00BA2199"/>
    <w:rsid w:val="00BA291A"/>
    <w:rsid w:val="00BA29B7"/>
    <w:rsid w:val="00BA33D7"/>
    <w:rsid w:val="00BA352E"/>
    <w:rsid w:val="00BA377D"/>
    <w:rsid w:val="00BA3A48"/>
    <w:rsid w:val="00BA45C2"/>
    <w:rsid w:val="00BA47D1"/>
    <w:rsid w:val="00BA4F6B"/>
    <w:rsid w:val="00BA535E"/>
    <w:rsid w:val="00BA55F4"/>
    <w:rsid w:val="00BA58C8"/>
    <w:rsid w:val="00BA5E15"/>
    <w:rsid w:val="00BA62C2"/>
    <w:rsid w:val="00BA63D1"/>
    <w:rsid w:val="00BA6F1E"/>
    <w:rsid w:val="00BB053A"/>
    <w:rsid w:val="00BB1D2B"/>
    <w:rsid w:val="00BB2CD5"/>
    <w:rsid w:val="00BB2E47"/>
    <w:rsid w:val="00BB3581"/>
    <w:rsid w:val="00BB3A06"/>
    <w:rsid w:val="00BB3BFF"/>
    <w:rsid w:val="00BB4181"/>
    <w:rsid w:val="00BB58C6"/>
    <w:rsid w:val="00BB6517"/>
    <w:rsid w:val="00BB6896"/>
    <w:rsid w:val="00BB6A7D"/>
    <w:rsid w:val="00BB6EE9"/>
    <w:rsid w:val="00BB73B4"/>
    <w:rsid w:val="00BC07A9"/>
    <w:rsid w:val="00BC0C93"/>
    <w:rsid w:val="00BC1062"/>
    <w:rsid w:val="00BC16D5"/>
    <w:rsid w:val="00BC1719"/>
    <w:rsid w:val="00BC1BE0"/>
    <w:rsid w:val="00BC28F6"/>
    <w:rsid w:val="00BC2C07"/>
    <w:rsid w:val="00BC4260"/>
    <w:rsid w:val="00BC562D"/>
    <w:rsid w:val="00BC59DE"/>
    <w:rsid w:val="00BD035A"/>
    <w:rsid w:val="00BD07D8"/>
    <w:rsid w:val="00BD0A63"/>
    <w:rsid w:val="00BD210D"/>
    <w:rsid w:val="00BD3322"/>
    <w:rsid w:val="00BD5E79"/>
    <w:rsid w:val="00BD6E2B"/>
    <w:rsid w:val="00BD778F"/>
    <w:rsid w:val="00BD7E6B"/>
    <w:rsid w:val="00BE0700"/>
    <w:rsid w:val="00BE2A2F"/>
    <w:rsid w:val="00BE3A3E"/>
    <w:rsid w:val="00BE3CA3"/>
    <w:rsid w:val="00BE441C"/>
    <w:rsid w:val="00BE47D8"/>
    <w:rsid w:val="00BE4FA4"/>
    <w:rsid w:val="00BE7D90"/>
    <w:rsid w:val="00BE7EA6"/>
    <w:rsid w:val="00BE7F51"/>
    <w:rsid w:val="00BF0355"/>
    <w:rsid w:val="00BF04EA"/>
    <w:rsid w:val="00BF058C"/>
    <w:rsid w:val="00BF1A62"/>
    <w:rsid w:val="00BF44BB"/>
    <w:rsid w:val="00BF534D"/>
    <w:rsid w:val="00BF623B"/>
    <w:rsid w:val="00BF64FC"/>
    <w:rsid w:val="00BF672C"/>
    <w:rsid w:val="00BF7590"/>
    <w:rsid w:val="00BF7D60"/>
    <w:rsid w:val="00C00AA0"/>
    <w:rsid w:val="00C018E8"/>
    <w:rsid w:val="00C020E9"/>
    <w:rsid w:val="00C035C8"/>
    <w:rsid w:val="00C04BD9"/>
    <w:rsid w:val="00C05798"/>
    <w:rsid w:val="00C062BC"/>
    <w:rsid w:val="00C063B6"/>
    <w:rsid w:val="00C07090"/>
    <w:rsid w:val="00C102C9"/>
    <w:rsid w:val="00C112C6"/>
    <w:rsid w:val="00C1150B"/>
    <w:rsid w:val="00C12848"/>
    <w:rsid w:val="00C1369F"/>
    <w:rsid w:val="00C13B53"/>
    <w:rsid w:val="00C143BB"/>
    <w:rsid w:val="00C1487E"/>
    <w:rsid w:val="00C1497A"/>
    <w:rsid w:val="00C16955"/>
    <w:rsid w:val="00C16E88"/>
    <w:rsid w:val="00C2147E"/>
    <w:rsid w:val="00C216E4"/>
    <w:rsid w:val="00C228CB"/>
    <w:rsid w:val="00C23211"/>
    <w:rsid w:val="00C236AE"/>
    <w:rsid w:val="00C2428E"/>
    <w:rsid w:val="00C25505"/>
    <w:rsid w:val="00C26F1B"/>
    <w:rsid w:val="00C273C8"/>
    <w:rsid w:val="00C27FD7"/>
    <w:rsid w:val="00C30231"/>
    <w:rsid w:val="00C30F60"/>
    <w:rsid w:val="00C312AA"/>
    <w:rsid w:val="00C3167F"/>
    <w:rsid w:val="00C31766"/>
    <w:rsid w:val="00C327D7"/>
    <w:rsid w:val="00C328BE"/>
    <w:rsid w:val="00C32A33"/>
    <w:rsid w:val="00C3386A"/>
    <w:rsid w:val="00C33FED"/>
    <w:rsid w:val="00C36A9E"/>
    <w:rsid w:val="00C40311"/>
    <w:rsid w:val="00C41163"/>
    <w:rsid w:val="00C42993"/>
    <w:rsid w:val="00C43307"/>
    <w:rsid w:val="00C43388"/>
    <w:rsid w:val="00C444E4"/>
    <w:rsid w:val="00C45070"/>
    <w:rsid w:val="00C46DCB"/>
    <w:rsid w:val="00C46EEB"/>
    <w:rsid w:val="00C47956"/>
    <w:rsid w:val="00C47A1A"/>
    <w:rsid w:val="00C47BEE"/>
    <w:rsid w:val="00C503E7"/>
    <w:rsid w:val="00C5069A"/>
    <w:rsid w:val="00C51074"/>
    <w:rsid w:val="00C52A38"/>
    <w:rsid w:val="00C53A56"/>
    <w:rsid w:val="00C55449"/>
    <w:rsid w:val="00C569CD"/>
    <w:rsid w:val="00C56DFB"/>
    <w:rsid w:val="00C63B76"/>
    <w:rsid w:val="00C64303"/>
    <w:rsid w:val="00C64560"/>
    <w:rsid w:val="00C65443"/>
    <w:rsid w:val="00C66D47"/>
    <w:rsid w:val="00C67B22"/>
    <w:rsid w:val="00C70BB4"/>
    <w:rsid w:val="00C70CD5"/>
    <w:rsid w:val="00C70E12"/>
    <w:rsid w:val="00C71373"/>
    <w:rsid w:val="00C71FA1"/>
    <w:rsid w:val="00C72609"/>
    <w:rsid w:val="00C729BC"/>
    <w:rsid w:val="00C730DD"/>
    <w:rsid w:val="00C7367F"/>
    <w:rsid w:val="00C749B2"/>
    <w:rsid w:val="00C76F97"/>
    <w:rsid w:val="00C8088A"/>
    <w:rsid w:val="00C80B88"/>
    <w:rsid w:val="00C811D2"/>
    <w:rsid w:val="00C81413"/>
    <w:rsid w:val="00C82FD4"/>
    <w:rsid w:val="00C832FD"/>
    <w:rsid w:val="00C83D0C"/>
    <w:rsid w:val="00C8446F"/>
    <w:rsid w:val="00C8508D"/>
    <w:rsid w:val="00C85595"/>
    <w:rsid w:val="00C855F1"/>
    <w:rsid w:val="00C85B49"/>
    <w:rsid w:val="00C869FC"/>
    <w:rsid w:val="00C912E8"/>
    <w:rsid w:val="00C9390F"/>
    <w:rsid w:val="00C93AD5"/>
    <w:rsid w:val="00C94F9D"/>
    <w:rsid w:val="00C9546F"/>
    <w:rsid w:val="00C9587E"/>
    <w:rsid w:val="00C9642B"/>
    <w:rsid w:val="00C972AA"/>
    <w:rsid w:val="00CA026F"/>
    <w:rsid w:val="00CA1CCC"/>
    <w:rsid w:val="00CA47DC"/>
    <w:rsid w:val="00CA510C"/>
    <w:rsid w:val="00CA5A0A"/>
    <w:rsid w:val="00CA653E"/>
    <w:rsid w:val="00CA7782"/>
    <w:rsid w:val="00CA795B"/>
    <w:rsid w:val="00CB03BB"/>
    <w:rsid w:val="00CB092C"/>
    <w:rsid w:val="00CB211F"/>
    <w:rsid w:val="00CB24EC"/>
    <w:rsid w:val="00CB2C0A"/>
    <w:rsid w:val="00CB343B"/>
    <w:rsid w:val="00CB3684"/>
    <w:rsid w:val="00CB47D2"/>
    <w:rsid w:val="00CB5E4A"/>
    <w:rsid w:val="00CB6690"/>
    <w:rsid w:val="00CC0B0E"/>
    <w:rsid w:val="00CC2FCD"/>
    <w:rsid w:val="00CC355C"/>
    <w:rsid w:val="00CC3BFA"/>
    <w:rsid w:val="00CC6614"/>
    <w:rsid w:val="00CC6D6F"/>
    <w:rsid w:val="00CC7014"/>
    <w:rsid w:val="00CC737E"/>
    <w:rsid w:val="00CD05CB"/>
    <w:rsid w:val="00CD0BDE"/>
    <w:rsid w:val="00CD1BE6"/>
    <w:rsid w:val="00CD51D3"/>
    <w:rsid w:val="00CD5D49"/>
    <w:rsid w:val="00CD5DE2"/>
    <w:rsid w:val="00CD6348"/>
    <w:rsid w:val="00CD78B2"/>
    <w:rsid w:val="00CD797A"/>
    <w:rsid w:val="00CE3627"/>
    <w:rsid w:val="00CE3A1D"/>
    <w:rsid w:val="00CE4E9E"/>
    <w:rsid w:val="00CE6C20"/>
    <w:rsid w:val="00CE77D2"/>
    <w:rsid w:val="00CF06F0"/>
    <w:rsid w:val="00CF0D7A"/>
    <w:rsid w:val="00CF14BE"/>
    <w:rsid w:val="00CF336D"/>
    <w:rsid w:val="00CF384F"/>
    <w:rsid w:val="00CF3AC0"/>
    <w:rsid w:val="00CF5099"/>
    <w:rsid w:val="00CF5DEE"/>
    <w:rsid w:val="00CF6A12"/>
    <w:rsid w:val="00CF701B"/>
    <w:rsid w:val="00CF7A3B"/>
    <w:rsid w:val="00CF7DA0"/>
    <w:rsid w:val="00D0050C"/>
    <w:rsid w:val="00D01820"/>
    <w:rsid w:val="00D024B2"/>
    <w:rsid w:val="00D025DD"/>
    <w:rsid w:val="00D0285A"/>
    <w:rsid w:val="00D02DFA"/>
    <w:rsid w:val="00D03569"/>
    <w:rsid w:val="00D03859"/>
    <w:rsid w:val="00D03DD6"/>
    <w:rsid w:val="00D040B4"/>
    <w:rsid w:val="00D044A5"/>
    <w:rsid w:val="00D04864"/>
    <w:rsid w:val="00D04A29"/>
    <w:rsid w:val="00D05101"/>
    <w:rsid w:val="00D05984"/>
    <w:rsid w:val="00D15051"/>
    <w:rsid w:val="00D15466"/>
    <w:rsid w:val="00D1573F"/>
    <w:rsid w:val="00D16A28"/>
    <w:rsid w:val="00D17098"/>
    <w:rsid w:val="00D17208"/>
    <w:rsid w:val="00D1735C"/>
    <w:rsid w:val="00D177AE"/>
    <w:rsid w:val="00D1799F"/>
    <w:rsid w:val="00D207B4"/>
    <w:rsid w:val="00D2156A"/>
    <w:rsid w:val="00D215B9"/>
    <w:rsid w:val="00D22642"/>
    <w:rsid w:val="00D23C2F"/>
    <w:rsid w:val="00D23C4A"/>
    <w:rsid w:val="00D24228"/>
    <w:rsid w:val="00D24580"/>
    <w:rsid w:val="00D2490D"/>
    <w:rsid w:val="00D30491"/>
    <w:rsid w:val="00D31510"/>
    <w:rsid w:val="00D3209D"/>
    <w:rsid w:val="00D33DB1"/>
    <w:rsid w:val="00D34D72"/>
    <w:rsid w:val="00D352D2"/>
    <w:rsid w:val="00D368EC"/>
    <w:rsid w:val="00D36C6F"/>
    <w:rsid w:val="00D370DB"/>
    <w:rsid w:val="00D37422"/>
    <w:rsid w:val="00D37AA9"/>
    <w:rsid w:val="00D37B1D"/>
    <w:rsid w:val="00D405B2"/>
    <w:rsid w:val="00D409E6"/>
    <w:rsid w:val="00D40A2C"/>
    <w:rsid w:val="00D412DC"/>
    <w:rsid w:val="00D416FC"/>
    <w:rsid w:val="00D41B8C"/>
    <w:rsid w:val="00D4326A"/>
    <w:rsid w:val="00D43F4D"/>
    <w:rsid w:val="00D475AB"/>
    <w:rsid w:val="00D47BB0"/>
    <w:rsid w:val="00D510F6"/>
    <w:rsid w:val="00D52746"/>
    <w:rsid w:val="00D535CF"/>
    <w:rsid w:val="00D55161"/>
    <w:rsid w:val="00D56DC0"/>
    <w:rsid w:val="00D57A44"/>
    <w:rsid w:val="00D57E25"/>
    <w:rsid w:val="00D6157F"/>
    <w:rsid w:val="00D61F3C"/>
    <w:rsid w:val="00D62137"/>
    <w:rsid w:val="00D62634"/>
    <w:rsid w:val="00D62E7C"/>
    <w:rsid w:val="00D633BF"/>
    <w:rsid w:val="00D646CB"/>
    <w:rsid w:val="00D6498B"/>
    <w:rsid w:val="00D655B7"/>
    <w:rsid w:val="00D668A8"/>
    <w:rsid w:val="00D674ED"/>
    <w:rsid w:val="00D70FDF"/>
    <w:rsid w:val="00D713E6"/>
    <w:rsid w:val="00D72307"/>
    <w:rsid w:val="00D73D32"/>
    <w:rsid w:val="00D7451A"/>
    <w:rsid w:val="00D75B06"/>
    <w:rsid w:val="00D7609D"/>
    <w:rsid w:val="00D76C94"/>
    <w:rsid w:val="00D778F9"/>
    <w:rsid w:val="00D77B81"/>
    <w:rsid w:val="00D77D3D"/>
    <w:rsid w:val="00D77FE8"/>
    <w:rsid w:val="00D80074"/>
    <w:rsid w:val="00D8058A"/>
    <w:rsid w:val="00D82C9E"/>
    <w:rsid w:val="00D82F25"/>
    <w:rsid w:val="00D82F42"/>
    <w:rsid w:val="00D8509E"/>
    <w:rsid w:val="00D85215"/>
    <w:rsid w:val="00D85A4F"/>
    <w:rsid w:val="00D85CCB"/>
    <w:rsid w:val="00D865C9"/>
    <w:rsid w:val="00D877FD"/>
    <w:rsid w:val="00D90125"/>
    <w:rsid w:val="00D901C0"/>
    <w:rsid w:val="00D90CF1"/>
    <w:rsid w:val="00D90F42"/>
    <w:rsid w:val="00D90FD7"/>
    <w:rsid w:val="00D91AC7"/>
    <w:rsid w:val="00D91FEF"/>
    <w:rsid w:val="00D93507"/>
    <w:rsid w:val="00D95767"/>
    <w:rsid w:val="00D95EB0"/>
    <w:rsid w:val="00D96436"/>
    <w:rsid w:val="00D97E35"/>
    <w:rsid w:val="00DA2870"/>
    <w:rsid w:val="00DA2E7D"/>
    <w:rsid w:val="00DA3B55"/>
    <w:rsid w:val="00DA41FE"/>
    <w:rsid w:val="00DA4918"/>
    <w:rsid w:val="00DA4D4A"/>
    <w:rsid w:val="00DA54AF"/>
    <w:rsid w:val="00DA5C41"/>
    <w:rsid w:val="00DA6DBF"/>
    <w:rsid w:val="00DA6EF9"/>
    <w:rsid w:val="00DA73B2"/>
    <w:rsid w:val="00DA73D5"/>
    <w:rsid w:val="00DA75CA"/>
    <w:rsid w:val="00DA7FA2"/>
    <w:rsid w:val="00DB0015"/>
    <w:rsid w:val="00DB084B"/>
    <w:rsid w:val="00DB0A5A"/>
    <w:rsid w:val="00DB1064"/>
    <w:rsid w:val="00DB1C09"/>
    <w:rsid w:val="00DB1DF4"/>
    <w:rsid w:val="00DB38F9"/>
    <w:rsid w:val="00DB4C76"/>
    <w:rsid w:val="00DB636A"/>
    <w:rsid w:val="00DB6A1B"/>
    <w:rsid w:val="00DB7C7A"/>
    <w:rsid w:val="00DC0A12"/>
    <w:rsid w:val="00DC0D5C"/>
    <w:rsid w:val="00DC1023"/>
    <w:rsid w:val="00DC13DF"/>
    <w:rsid w:val="00DC15F0"/>
    <w:rsid w:val="00DC457C"/>
    <w:rsid w:val="00DD00D5"/>
    <w:rsid w:val="00DD0E07"/>
    <w:rsid w:val="00DD1A2B"/>
    <w:rsid w:val="00DD2DD3"/>
    <w:rsid w:val="00DD5A19"/>
    <w:rsid w:val="00DD5EF4"/>
    <w:rsid w:val="00DD6B43"/>
    <w:rsid w:val="00DE2A32"/>
    <w:rsid w:val="00DE2E26"/>
    <w:rsid w:val="00DE3133"/>
    <w:rsid w:val="00DE35E7"/>
    <w:rsid w:val="00DE4DA5"/>
    <w:rsid w:val="00DE4E2E"/>
    <w:rsid w:val="00DE5225"/>
    <w:rsid w:val="00DE56E6"/>
    <w:rsid w:val="00DE6485"/>
    <w:rsid w:val="00DE787A"/>
    <w:rsid w:val="00DF1C76"/>
    <w:rsid w:val="00DF3C13"/>
    <w:rsid w:val="00DF4134"/>
    <w:rsid w:val="00DF4CD6"/>
    <w:rsid w:val="00DF6033"/>
    <w:rsid w:val="00DF6681"/>
    <w:rsid w:val="00DF6E10"/>
    <w:rsid w:val="00DF6E6D"/>
    <w:rsid w:val="00DF779C"/>
    <w:rsid w:val="00DF7A3C"/>
    <w:rsid w:val="00E01059"/>
    <w:rsid w:val="00E0423B"/>
    <w:rsid w:val="00E04914"/>
    <w:rsid w:val="00E04955"/>
    <w:rsid w:val="00E062E4"/>
    <w:rsid w:val="00E079D3"/>
    <w:rsid w:val="00E1025A"/>
    <w:rsid w:val="00E12CDA"/>
    <w:rsid w:val="00E133CC"/>
    <w:rsid w:val="00E139F0"/>
    <w:rsid w:val="00E1461E"/>
    <w:rsid w:val="00E14703"/>
    <w:rsid w:val="00E15146"/>
    <w:rsid w:val="00E15D61"/>
    <w:rsid w:val="00E20152"/>
    <w:rsid w:val="00E20971"/>
    <w:rsid w:val="00E2142F"/>
    <w:rsid w:val="00E21CBD"/>
    <w:rsid w:val="00E22E3E"/>
    <w:rsid w:val="00E23002"/>
    <w:rsid w:val="00E230F7"/>
    <w:rsid w:val="00E231CD"/>
    <w:rsid w:val="00E2444A"/>
    <w:rsid w:val="00E249BE"/>
    <w:rsid w:val="00E24ADC"/>
    <w:rsid w:val="00E25BF4"/>
    <w:rsid w:val="00E266F1"/>
    <w:rsid w:val="00E26F35"/>
    <w:rsid w:val="00E27239"/>
    <w:rsid w:val="00E27419"/>
    <w:rsid w:val="00E30344"/>
    <w:rsid w:val="00E30BAB"/>
    <w:rsid w:val="00E30D6B"/>
    <w:rsid w:val="00E318FE"/>
    <w:rsid w:val="00E31B0B"/>
    <w:rsid w:val="00E34F5B"/>
    <w:rsid w:val="00E355B7"/>
    <w:rsid w:val="00E3639A"/>
    <w:rsid w:val="00E36959"/>
    <w:rsid w:val="00E36E4C"/>
    <w:rsid w:val="00E37E60"/>
    <w:rsid w:val="00E426BC"/>
    <w:rsid w:val="00E42E62"/>
    <w:rsid w:val="00E44012"/>
    <w:rsid w:val="00E455CF"/>
    <w:rsid w:val="00E46A91"/>
    <w:rsid w:val="00E47B54"/>
    <w:rsid w:val="00E51BAA"/>
    <w:rsid w:val="00E51CDA"/>
    <w:rsid w:val="00E52659"/>
    <w:rsid w:val="00E52A73"/>
    <w:rsid w:val="00E55220"/>
    <w:rsid w:val="00E55B75"/>
    <w:rsid w:val="00E5748F"/>
    <w:rsid w:val="00E5790F"/>
    <w:rsid w:val="00E57B9E"/>
    <w:rsid w:val="00E61E91"/>
    <w:rsid w:val="00E62318"/>
    <w:rsid w:val="00E63CD8"/>
    <w:rsid w:val="00E64100"/>
    <w:rsid w:val="00E64FA4"/>
    <w:rsid w:val="00E65A7D"/>
    <w:rsid w:val="00E66C63"/>
    <w:rsid w:val="00E70A51"/>
    <w:rsid w:val="00E7148A"/>
    <w:rsid w:val="00E71D43"/>
    <w:rsid w:val="00E71F62"/>
    <w:rsid w:val="00E75179"/>
    <w:rsid w:val="00E753A3"/>
    <w:rsid w:val="00E7618D"/>
    <w:rsid w:val="00E76CC4"/>
    <w:rsid w:val="00E80940"/>
    <w:rsid w:val="00E80DF9"/>
    <w:rsid w:val="00E814D3"/>
    <w:rsid w:val="00E8188E"/>
    <w:rsid w:val="00E81EC9"/>
    <w:rsid w:val="00E82E9C"/>
    <w:rsid w:val="00E834B4"/>
    <w:rsid w:val="00E84BF9"/>
    <w:rsid w:val="00E872C3"/>
    <w:rsid w:val="00E91CAA"/>
    <w:rsid w:val="00E91CD5"/>
    <w:rsid w:val="00E929A5"/>
    <w:rsid w:val="00E93DF5"/>
    <w:rsid w:val="00E9510E"/>
    <w:rsid w:val="00E9610F"/>
    <w:rsid w:val="00E96926"/>
    <w:rsid w:val="00E979B1"/>
    <w:rsid w:val="00EA0A0F"/>
    <w:rsid w:val="00EA2B42"/>
    <w:rsid w:val="00EA3564"/>
    <w:rsid w:val="00EA3DEE"/>
    <w:rsid w:val="00EA4460"/>
    <w:rsid w:val="00EA4696"/>
    <w:rsid w:val="00EA48DF"/>
    <w:rsid w:val="00EA5EE9"/>
    <w:rsid w:val="00EA7DED"/>
    <w:rsid w:val="00EB037A"/>
    <w:rsid w:val="00EB09C1"/>
    <w:rsid w:val="00EB12BE"/>
    <w:rsid w:val="00EB33EA"/>
    <w:rsid w:val="00EB5F6E"/>
    <w:rsid w:val="00EB6709"/>
    <w:rsid w:val="00EC02E6"/>
    <w:rsid w:val="00EC0D13"/>
    <w:rsid w:val="00EC1D5C"/>
    <w:rsid w:val="00EC3490"/>
    <w:rsid w:val="00EC3ABC"/>
    <w:rsid w:val="00EC40ED"/>
    <w:rsid w:val="00EC4695"/>
    <w:rsid w:val="00EC4AC6"/>
    <w:rsid w:val="00EC6894"/>
    <w:rsid w:val="00EC6902"/>
    <w:rsid w:val="00EC76C5"/>
    <w:rsid w:val="00EC7C94"/>
    <w:rsid w:val="00ED0784"/>
    <w:rsid w:val="00ED2CD9"/>
    <w:rsid w:val="00ED2E52"/>
    <w:rsid w:val="00ED37FF"/>
    <w:rsid w:val="00ED3D0C"/>
    <w:rsid w:val="00ED512E"/>
    <w:rsid w:val="00ED51B2"/>
    <w:rsid w:val="00ED6A9C"/>
    <w:rsid w:val="00ED7B41"/>
    <w:rsid w:val="00EE1B93"/>
    <w:rsid w:val="00EE24CB"/>
    <w:rsid w:val="00EE34B2"/>
    <w:rsid w:val="00EE564F"/>
    <w:rsid w:val="00EE72E2"/>
    <w:rsid w:val="00EF0116"/>
    <w:rsid w:val="00EF0E56"/>
    <w:rsid w:val="00EF1129"/>
    <w:rsid w:val="00EF1A79"/>
    <w:rsid w:val="00EF23DA"/>
    <w:rsid w:val="00EF3001"/>
    <w:rsid w:val="00EF4E8D"/>
    <w:rsid w:val="00EF5414"/>
    <w:rsid w:val="00EF5879"/>
    <w:rsid w:val="00EF6588"/>
    <w:rsid w:val="00F0038E"/>
    <w:rsid w:val="00F01EE8"/>
    <w:rsid w:val="00F02C9A"/>
    <w:rsid w:val="00F02DA0"/>
    <w:rsid w:val="00F033A3"/>
    <w:rsid w:val="00F03488"/>
    <w:rsid w:val="00F0487F"/>
    <w:rsid w:val="00F049E6"/>
    <w:rsid w:val="00F053A0"/>
    <w:rsid w:val="00F062EE"/>
    <w:rsid w:val="00F06683"/>
    <w:rsid w:val="00F06ECC"/>
    <w:rsid w:val="00F07CBA"/>
    <w:rsid w:val="00F105D6"/>
    <w:rsid w:val="00F10999"/>
    <w:rsid w:val="00F1241A"/>
    <w:rsid w:val="00F126AC"/>
    <w:rsid w:val="00F12BB3"/>
    <w:rsid w:val="00F12D40"/>
    <w:rsid w:val="00F149F1"/>
    <w:rsid w:val="00F1562C"/>
    <w:rsid w:val="00F15E03"/>
    <w:rsid w:val="00F16905"/>
    <w:rsid w:val="00F16CA6"/>
    <w:rsid w:val="00F2039F"/>
    <w:rsid w:val="00F2074B"/>
    <w:rsid w:val="00F22D60"/>
    <w:rsid w:val="00F23930"/>
    <w:rsid w:val="00F267DE"/>
    <w:rsid w:val="00F26909"/>
    <w:rsid w:val="00F30289"/>
    <w:rsid w:val="00F308D0"/>
    <w:rsid w:val="00F3175A"/>
    <w:rsid w:val="00F323A8"/>
    <w:rsid w:val="00F32528"/>
    <w:rsid w:val="00F32765"/>
    <w:rsid w:val="00F327B6"/>
    <w:rsid w:val="00F34EF1"/>
    <w:rsid w:val="00F3502F"/>
    <w:rsid w:val="00F35A70"/>
    <w:rsid w:val="00F36C54"/>
    <w:rsid w:val="00F37DCF"/>
    <w:rsid w:val="00F41CB9"/>
    <w:rsid w:val="00F42EE5"/>
    <w:rsid w:val="00F43072"/>
    <w:rsid w:val="00F4478E"/>
    <w:rsid w:val="00F44B9C"/>
    <w:rsid w:val="00F45805"/>
    <w:rsid w:val="00F476C2"/>
    <w:rsid w:val="00F47A6C"/>
    <w:rsid w:val="00F502EC"/>
    <w:rsid w:val="00F51ACE"/>
    <w:rsid w:val="00F520C6"/>
    <w:rsid w:val="00F5212C"/>
    <w:rsid w:val="00F530D3"/>
    <w:rsid w:val="00F532B1"/>
    <w:rsid w:val="00F53D0F"/>
    <w:rsid w:val="00F54FA7"/>
    <w:rsid w:val="00F55C47"/>
    <w:rsid w:val="00F56665"/>
    <w:rsid w:val="00F57F0D"/>
    <w:rsid w:val="00F602A0"/>
    <w:rsid w:val="00F618B3"/>
    <w:rsid w:val="00F62894"/>
    <w:rsid w:val="00F63883"/>
    <w:rsid w:val="00F63D02"/>
    <w:rsid w:val="00F64871"/>
    <w:rsid w:val="00F65000"/>
    <w:rsid w:val="00F6509D"/>
    <w:rsid w:val="00F655CE"/>
    <w:rsid w:val="00F6638B"/>
    <w:rsid w:val="00F67A15"/>
    <w:rsid w:val="00F67A5B"/>
    <w:rsid w:val="00F70781"/>
    <w:rsid w:val="00F720B1"/>
    <w:rsid w:val="00F7241D"/>
    <w:rsid w:val="00F72A47"/>
    <w:rsid w:val="00F74B19"/>
    <w:rsid w:val="00F76419"/>
    <w:rsid w:val="00F80617"/>
    <w:rsid w:val="00F80CDF"/>
    <w:rsid w:val="00F811BB"/>
    <w:rsid w:val="00F84397"/>
    <w:rsid w:val="00F84B60"/>
    <w:rsid w:val="00F85700"/>
    <w:rsid w:val="00F85D02"/>
    <w:rsid w:val="00F86C3F"/>
    <w:rsid w:val="00F86CFC"/>
    <w:rsid w:val="00F875DD"/>
    <w:rsid w:val="00F9062A"/>
    <w:rsid w:val="00F92DC4"/>
    <w:rsid w:val="00F946B7"/>
    <w:rsid w:val="00F96334"/>
    <w:rsid w:val="00F97450"/>
    <w:rsid w:val="00FA0372"/>
    <w:rsid w:val="00FA16AA"/>
    <w:rsid w:val="00FA257A"/>
    <w:rsid w:val="00FA30F8"/>
    <w:rsid w:val="00FA42E0"/>
    <w:rsid w:val="00FA4E6B"/>
    <w:rsid w:val="00FA55A2"/>
    <w:rsid w:val="00FA629E"/>
    <w:rsid w:val="00FA6A31"/>
    <w:rsid w:val="00FA6D81"/>
    <w:rsid w:val="00FA7D80"/>
    <w:rsid w:val="00FB219F"/>
    <w:rsid w:val="00FB3EE0"/>
    <w:rsid w:val="00FB5C34"/>
    <w:rsid w:val="00FB5D66"/>
    <w:rsid w:val="00FB6F81"/>
    <w:rsid w:val="00FB7591"/>
    <w:rsid w:val="00FC0995"/>
    <w:rsid w:val="00FC1419"/>
    <w:rsid w:val="00FC1574"/>
    <w:rsid w:val="00FC2A1B"/>
    <w:rsid w:val="00FC3A9F"/>
    <w:rsid w:val="00FC4018"/>
    <w:rsid w:val="00FC4B60"/>
    <w:rsid w:val="00FC589C"/>
    <w:rsid w:val="00FC618A"/>
    <w:rsid w:val="00FC7839"/>
    <w:rsid w:val="00FC7990"/>
    <w:rsid w:val="00FC7C7D"/>
    <w:rsid w:val="00FD0007"/>
    <w:rsid w:val="00FD0BE5"/>
    <w:rsid w:val="00FD1C3E"/>
    <w:rsid w:val="00FD242D"/>
    <w:rsid w:val="00FD35BB"/>
    <w:rsid w:val="00FD416F"/>
    <w:rsid w:val="00FD44BE"/>
    <w:rsid w:val="00FD4CF7"/>
    <w:rsid w:val="00FD5256"/>
    <w:rsid w:val="00FD5480"/>
    <w:rsid w:val="00FD5C17"/>
    <w:rsid w:val="00FE1AEC"/>
    <w:rsid w:val="00FE249E"/>
    <w:rsid w:val="00FE2D18"/>
    <w:rsid w:val="00FE4B99"/>
    <w:rsid w:val="00FE5FDF"/>
    <w:rsid w:val="00FF0063"/>
    <w:rsid w:val="00FF04CC"/>
    <w:rsid w:val="00FF114B"/>
    <w:rsid w:val="00FF256F"/>
    <w:rsid w:val="00FF35C2"/>
    <w:rsid w:val="00FF36DD"/>
    <w:rsid w:val="00FF3DD1"/>
    <w:rsid w:val="00FF40AB"/>
    <w:rsid w:val="00FF40F1"/>
    <w:rsid w:val="00FF4971"/>
    <w:rsid w:val="00FF4E70"/>
    <w:rsid w:val="00FF5CBC"/>
    <w:rsid w:val="00FF5F42"/>
    <w:rsid w:val="00FF6136"/>
    <w:rsid w:val="00FF6D7A"/>
    <w:rsid w:val="03473D0C"/>
    <w:rsid w:val="0805125F"/>
    <w:rsid w:val="0B8A1696"/>
    <w:rsid w:val="1E389313"/>
    <w:rsid w:val="27DBF4A2"/>
    <w:rsid w:val="3D1EE336"/>
    <w:rsid w:val="4227AEE3"/>
    <w:rsid w:val="525B4A4E"/>
    <w:rsid w:val="54520803"/>
    <w:rsid w:val="5B472329"/>
    <w:rsid w:val="5BBDC229"/>
    <w:rsid w:val="5E0C9459"/>
    <w:rsid w:val="5FCFDD47"/>
    <w:rsid w:val="635A04CC"/>
    <w:rsid w:val="68D7C140"/>
    <w:rsid w:val="6DBFE518"/>
    <w:rsid w:val="785F077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B8108"/>
  <w15:docId w15:val="{622BDBF8-9CBB-4426-AE81-C78945FFC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053"/>
  </w:style>
  <w:style w:type="paragraph" w:styleId="Heading1">
    <w:name w:val="heading 1"/>
    <w:basedOn w:val="Normal"/>
    <w:next w:val="Normal"/>
    <w:link w:val="Heading1Char"/>
    <w:uiPriority w:val="9"/>
    <w:qFormat/>
    <w:rsid w:val="00B514BE"/>
    <w:pPr>
      <w:pageBreakBefore/>
      <w:pBdr>
        <w:top w:val="single" w:sz="24" w:space="0" w:color="E48312" w:themeColor="accent1"/>
        <w:left w:val="single" w:sz="24" w:space="0" w:color="E48312" w:themeColor="accent1"/>
        <w:bottom w:val="single" w:sz="24" w:space="0" w:color="E48312" w:themeColor="accent1"/>
        <w:right w:val="single" w:sz="24" w:space="0" w:color="E48312" w:themeColor="accent1"/>
      </w:pBdr>
      <w:shd w:val="clear" w:color="auto" w:fill="E4831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D2053"/>
    <w:pPr>
      <w:pBdr>
        <w:top w:val="single" w:sz="24" w:space="0" w:color="FBE6CD" w:themeColor="accent1" w:themeTint="33"/>
        <w:left w:val="single" w:sz="24" w:space="0" w:color="FBE6CD" w:themeColor="accent1" w:themeTint="33"/>
        <w:bottom w:val="single" w:sz="24" w:space="0" w:color="FBE6CD" w:themeColor="accent1" w:themeTint="33"/>
        <w:right w:val="single" w:sz="24" w:space="0" w:color="FBE6CD" w:themeColor="accent1" w:themeTint="33"/>
      </w:pBdr>
      <w:shd w:val="clear" w:color="auto" w:fill="FBE6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D2053"/>
    <w:pPr>
      <w:pBdr>
        <w:top w:val="single" w:sz="6" w:space="2" w:color="E48312" w:themeColor="accent1"/>
      </w:pBdr>
      <w:spacing w:before="300" w:after="0"/>
      <w:outlineLvl w:val="2"/>
    </w:pPr>
    <w:rPr>
      <w:caps/>
      <w:color w:val="714109" w:themeColor="accent1" w:themeShade="7F"/>
      <w:spacing w:val="15"/>
    </w:rPr>
  </w:style>
  <w:style w:type="paragraph" w:styleId="Heading4">
    <w:name w:val="heading 4"/>
    <w:basedOn w:val="Normal"/>
    <w:next w:val="Normal"/>
    <w:link w:val="Heading4Char"/>
    <w:uiPriority w:val="9"/>
    <w:unhideWhenUsed/>
    <w:qFormat/>
    <w:rsid w:val="002D2053"/>
    <w:pPr>
      <w:pBdr>
        <w:top w:val="dotted" w:sz="6" w:space="2" w:color="E48312" w:themeColor="accent1"/>
      </w:pBdr>
      <w:spacing w:before="200" w:after="0"/>
      <w:outlineLvl w:val="3"/>
    </w:pPr>
    <w:rPr>
      <w:caps/>
      <w:color w:val="AA610D" w:themeColor="accent1" w:themeShade="BF"/>
      <w:spacing w:val="10"/>
    </w:rPr>
  </w:style>
  <w:style w:type="paragraph" w:styleId="Heading5">
    <w:name w:val="heading 5"/>
    <w:basedOn w:val="Normal"/>
    <w:next w:val="Normal"/>
    <w:link w:val="Heading5Char"/>
    <w:uiPriority w:val="9"/>
    <w:unhideWhenUsed/>
    <w:qFormat/>
    <w:rsid w:val="002D2053"/>
    <w:pPr>
      <w:pBdr>
        <w:bottom w:val="single" w:sz="6" w:space="1" w:color="E48312" w:themeColor="accent1"/>
      </w:pBdr>
      <w:spacing w:before="200" w:after="0"/>
      <w:outlineLvl w:val="4"/>
    </w:pPr>
    <w:rPr>
      <w:caps/>
      <w:color w:val="AA610D" w:themeColor="accent1" w:themeShade="BF"/>
      <w:spacing w:val="10"/>
    </w:rPr>
  </w:style>
  <w:style w:type="paragraph" w:styleId="Heading6">
    <w:name w:val="heading 6"/>
    <w:basedOn w:val="Normal"/>
    <w:next w:val="Normal"/>
    <w:link w:val="Heading6Char"/>
    <w:uiPriority w:val="9"/>
    <w:unhideWhenUsed/>
    <w:qFormat/>
    <w:rsid w:val="002D2053"/>
    <w:pPr>
      <w:pBdr>
        <w:bottom w:val="dotted" w:sz="6" w:space="1" w:color="E48312" w:themeColor="accent1"/>
      </w:pBdr>
      <w:spacing w:before="200" w:after="0"/>
      <w:outlineLvl w:val="5"/>
    </w:pPr>
    <w:rPr>
      <w:caps/>
      <w:color w:val="AA610D" w:themeColor="accent1" w:themeShade="BF"/>
      <w:spacing w:val="10"/>
    </w:rPr>
  </w:style>
  <w:style w:type="paragraph" w:styleId="Heading7">
    <w:name w:val="heading 7"/>
    <w:basedOn w:val="Normal"/>
    <w:next w:val="Normal"/>
    <w:link w:val="Heading7Char"/>
    <w:uiPriority w:val="9"/>
    <w:semiHidden/>
    <w:unhideWhenUsed/>
    <w:qFormat/>
    <w:rsid w:val="002D2053"/>
    <w:pPr>
      <w:spacing w:before="200" w:after="0"/>
      <w:outlineLvl w:val="6"/>
    </w:pPr>
    <w:rPr>
      <w:caps/>
      <w:color w:val="AA610D" w:themeColor="accent1" w:themeShade="BF"/>
      <w:spacing w:val="10"/>
    </w:rPr>
  </w:style>
  <w:style w:type="paragraph" w:styleId="Heading8">
    <w:name w:val="heading 8"/>
    <w:basedOn w:val="Normal"/>
    <w:next w:val="Normal"/>
    <w:link w:val="Heading8Char"/>
    <w:uiPriority w:val="9"/>
    <w:semiHidden/>
    <w:unhideWhenUsed/>
    <w:qFormat/>
    <w:rsid w:val="002D205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D205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4BE"/>
    <w:rPr>
      <w:caps/>
      <w:color w:val="FFFFFF" w:themeColor="background1"/>
      <w:spacing w:val="15"/>
      <w:sz w:val="22"/>
      <w:szCs w:val="22"/>
      <w:shd w:val="clear" w:color="auto" w:fill="E48312" w:themeFill="accent1"/>
    </w:rPr>
  </w:style>
  <w:style w:type="character" w:styleId="CommentReference">
    <w:name w:val="annotation reference"/>
    <w:basedOn w:val="DefaultParagraphFont"/>
    <w:uiPriority w:val="99"/>
    <w:semiHidden/>
    <w:unhideWhenUsed/>
    <w:rsid w:val="0075461B"/>
    <w:rPr>
      <w:sz w:val="16"/>
      <w:szCs w:val="16"/>
    </w:rPr>
  </w:style>
  <w:style w:type="paragraph" w:styleId="CommentText">
    <w:name w:val="annotation text"/>
    <w:basedOn w:val="Normal"/>
    <w:link w:val="CommentTextChar"/>
    <w:uiPriority w:val="99"/>
    <w:semiHidden/>
    <w:unhideWhenUsed/>
    <w:rsid w:val="0075461B"/>
    <w:pPr>
      <w:spacing w:line="240" w:lineRule="auto"/>
    </w:pPr>
  </w:style>
  <w:style w:type="character" w:customStyle="1" w:styleId="CommentTextChar">
    <w:name w:val="Comment Text Char"/>
    <w:basedOn w:val="DefaultParagraphFont"/>
    <w:link w:val="CommentText"/>
    <w:uiPriority w:val="99"/>
    <w:semiHidden/>
    <w:rsid w:val="0075461B"/>
    <w:rPr>
      <w:sz w:val="26"/>
    </w:rPr>
  </w:style>
  <w:style w:type="paragraph" w:styleId="CommentSubject">
    <w:name w:val="annotation subject"/>
    <w:basedOn w:val="CommentText"/>
    <w:next w:val="CommentText"/>
    <w:link w:val="CommentSubjectChar"/>
    <w:uiPriority w:val="99"/>
    <w:semiHidden/>
    <w:unhideWhenUsed/>
    <w:rsid w:val="0075461B"/>
    <w:rPr>
      <w:b/>
      <w:bCs/>
    </w:rPr>
  </w:style>
  <w:style w:type="character" w:customStyle="1" w:styleId="CommentSubjectChar">
    <w:name w:val="Comment Subject Char"/>
    <w:basedOn w:val="CommentTextChar"/>
    <w:link w:val="CommentSubject"/>
    <w:uiPriority w:val="99"/>
    <w:semiHidden/>
    <w:rsid w:val="0075461B"/>
    <w:rPr>
      <w:b/>
      <w:bCs/>
      <w:sz w:val="26"/>
    </w:rPr>
  </w:style>
  <w:style w:type="paragraph" w:styleId="BalloonText">
    <w:name w:val="Balloon Text"/>
    <w:basedOn w:val="Normal"/>
    <w:link w:val="BalloonTextChar"/>
    <w:uiPriority w:val="99"/>
    <w:semiHidden/>
    <w:unhideWhenUsed/>
    <w:rsid w:val="007546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61B"/>
    <w:rPr>
      <w:rFonts w:ascii="Segoe UI" w:hAnsi="Segoe UI" w:cs="Segoe UI"/>
      <w:sz w:val="18"/>
      <w:szCs w:val="18"/>
    </w:rPr>
  </w:style>
  <w:style w:type="paragraph" w:styleId="Header">
    <w:name w:val="header"/>
    <w:basedOn w:val="Normal"/>
    <w:link w:val="HeaderChar"/>
    <w:uiPriority w:val="99"/>
    <w:unhideWhenUsed/>
    <w:rsid w:val="007546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61B"/>
    <w:rPr>
      <w:sz w:val="26"/>
    </w:rPr>
  </w:style>
  <w:style w:type="paragraph" w:styleId="Footer">
    <w:name w:val="footer"/>
    <w:basedOn w:val="Normal"/>
    <w:link w:val="FooterChar"/>
    <w:uiPriority w:val="99"/>
    <w:unhideWhenUsed/>
    <w:rsid w:val="007546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61B"/>
    <w:rPr>
      <w:sz w:val="26"/>
    </w:rPr>
  </w:style>
  <w:style w:type="table" w:styleId="TableGrid">
    <w:name w:val="Table Grid"/>
    <w:basedOn w:val="TableNormal"/>
    <w:uiPriority w:val="39"/>
    <w:rsid w:val="007546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D2053"/>
    <w:rPr>
      <w:caps/>
      <w:spacing w:val="15"/>
      <w:shd w:val="clear" w:color="auto" w:fill="FBE6CD" w:themeFill="accent1" w:themeFillTint="33"/>
    </w:rPr>
  </w:style>
  <w:style w:type="paragraph" w:styleId="TOCHeading">
    <w:name w:val="TOC Heading"/>
    <w:basedOn w:val="Heading1"/>
    <w:next w:val="Normal"/>
    <w:uiPriority w:val="39"/>
    <w:unhideWhenUsed/>
    <w:qFormat/>
    <w:rsid w:val="002D2053"/>
    <w:pPr>
      <w:outlineLvl w:val="9"/>
    </w:pPr>
  </w:style>
  <w:style w:type="paragraph" w:styleId="TOC1">
    <w:name w:val="toc 1"/>
    <w:basedOn w:val="Normal"/>
    <w:next w:val="Normal"/>
    <w:autoRedefine/>
    <w:uiPriority w:val="39"/>
    <w:unhideWhenUsed/>
    <w:rsid w:val="0075461B"/>
    <w:pPr>
      <w:spacing w:after="100"/>
    </w:pPr>
  </w:style>
  <w:style w:type="paragraph" w:styleId="TOC2">
    <w:name w:val="toc 2"/>
    <w:basedOn w:val="Normal"/>
    <w:next w:val="Normal"/>
    <w:autoRedefine/>
    <w:uiPriority w:val="39"/>
    <w:unhideWhenUsed/>
    <w:rsid w:val="0075461B"/>
    <w:pPr>
      <w:spacing w:after="100"/>
      <w:ind w:left="220"/>
    </w:pPr>
  </w:style>
  <w:style w:type="character" w:styleId="Hyperlink">
    <w:name w:val="Hyperlink"/>
    <w:basedOn w:val="DefaultParagraphFont"/>
    <w:uiPriority w:val="99"/>
    <w:unhideWhenUsed/>
    <w:rsid w:val="0075461B"/>
    <w:rPr>
      <w:color w:val="2998E3" w:themeColor="hyperlink"/>
      <w:u w:val="single"/>
    </w:rPr>
  </w:style>
  <w:style w:type="paragraph" w:styleId="ListParagraph">
    <w:name w:val="List Paragraph"/>
    <w:basedOn w:val="Normal"/>
    <w:uiPriority w:val="34"/>
    <w:qFormat/>
    <w:rsid w:val="0075461B"/>
    <w:pPr>
      <w:ind w:left="720"/>
      <w:contextualSpacing/>
    </w:pPr>
  </w:style>
  <w:style w:type="character" w:customStyle="1" w:styleId="Heading3Char">
    <w:name w:val="Heading 3 Char"/>
    <w:basedOn w:val="DefaultParagraphFont"/>
    <w:link w:val="Heading3"/>
    <w:uiPriority w:val="9"/>
    <w:rsid w:val="002D2053"/>
    <w:rPr>
      <w:caps/>
      <w:color w:val="714109" w:themeColor="accent1" w:themeShade="7F"/>
      <w:spacing w:val="15"/>
    </w:rPr>
  </w:style>
  <w:style w:type="character" w:customStyle="1" w:styleId="Heading4Char">
    <w:name w:val="Heading 4 Char"/>
    <w:basedOn w:val="DefaultParagraphFont"/>
    <w:link w:val="Heading4"/>
    <w:uiPriority w:val="9"/>
    <w:rsid w:val="002D2053"/>
    <w:rPr>
      <w:caps/>
      <w:color w:val="AA610D" w:themeColor="accent1" w:themeShade="BF"/>
      <w:spacing w:val="10"/>
    </w:rPr>
  </w:style>
  <w:style w:type="character" w:customStyle="1" w:styleId="Heading5Char">
    <w:name w:val="Heading 5 Char"/>
    <w:basedOn w:val="DefaultParagraphFont"/>
    <w:link w:val="Heading5"/>
    <w:uiPriority w:val="9"/>
    <w:rsid w:val="002D2053"/>
    <w:rPr>
      <w:caps/>
      <w:color w:val="AA610D" w:themeColor="accent1" w:themeShade="BF"/>
      <w:spacing w:val="10"/>
    </w:rPr>
  </w:style>
  <w:style w:type="character" w:customStyle="1" w:styleId="Heading6Char">
    <w:name w:val="Heading 6 Char"/>
    <w:basedOn w:val="DefaultParagraphFont"/>
    <w:link w:val="Heading6"/>
    <w:uiPriority w:val="9"/>
    <w:rsid w:val="002D2053"/>
    <w:rPr>
      <w:caps/>
      <w:color w:val="AA610D" w:themeColor="accent1" w:themeShade="BF"/>
      <w:spacing w:val="10"/>
    </w:rPr>
  </w:style>
  <w:style w:type="character" w:customStyle="1" w:styleId="Heading7Char">
    <w:name w:val="Heading 7 Char"/>
    <w:basedOn w:val="DefaultParagraphFont"/>
    <w:link w:val="Heading7"/>
    <w:uiPriority w:val="9"/>
    <w:semiHidden/>
    <w:rsid w:val="002D2053"/>
    <w:rPr>
      <w:caps/>
      <w:color w:val="AA610D" w:themeColor="accent1" w:themeShade="BF"/>
      <w:spacing w:val="10"/>
    </w:rPr>
  </w:style>
  <w:style w:type="character" w:customStyle="1" w:styleId="Heading8Char">
    <w:name w:val="Heading 8 Char"/>
    <w:basedOn w:val="DefaultParagraphFont"/>
    <w:link w:val="Heading8"/>
    <w:uiPriority w:val="9"/>
    <w:semiHidden/>
    <w:rsid w:val="002D2053"/>
    <w:rPr>
      <w:caps/>
      <w:spacing w:val="10"/>
      <w:sz w:val="18"/>
      <w:szCs w:val="18"/>
    </w:rPr>
  </w:style>
  <w:style w:type="character" w:customStyle="1" w:styleId="Heading9Char">
    <w:name w:val="Heading 9 Char"/>
    <w:basedOn w:val="DefaultParagraphFont"/>
    <w:link w:val="Heading9"/>
    <w:uiPriority w:val="9"/>
    <w:semiHidden/>
    <w:rsid w:val="002D2053"/>
    <w:rPr>
      <w:i/>
      <w:iCs/>
      <w:caps/>
      <w:spacing w:val="10"/>
      <w:sz w:val="18"/>
      <w:szCs w:val="18"/>
    </w:rPr>
  </w:style>
  <w:style w:type="paragraph" w:styleId="Caption">
    <w:name w:val="caption"/>
    <w:basedOn w:val="Normal"/>
    <w:next w:val="Normal"/>
    <w:uiPriority w:val="35"/>
    <w:unhideWhenUsed/>
    <w:qFormat/>
    <w:rsid w:val="002D2053"/>
    <w:rPr>
      <w:b/>
      <w:bCs/>
      <w:color w:val="AA610D" w:themeColor="accent1" w:themeShade="BF"/>
      <w:sz w:val="16"/>
      <w:szCs w:val="16"/>
    </w:rPr>
  </w:style>
  <w:style w:type="paragraph" w:styleId="Title">
    <w:name w:val="Title"/>
    <w:basedOn w:val="Normal"/>
    <w:next w:val="Normal"/>
    <w:link w:val="TitleChar"/>
    <w:uiPriority w:val="10"/>
    <w:qFormat/>
    <w:rsid w:val="002D2053"/>
    <w:pPr>
      <w:spacing w:before="0" w:after="0"/>
    </w:pPr>
    <w:rPr>
      <w:rFonts w:asciiTheme="majorHAnsi" w:eastAsiaTheme="majorEastAsia" w:hAnsiTheme="majorHAnsi" w:cstheme="majorBidi"/>
      <w:caps/>
      <w:color w:val="E48312" w:themeColor="accent1"/>
      <w:spacing w:val="10"/>
      <w:sz w:val="52"/>
      <w:szCs w:val="52"/>
    </w:rPr>
  </w:style>
  <w:style w:type="character" w:customStyle="1" w:styleId="TitleChar">
    <w:name w:val="Title Char"/>
    <w:basedOn w:val="DefaultParagraphFont"/>
    <w:link w:val="Title"/>
    <w:uiPriority w:val="10"/>
    <w:rsid w:val="002D2053"/>
    <w:rPr>
      <w:rFonts w:asciiTheme="majorHAnsi" w:eastAsiaTheme="majorEastAsia" w:hAnsiTheme="majorHAnsi" w:cstheme="majorBidi"/>
      <w:caps/>
      <w:color w:val="E48312" w:themeColor="accent1"/>
      <w:spacing w:val="10"/>
      <w:sz w:val="52"/>
      <w:szCs w:val="52"/>
    </w:rPr>
  </w:style>
  <w:style w:type="paragraph" w:styleId="Subtitle">
    <w:name w:val="Subtitle"/>
    <w:basedOn w:val="Normal"/>
    <w:next w:val="Normal"/>
    <w:link w:val="SubtitleChar"/>
    <w:uiPriority w:val="11"/>
    <w:qFormat/>
    <w:rsid w:val="002D205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D2053"/>
    <w:rPr>
      <w:caps/>
      <w:color w:val="595959" w:themeColor="text1" w:themeTint="A6"/>
      <w:spacing w:val="10"/>
      <w:sz w:val="21"/>
      <w:szCs w:val="21"/>
    </w:rPr>
  </w:style>
  <w:style w:type="character" w:styleId="Strong">
    <w:name w:val="Strong"/>
    <w:uiPriority w:val="22"/>
    <w:qFormat/>
    <w:rsid w:val="002D2053"/>
    <w:rPr>
      <w:b/>
      <w:bCs/>
    </w:rPr>
  </w:style>
  <w:style w:type="character" w:styleId="Emphasis">
    <w:name w:val="Emphasis"/>
    <w:uiPriority w:val="20"/>
    <w:qFormat/>
    <w:rsid w:val="002D2053"/>
    <w:rPr>
      <w:caps/>
      <w:color w:val="714109" w:themeColor="accent1" w:themeShade="7F"/>
      <w:spacing w:val="5"/>
    </w:rPr>
  </w:style>
  <w:style w:type="paragraph" w:styleId="NoSpacing">
    <w:name w:val="No Spacing"/>
    <w:link w:val="NoSpacingChar"/>
    <w:uiPriority w:val="1"/>
    <w:qFormat/>
    <w:rsid w:val="002D2053"/>
    <w:pPr>
      <w:spacing w:after="0" w:line="240" w:lineRule="auto"/>
    </w:pPr>
  </w:style>
  <w:style w:type="paragraph" w:styleId="Quote">
    <w:name w:val="Quote"/>
    <w:basedOn w:val="Normal"/>
    <w:next w:val="Normal"/>
    <w:link w:val="QuoteChar"/>
    <w:uiPriority w:val="29"/>
    <w:qFormat/>
    <w:rsid w:val="002D2053"/>
    <w:rPr>
      <w:i/>
      <w:iCs/>
      <w:sz w:val="24"/>
      <w:szCs w:val="24"/>
    </w:rPr>
  </w:style>
  <w:style w:type="character" w:customStyle="1" w:styleId="QuoteChar">
    <w:name w:val="Quote Char"/>
    <w:basedOn w:val="DefaultParagraphFont"/>
    <w:link w:val="Quote"/>
    <w:uiPriority w:val="29"/>
    <w:rsid w:val="002D2053"/>
    <w:rPr>
      <w:i/>
      <w:iCs/>
      <w:sz w:val="24"/>
      <w:szCs w:val="24"/>
    </w:rPr>
  </w:style>
  <w:style w:type="paragraph" w:styleId="IntenseQuote">
    <w:name w:val="Intense Quote"/>
    <w:basedOn w:val="Normal"/>
    <w:next w:val="Normal"/>
    <w:link w:val="IntenseQuoteChar"/>
    <w:uiPriority w:val="30"/>
    <w:qFormat/>
    <w:rsid w:val="002D2053"/>
    <w:pPr>
      <w:spacing w:before="240" w:after="240" w:line="240" w:lineRule="auto"/>
      <w:ind w:left="1080" w:right="1080"/>
      <w:jc w:val="center"/>
    </w:pPr>
    <w:rPr>
      <w:color w:val="E48312" w:themeColor="accent1"/>
      <w:sz w:val="24"/>
      <w:szCs w:val="24"/>
    </w:rPr>
  </w:style>
  <w:style w:type="character" w:customStyle="1" w:styleId="IntenseQuoteChar">
    <w:name w:val="Intense Quote Char"/>
    <w:basedOn w:val="DefaultParagraphFont"/>
    <w:link w:val="IntenseQuote"/>
    <w:uiPriority w:val="30"/>
    <w:rsid w:val="002D2053"/>
    <w:rPr>
      <w:color w:val="E48312" w:themeColor="accent1"/>
      <w:sz w:val="24"/>
      <w:szCs w:val="24"/>
    </w:rPr>
  </w:style>
  <w:style w:type="character" w:styleId="SubtleEmphasis">
    <w:name w:val="Subtle Emphasis"/>
    <w:uiPriority w:val="19"/>
    <w:qFormat/>
    <w:rsid w:val="002D2053"/>
    <w:rPr>
      <w:i/>
      <w:iCs/>
      <w:color w:val="714109" w:themeColor="accent1" w:themeShade="7F"/>
    </w:rPr>
  </w:style>
  <w:style w:type="character" w:styleId="IntenseEmphasis">
    <w:name w:val="Intense Emphasis"/>
    <w:uiPriority w:val="21"/>
    <w:qFormat/>
    <w:rsid w:val="002D2053"/>
    <w:rPr>
      <w:b/>
      <w:bCs/>
      <w:caps/>
      <w:color w:val="714109" w:themeColor="accent1" w:themeShade="7F"/>
      <w:spacing w:val="10"/>
    </w:rPr>
  </w:style>
  <w:style w:type="character" w:styleId="SubtleReference">
    <w:name w:val="Subtle Reference"/>
    <w:uiPriority w:val="31"/>
    <w:qFormat/>
    <w:rsid w:val="002D2053"/>
    <w:rPr>
      <w:b/>
      <w:bCs/>
      <w:color w:val="E48312" w:themeColor="accent1"/>
    </w:rPr>
  </w:style>
  <w:style w:type="character" w:styleId="IntenseReference">
    <w:name w:val="Intense Reference"/>
    <w:uiPriority w:val="32"/>
    <w:qFormat/>
    <w:rsid w:val="002D2053"/>
    <w:rPr>
      <w:b/>
      <w:bCs/>
      <w:i/>
      <w:iCs/>
      <w:caps/>
      <w:color w:val="E48312" w:themeColor="accent1"/>
    </w:rPr>
  </w:style>
  <w:style w:type="character" w:styleId="BookTitle">
    <w:name w:val="Book Title"/>
    <w:uiPriority w:val="33"/>
    <w:qFormat/>
    <w:rsid w:val="002D2053"/>
    <w:rPr>
      <w:b/>
      <w:bCs/>
      <w:i/>
      <w:iCs/>
      <w:spacing w:val="0"/>
    </w:rPr>
  </w:style>
  <w:style w:type="character" w:customStyle="1" w:styleId="NoSpacingChar">
    <w:name w:val="No Spacing Char"/>
    <w:basedOn w:val="DefaultParagraphFont"/>
    <w:link w:val="NoSpacing"/>
    <w:uiPriority w:val="1"/>
    <w:rsid w:val="0075461B"/>
  </w:style>
  <w:style w:type="character" w:customStyle="1" w:styleId="tgc">
    <w:name w:val="_tgc"/>
    <w:basedOn w:val="DefaultParagraphFont"/>
    <w:rsid w:val="0075461B"/>
  </w:style>
  <w:style w:type="table" w:customStyle="1" w:styleId="CodeTable">
    <w:name w:val="Code Table"/>
    <w:basedOn w:val="TableNormal"/>
    <w:uiPriority w:val="99"/>
    <w:rsid w:val="0075461B"/>
    <w:pPr>
      <w:spacing w:before="0" w:after="0" w:line="240" w:lineRule="auto"/>
    </w:pPr>
    <w:rPr>
      <w:rFonts w:ascii="Consolas" w:hAnsi="Consolas"/>
      <w:sz w:val="19"/>
    </w:rPr>
    <w:tblPr>
      <w:tblBorders>
        <w:top w:val="single" w:sz="4" w:space="0" w:color="7EA8CA" w:themeColor="background2" w:themeShade="BF"/>
        <w:left w:val="single" w:sz="4" w:space="0" w:color="7EA8CA" w:themeColor="background2" w:themeShade="BF"/>
        <w:bottom w:val="single" w:sz="4" w:space="0" w:color="7EA8CA" w:themeColor="background2" w:themeShade="BF"/>
        <w:right w:val="single" w:sz="4" w:space="0" w:color="7EA8CA" w:themeColor="background2" w:themeShade="BF"/>
        <w:insideH w:val="single" w:sz="4" w:space="0" w:color="7EA8CA" w:themeColor="background2" w:themeShade="BF"/>
        <w:insideV w:val="single" w:sz="4" w:space="0" w:color="7EA8CA" w:themeColor="background2" w:themeShade="BF"/>
      </w:tblBorders>
      <w:tblCellMar>
        <w:top w:w="144" w:type="dxa"/>
        <w:left w:w="144" w:type="dxa"/>
        <w:bottom w:w="144" w:type="dxa"/>
        <w:right w:w="144" w:type="dxa"/>
      </w:tblCellMar>
    </w:tblPr>
    <w:tcPr>
      <w:shd w:val="clear" w:color="auto" w:fill="auto"/>
    </w:tcPr>
  </w:style>
  <w:style w:type="paragraph" w:customStyle="1" w:styleId="Default">
    <w:name w:val="Default"/>
    <w:rsid w:val="0075461B"/>
    <w:pPr>
      <w:autoSpaceDE w:val="0"/>
      <w:autoSpaceDN w:val="0"/>
      <w:adjustRightInd w:val="0"/>
      <w:spacing w:before="0" w:after="0" w:line="240" w:lineRule="auto"/>
    </w:pPr>
    <w:rPr>
      <w:rFonts w:ascii="Calibri" w:hAnsi="Calibri" w:cs="Calibri"/>
      <w:color w:val="000000"/>
      <w:sz w:val="24"/>
      <w:szCs w:val="24"/>
    </w:rPr>
  </w:style>
  <w:style w:type="character" w:styleId="HTMLCode">
    <w:name w:val="HTML Code"/>
    <w:basedOn w:val="DefaultParagraphFont"/>
    <w:uiPriority w:val="99"/>
    <w:semiHidden/>
    <w:unhideWhenUsed/>
    <w:rsid w:val="0075461B"/>
    <w:rPr>
      <w:rFonts w:ascii="Courier New" w:eastAsia="Times New Roman" w:hAnsi="Courier New" w:cs="Courier New"/>
      <w:sz w:val="20"/>
      <w:szCs w:val="20"/>
    </w:rPr>
  </w:style>
  <w:style w:type="table" w:customStyle="1" w:styleId="PlainTable31">
    <w:name w:val="Plain Table 31"/>
    <w:basedOn w:val="TableNormal"/>
    <w:uiPriority w:val="43"/>
    <w:rsid w:val="00BA58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eGrid1">
    <w:name w:val="Table Grid1"/>
    <w:basedOn w:val="TableNormal"/>
    <w:next w:val="TableGrid"/>
    <w:uiPriority w:val="39"/>
    <w:rsid w:val="00BA58C8"/>
    <w:pPr>
      <w:spacing w:after="0" w:line="240" w:lineRule="auto"/>
    </w:pPr>
    <w:rPr>
      <w:rFonts w:ascii="Calibri" w:eastAsia="Times New Roma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rsid w:val="0075461B"/>
    <w:pPr>
      <w:spacing w:before="0" w:after="0" w:line="240" w:lineRule="auto"/>
    </w:pPr>
    <w:rPr>
      <w:rFonts w:ascii="Consolas" w:hAnsi="Consolas"/>
      <w:sz w:val="19"/>
    </w:rPr>
  </w:style>
  <w:style w:type="table" w:styleId="PlainTable1">
    <w:name w:val="Plain Table 1"/>
    <w:basedOn w:val="TableNormal"/>
    <w:uiPriority w:val="41"/>
    <w:rsid w:val="007546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odeChar">
    <w:name w:val="Code Char"/>
    <w:basedOn w:val="DefaultParagraphFont"/>
    <w:link w:val="Code"/>
    <w:rsid w:val="0075461B"/>
    <w:rPr>
      <w:rFonts w:ascii="Consolas" w:hAnsi="Consolas"/>
      <w:sz w:val="19"/>
    </w:rPr>
  </w:style>
  <w:style w:type="paragraph" w:styleId="TOC3">
    <w:name w:val="toc 3"/>
    <w:basedOn w:val="Normal"/>
    <w:next w:val="Normal"/>
    <w:autoRedefine/>
    <w:uiPriority w:val="39"/>
    <w:unhideWhenUsed/>
    <w:rsid w:val="00415FD2"/>
    <w:pPr>
      <w:spacing w:after="100"/>
      <w:ind w:left="520"/>
    </w:pPr>
  </w:style>
  <w:style w:type="character" w:styleId="UnresolvedMention">
    <w:name w:val="Unresolved Mention"/>
    <w:basedOn w:val="DefaultParagraphFont"/>
    <w:uiPriority w:val="99"/>
    <w:semiHidden/>
    <w:unhideWhenUsed/>
    <w:rsid w:val="00A77DF5"/>
    <w:rPr>
      <w:color w:val="605E5C"/>
      <w:shd w:val="clear" w:color="auto" w:fill="E1DFDD"/>
    </w:rPr>
  </w:style>
  <w:style w:type="character" w:styleId="FollowedHyperlink">
    <w:name w:val="FollowedHyperlink"/>
    <w:basedOn w:val="DefaultParagraphFont"/>
    <w:uiPriority w:val="99"/>
    <w:semiHidden/>
    <w:unhideWhenUsed/>
    <w:rsid w:val="001A6C3A"/>
    <w:rPr>
      <w:color w:val="8C8C8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5084698">
      <w:bodyDiv w:val="1"/>
      <w:marLeft w:val="0"/>
      <w:marRight w:val="0"/>
      <w:marTop w:val="0"/>
      <w:marBottom w:val="0"/>
      <w:divBdr>
        <w:top w:val="none" w:sz="0" w:space="0" w:color="auto"/>
        <w:left w:val="none" w:sz="0" w:space="0" w:color="auto"/>
        <w:bottom w:val="none" w:sz="0" w:space="0" w:color="auto"/>
        <w:right w:val="none" w:sz="0" w:space="0" w:color="auto"/>
      </w:divBdr>
      <w:divsChild>
        <w:div w:id="1176765539">
          <w:marLeft w:val="0"/>
          <w:marRight w:val="0"/>
          <w:marTop w:val="0"/>
          <w:marBottom w:val="0"/>
          <w:divBdr>
            <w:top w:val="none" w:sz="0" w:space="0" w:color="auto"/>
            <w:left w:val="none" w:sz="0" w:space="0" w:color="auto"/>
            <w:bottom w:val="none" w:sz="0" w:space="0" w:color="auto"/>
            <w:right w:val="none" w:sz="0" w:space="0" w:color="auto"/>
          </w:divBdr>
          <w:divsChild>
            <w:div w:id="153226112">
              <w:marLeft w:val="0"/>
              <w:marRight w:val="0"/>
              <w:marTop w:val="0"/>
              <w:marBottom w:val="0"/>
              <w:divBdr>
                <w:top w:val="none" w:sz="0" w:space="0" w:color="auto"/>
                <w:left w:val="none" w:sz="0" w:space="0" w:color="auto"/>
                <w:bottom w:val="none" w:sz="0" w:space="0" w:color="auto"/>
                <w:right w:val="none" w:sz="0" w:space="0" w:color="auto"/>
              </w:divBdr>
            </w:div>
            <w:div w:id="220364747">
              <w:marLeft w:val="0"/>
              <w:marRight w:val="0"/>
              <w:marTop w:val="0"/>
              <w:marBottom w:val="0"/>
              <w:divBdr>
                <w:top w:val="none" w:sz="0" w:space="0" w:color="auto"/>
                <w:left w:val="none" w:sz="0" w:space="0" w:color="auto"/>
                <w:bottom w:val="none" w:sz="0" w:space="0" w:color="auto"/>
                <w:right w:val="none" w:sz="0" w:space="0" w:color="auto"/>
              </w:divBdr>
            </w:div>
            <w:div w:id="337122538">
              <w:marLeft w:val="0"/>
              <w:marRight w:val="0"/>
              <w:marTop w:val="0"/>
              <w:marBottom w:val="0"/>
              <w:divBdr>
                <w:top w:val="none" w:sz="0" w:space="0" w:color="auto"/>
                <w:left w:val="none" w:sz="0" w:space="0" w:color="auto"/>
                <w:bottom w:val="none" w:sz="0" w:space="0" w:color="auto"/>
                <w:right w:val="none" w:sz="0" w:space="0" w:color="auto"/>
              </w:divBdr>
            </w:div>
            <w:div w:id="365369817">
              <w:marLeft w:val="0"/>
              <w:marRight w:val="0"/>
              <w:marTop w:val="0"/>
              <w:marBottom w:val="0"/>
              <w:divBdr>
                <w:top w:val="none" w:sz="0" w:space="0" w:color="auto"/>
                <w:left w:val="none" w:sz="0" w:space="0" w:color="auto"/>
                <w:bottom w:val="none" w:sz="0" w:space="0" w:color="auto"/>
                <w:right w:val="none" w:sz="0" w:space="0" w:color="auto"/>
              </w:divBdr>
            </w:div>
            <w:div w:id="376977036">
              <w:marLeft w:val="0"/>
              <w:marRight w:val="0"/>
              <w:marTop w:val="0"/>
              <w:marBottom w:val="0"/>
              <w:divBdr>
                <w:top w:val="none" w:sz="0" w:space="0" w:color="auto"/>
                <w:left w:val="none" w:sz="0" w:space="0" w:color="auto"/>
                <w:bottom w:val="none" w:sz="0" w:space="0" w:color="auto"/>
                <w:right w:val="none" w:sz="0" w:space="0" w:color="auto"/>
              </w:divBdr>
            </w:div>
            <w:div w:id="452941169">
              <w:marLeft w:val="0"/>
              <w:marRight w:val="0"/>
              <w:marTop w:val="0"/>
              <w:marBottom w:val="0"/>
              <w:divBdr>
                <w:top w:val="none" w:sz="0" w:space="0" w:color="auto"/>
                <w:left w:val="none" w:sz="0" w:space="0" w:color="auto"/>
                <w:bottom w:val="none" w:sz="0" w:space="0" w:color="auto"/>
                <w:right w:val="none" w:sz="0" w:space="0" w:color="auto"/>
              </w:divBdr>
            </w:div>
            <w:div w:id="500202251">
              <w:marLeft w:val="0"/>
              <w:marRight w:val="0"/>
              <w:marTop w:val="0"/>
              <w:marBottom w:val="0"/>
              <w:divBdr>
                <w:top w:val="none" w:sz="0" w:space="0" w:color="auto"/>
                <w:left w:val="none" w:sz="0" w:space="0" w:color="auto"/>
                <w:bottom w:val="none" w:sz="0" w:space="0" w:color="auto"/>
                <w:right w:val="none" w:sz="0" w:space="0" w:color="auto"/>
              </w:divBdr>
            </w:div>
            <w:div w:id="551769551">
              <w:marLeft w:val="0"/>
              <w:marRight w:val="0"/>
              <w:marTop w:val="0"/>
              <w:marBottom w:val="0"/>
              <w:divBdr>
                <w:top w:val="none" w:sz="0" w:space="0" w:color="auto"/>
                <w:left w:val="none" w:sz="0" w:space="0" w:color="auto"/>
                <w:bottom w:val="none" w:sz="0" w:space="0" w:color="auto"/>
                <w:right w:val="none" w:sz="0" w:space="0" w:color="auto"/>
              </w:divBdr>
            </w:div>
            <w:div w:id="676813288">
              <w:marLeft w:val="0"/>
              <w:marRight w:val="0"/>
              <w:marTop w:val="0"/>
              <w:marBottom w:val="0"/>
              <w:divBdr>
                <w:top w:val="none" w:sz="0" w:space="0" w:color="auto"/>
                <w:left w:val="none" w:sz="0" w:space="0" w:color="auto"/>
                <w:bottom w:val="none" w:sz="0" w:space="0" w:color="auto"/>
                <w:right w:val="none" w:sz="0" w:space="0" w:color="auto"/>
              </w:divBdr>
            </w:div>
            <w:div w:id="720178299">
              <w:marLeft w:val="0"/>
              <w:marRight w:val="0"/>
              <w:marTop w:val="0"/>
              <w:marBottom w:val="0"/>
              <w:divBdr>
                <w:top w:val="none" w:sz="0" w:space="0" w:color="auto"/>
                <w:left w:val="none" w:sz="0" w:space="0" w:color="auto"/>
                <w:bottom w:val="none" w:sz="0" w:space="0" w:color="auto"/>
                <w:right w:val="none" w:sz="0" w:space="0" w:color="auto"/>
              </w:divBdr>
            </w:div>
            <w:div w:id="777600392">
              <w:marLeft w:val="0"/>
              <w:marRight w:val="0"/>
              <w:marTop w:val="0"/>
              <w:marBottom w:val="0"/>
              <w:divBdr>
                <w:top w:val="none" w:sz="0" w:space="0" w:color="auto"/>
                <w:left w:val="none" w:sz="0" w:space="0" w:color="auto"/>
                <w:bottom w:val="none" w:sz="0" w:space="0" w:color="auto"/>
                <w:right w:val="none" w:sz="0" w:space="0" w:color="auto"/>
              </w:divBdr>
            </w:div>
            <w:div w:id="781192210">
              <w:marLeft w:val="0"/>
              <w:marRight w:val="0"/>
              <w:marTop w:val="0"/>
              <w:marBottom w:val="0"/>
              <w:divBdr>
                <w:top w:val="none" w:sz="0" w:space="0" w:color="auto"/>
                <w:left w:val="none" w:sz="0" w:space="0" w:color="auto"/>
                <w:bottom w:val="none" w:sz="0" w:space="0" w:color="auto"/>
                <w:right w:val="none" w:sz="0" w:space="0" w:color="auto"/>
              </w:divBdr>
            </w:div>
            <w:div w:id="905534278">
              <w:marLeft w:val="0"/>
              <w:marRight w:val="0"/>
              <w:marTop w:val="0"/>
              <w:marBottom w:val="0"/>
              <w:divBdr>
                <w:top w:val="none" w:sz="0" w:space="0" w:color="auto"/>
                <w:left w:val="none" w:sz="0" w:space="0" w:color="auto"/>
                <w:bottom w:val="none" w:sz="0" w:space="0" w:color="auto"/>
                <w:right w:val="none" w:sz="0" w:space="0" w:color="auto"/>
              </w:divBdr>
            </w:div>
            <w:div w:id="938759195">
              <w:marLeft w:val="0"/>
              <w:marRight w:val="0"/>
              <w:marTop w:val="0"/>
              <w:marBottom w:val="0"/>
              <w:divBdr>
                <w:top w:val="none" w:sz="0" w:space="0" w:color="auto"/>
                <w:left w:val="none" w:sz="0" w:space="0" w:color="auto"/>
                <w:bottom w:val="none" w:sz="0" w:space="0" w:color="auto"/>
                <w:right w:val="none" w:sz="0" w:space="0" w:color="auto"/>
              </w:divBdr>
            </w:div>
            <w:div w:id="942613816">
              <w:marLeft w:val="0"/>
              <w:marRight w:val="0"/>
              <w:marTop w:val="0"/>
              <w:marBottom w:val="0"/>
              <w:divBdr>
                <w:top w:val="none" w:sz="0" w:space="0" w:color="auto"/>
                <w:left w:val="none" w:sz="0" w:space="0" w:color="auto"/>
                <w:bottom w:val="none" w:sz="0" w:space="0" w:color="auto"/>
                <w:right w:val="none" w:sz="0" w:space="0" w:color="auto"/>
              </w:divBdr>
            </w:div>
            <w:div w:id="1053383325">
              <w:marLeft w:val="0"/>
              <w:marRight w:val="0"/>
              <w:marTop w:val="0"/>
              <w:marBottom w:val="0"/>
              <w:divBdr>
                <w:top w:val="none" w:sz="0" w:space="0" w:color="auto"/>
                <w:left w:val="none" w:sz="0" w:space="0" w:color="auto"/>
                <w:bottom w:val="none" w:sz="0" w:space="0" w:color="auto"/>
                <w:right w:val="none" w:sz="0" w:space="0" w:color="auto"/>
              </w:divBdr>
            </w:div>
            <w:div w:id="1057973927">
              <w:marLeft w:val="0"/>
              <w:marRight w:val="0"/>
              <w:marTop w:val="0"/>
              <w:marBottom w:val="0"/>
              <w:divBdr>
                <w:top w:val="none" w:sz="0" w:space="0" w:color="auto"/>
                <w:left w:val="none" w:sz="0" w:space="0" w:color="auto"/>
                <w:bottom w:val="none" w:sz="0" w:space="0" w:color="auto"/>
                <w:right w:val="none" w:sz="0" w:space="0" w:color="auto"/>
              </w:divBdr>
            </w:div>
            <w:div w:id="1087925638">
              <w:marLeft w:val="0"/>
              <w:marRight w:val="0"/>
              <w:marTop w:val="0"/>
              <w:marBottom w:val="0"/>
              <w:divBdr>
                <w:top w:val="none" w:sz="0" w:space="0" w:color="auto"/>
                <w:left w:val="none" w:sz="0" w:space="0" w:color="auto"/>
                <w:bottom w:val="none" w:sz="0" w:space="0" w:color="auto"/>
                <w:right w:val="none" w:sz="0" w:space="0" w:color="auto"/>
              </w:divBdr>
            </w:div>
            <w:div w:id="1165709983">
              <w:marLeft w:val="0"/>
              <w:marRight w:val="0"/>
              <w:marTop w:val="0"/>
              <w:marBottom w:val="0"/>
              <w:divBdr>
                <w:top w:val="none" w:sz="0" w:space="0" w:color="auto"/>
                <w:left w:val="none" w:sz="0" w:space="0" w:color="auto"/>
                <w:bottom w:val="none" w:sz="0" w:space="0" w:color="auto"/>
                <w:right w:val="none" w:sz="0" w:space="0" w:color="auto"/>
              </w:divBdr>
            </w:div>
            <w:div w:id="1178303738">
              <w:marLeft w:val="0"/>
              <w:marRight w:val="0"/>
              <w:marTop w:val="0"/>
              <w:marBottom w:val="0"/>
              <w:divBdr>
                <w:top w:val="none" w:sz="0" w:space="0" w:color="auto"/>
                <w:left w:val="none" w:sz="0" w:space="0" w:color="auto"/>
                <w:bottom w:val="none" w:sz="0" w:space="0" w:color="auto"/>
                <w:right w:val="none" w:sz="0" w:space="0" w:color="auto"/>
              </w:divBdr>
            </w:div>
            <w:div w:id="1296528178">
              <w:marLeft w:val="0"/>
              <w:marRight w:val="0"/>
              <w:marTop w:val="0"/>
              <w:marBottom w:val="0"/>
              <w:divBdr>
                <w:top w:val="none" w:sz="0" w:space="0" w:color="auto"/>
                <w:left w:val="none" w:sz="0" w:space="0" w:color="auto"/>
                <w:bottom w:val="none" w:sz="0" w:space="0" w:color="auto"/>
                <w:right w:val="none" w:sz="0" w:space="0" w:color="auto"/>
              </w:divBdr>
            </w:div>
            <w:div w:id="1323699071">
              <w:marLeft w:val="0"/>
              <w:marRight w:val="0"/>
              <w:marTop w:val="0"/>
              <w:marBottom w:val="0"/>
              <w:divBdr>
                <w:top w:val="none" w:sz="0" w:space="0" w:color="auto"/>
                <w:left w:val="none" w:sz="0" w:space="0" w:color="auto"/>
                <w:bottom w:val="none" w:sz="0" w:space="0" w:color="auto"/>
                <w:right w:val="none" w:sz="0" w:space="0" w:color="auto"/>
              </w:divBdr>
            </w:div>
            <w:div w:id="1353874400">
              <w:marLeft w:val="0"/>
              <w:marRight w:val="0"/>
              <w:marTop w:val="0"/>
              <w:marBottom w:val="0"/>
              <w:divBdr>
                <w:top w:val="none" w:sz="0" w:space="0" w:color="auto"/>
                <w:left w:val="none" w:sz="0" w:space="0" w:color="auto"/>
                <w:bottom w:val="none" w:sz="0" w:space="0" w:color="auto"/>
                <w:right w:val="none" w:sz="0" w:space="0" w:color="auto"/>
              </w:divBdr>
            </w:div>
            <w:div w:id="1369181259">
              <w:marLeft w:val="0"/>
              <w:marRight w:val="0"/>
              <w:marTop w:val="0"/>
              <w:marBottom w:val="0"/>
              <w:divBdr>
                <w:top w:val="none" w:sz="0" w:space="0" w:color="auto"/>
                <w:left w:val="none" w:sz="0" w:space="0" w:color="auto"/>
                <w:bottom w:val="none" w:sz="0" w:space="0" w:color="auto"/>
                <w:right w:val="none" w:sz="0" w:space="0" w:color="auto"/>
              </w:divBdr>
            </w:div>
            <w:div w:id="1509559365">
              <w:marLeft w:val="0"/>
              <w:marRight w:val="0"/>
              <w:marTop w:val="0"/>
              <w:marBottom w:val="0"/>
              <w:divBdr>
                <w:top w:val="none" w:sz="0" w:space="0" w:color="auto"/>
                <w:left w:val="none" w:sz="0" w:space="0" w:color="auto"/>
                <w:bottom w:val="none" w:sz="0" w:space="0" w:color="auto"/>
                <w:right w:val="none" w:sz="0" w:space="0" w:color="auto"/>
              </w:divBdr>
            </w:div>
            <w:div w:id="1548755722">
              <w:marLeft w:val="0"/>
              <w:marRight w:val="0"/>
              <w:marTop w:val="0"/>
              <w:marBottom w:val="0"/>
              <w:divBdr>
                <w:top w:val="none" w:sz="0" w:space="0" w:color="auto"/>
                <w:left w:val="none" w:sz="0" w:space="0" w:color="auto"/>
                <w:bottom w:val="none" w:sz="0" w:space="0" w:color="auto"/>
                <w:right w:val="none" w:sz="0" w:space="0" w:color="auto"/>
              </w:divBdr>
            </w:div>
            <w:div w:id="1584752828">
              <w:marLeft w:val="0"/>
              <w:marRight w:val="0"/>
              <w:marTop w:val="0"/>
              <w:marBottom w:val="0"/>
              <w:divBdr>
                <w:top w:val="none" w:sz="0" w:space="0" w:color="auto"/>
                <w:left w:val="none" w:sz="0" w:space="0" w:color="auto"/>
                <w:bottom w:val="none" w:sz="0" w:space="0" w:color="auto"/>
                <w:right w:val="none" w:sz="0" w:space="0" w:color="auto"/>
              </w:divBdr>
            </w:div>
            <w:div w:id="1661813476">
              <w:marLeft w:val="0"/>
              <w:marRight w:val="0"/>
              <w:marTop w:val="0"/>
              <w:marBottom w:val="0"/>
              <w:divBdr>
                <w:top w:val="none" w:sz="0" w:space="0" w:color="auto"/>
                <w:left w:val="none" w:sz="0" w:space="0" w:color="auto"/>
                <w:bottom w:val="none" w:sz="0" w:space="0" w:color="auto"/>
                <w:right w:val="none" w:sz="0" w:space="0" w:color="auto"/>
              </w:divBdr>
            </w:div>
            <w:div w:id="1669553294">
              <w:marLeft w:val="0"/>
              <w:marRight w:val="0"/>
              <w:marTop w:val="0"/>
              <w:marBottom w:val="0"/>
              <w:divBdr>
                <w:top w:val="none" w:sz="0" w:space="0" w:color="auto"/>
                <w:left w:val="none" w:sz="0" w:space="0" w:color="auto"/>
                <w:bottom w:val="none" w:sz="0" w:space="0" w:color="auto"/>
                <w:right w:val="none" w:sz="0" w:space="0" w:color="auto"/>
              </w:divBdr>
            </w:div>
            <w:div w:id="1691107176">
              <w:marLeft w:val="0"/>
              <w:marRight w:val="0"/>
              <w:marTop w:val="0"/>
              <w:marBottom w:val="0"/>
              <w:divBdr>
                <w:top w:val="none" w:sz="0" w:space="0" w:color="auto"/>
                <w:left w:val="none" w:sz="0" w:space="0" w:color="auto"/>
                <w:bottom w:val="none" w:sz="0" w:space="0" w:color="auto"/>
                <w:right w:val="none" w:sz="0" w:space="0" w:color="auto"/>
              </w:divBdr>
            </w:div>
            <w:div w:id="1739471258">
              <w:marLeft w:val="0"/>
              <w:marRight w:val="0"/>
              <w:marTop w:val="0"/>
              <w:marBottom w:val="0"/>
              <w:divBdr>
                <w:top w:val="none" w:sz="0" w:space="0" w:color="auto"/>
                <w:left w:val="none" w:sz="0" w:space="0" w:color="auto"/>
                <w:bottom w:val="none" w:sz="0" w:space="0" w:color="auto"/>
                <w:right w:val="none" w:sz="0" w:space="0" w:color="auto"/>
              </w:divBdr>
            </w:div>
            <w:div w:id="1864048742">
              <w:marLeft w:val="0"/>
              <w:marRight w:val="0"/>
              <w:marTop w:val="0"/>
              <w:marBottom w:val="0"/>
              <w:divBdr>
                <w:top w:val="none" w:sz="0" w:space="0" w:color="auto"/>
                <w:left w:val="none" w:sz="0" w:space="0" w:color="auto"/>
                <w:bottom w:val="none" w:sz="0" w:space="0" w:color="auto"/>
                <w:right w:val="none" w:sz="0" w:space="0" w:color="auto"/>
              </w:divBdr>
            </w:div>
            <w:div w:id="1954552446">
              <w:marLeft w:val="0"/>
              <w:marRight w:val="0"/>
              <w:marTop w:val="0"/>
              <w:marBottom w:val="0"/>
              <w:divBdr>
                <w:top w:val="none" w:sz="0" w:space="0" w:color="auto"/>
                <w:left w:val="none" w:sz="0" w:space="0" w:color="auto"/>
                <w:bottom w:val="none" w:sz="0" w:space="0" w:color="auto"/>
                <w:right w:val="none" w:sz="0" w:space="0" w:color="auto"/>
              </w:divBdr>
            </w:div>
            <w:div w:id="1960988792">
              <w:marLeft w:val="0"/>
              <w:marRight w:val="0"/>
              <w:marTop w:val="0"/>
              <w:marBottom w:val="0"/>
              <w:divBdr>
                <w:top w:val="none" w:sz="0" w:space="0" w:color="auto"/>
                <w:left w:val="none" w:sz="0" w:space="0" w:color="auto"/>
                <w:bottom w:val="none" w:sz="0" w:space="0" w:color="auto"/>
                <w:right w:val="none" w:sz="0" w:space="0" w:color="auto"/>
              </w:divBdr>
            </w:div>
            <w:div w:id="1989046942">
              <w:marLeft w:val="0"/>
              <w:marRight w:val="0"/>
              <w:marTop w:val="0"/>
              <w:marBottom w:val="0"/>
              <w:divBdr>
                <w:top w:val="none" w:sz="0" w:space="0" w:color="auto"/>
                <w:left w:val="none" w:sz="0" w:space="0" w:color="auto"/>
                <w:bottom w:val="none" w:sz="0" w:space="0" w:color="auto"/>
                <w:right w:val="none" w:sz="0" w:space="0" w:color="auto"/>
              </w:divBdr>
            </w:div>
            <w:div w:id="199833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8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jpe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hyperlink" Target="http://www.BrainPad.com" TargetMode="External"/><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numbering" Target="numbering.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hyperlink" Target="https://www.brainpad.com/safety/" TargetMode="External"/><Relationship Id="rId150" Type="http://schemas.openxmlformats.org/officeDocument/2006/relationships/image" Target="media/image131.png"/><Relationship Id="rId171" Type="http://schemas.openxmlformats.org/officeDocument/2006/relationships/image" Target="media/image152.jpg"/><Relationship Id="rId192" Type="http://schemas.openxmlformats.org/officeDocument/2006/relationships/image" Target="media/image173.png"/><Relationship Id="rId206" Type="http://schemas.openxmlformats.org/officeDocument/2006/relationships/header" Target="header1.xml"/><Relationship Id="rId12" Type="http://schemas.openxmlformats.org/officeDocument/2006/relationships/image" Target="media/image2.png"/><Relationship Id="rId33" Type="http://schemas.openxmlformats.org/officeDocument/2006/relationships/image" Target="media/image18.jp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header" Target="header2.xml"/><Relationship Id="rId13" Type="http://schemas.openxmlformats.org/officeDocument/2006/relationships/hyperlink" Target="http://www.brainpad.com" TargetMode="External"/><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settings" Target="settings.xml"/><Relationship Id="rId162" Type="http://schemas.openxmlformats.org/officeDocument/2006/relationships/image" Target="media/image143.png"/><Relationship Id="rId183" Type="http://schemas.openxmlformats.org/officeDocument/2006/relationships/image" Target="media/image164.png"/><Relationship Id="rId24" Type="http://schemas.openxmlformats.org/officeDocument/2006/relationships/image" Target="media/image10.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3.jpe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footer" Target="footer1.xm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jpeg"/><Relationship Id="rId195" Type="http://schemas.openxmlformats.org/officeDocument/2006/relationships/image" Target="media/image176.png"/><Relationship Id="rId209" Type="http://schemas.openxmlformats.org/officeDocument/2006/relationships/footer" Target="footer2.xml"/><Relationship Id="rId190" Type="http://schemas.openxmlformats.org/officeDocument/2006/relationships/image" Target="media/image171.png"/><Relationship Id="rId204" Type="http://schemas.openxmlformats.org/officeDocument/2006/relationships/image" Target="media/image184.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hyperlink" Target="https://www.brainpad.com/lessons/makecode-setup/" TargetMode="External"/><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1.png"/><Relationship Id="rId210" Type="http://schemas.openxmlformats.org/officeDocument/2006/relationships/header" Target="header3.xm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jpeg"/><Relationship Id="rId196" Type="http://schemas.openxmlformats.org/officeDocument/2006/relationships/image" Target="media/image177.jpeg"/><Relationship Id="rId200" Type="http://schemas.openxmlformats.org/officeDocument/2006/relationships/image" Target="media/image181.png"/><Relationship Id="rId16" Type="http://schemas.openxmlformats.org/officeDocument/2006/relationships/hyperlink" Target="https://www.brainpad.com/accessories/" TargetMode="External"/><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footer" Target="footer3.xml"/><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hyperlink" Target="https://www.brainpad.com/lessons/brainbot-assembly/" TargetMode="External"/><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hyperlink" Target="https://creativecommons.org/licenses/by-sa/4.0/" TargetMode="Externa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4.png"/><Relationship Id="rId49" Type="http://schemas.openxmlformats.org/officeDocument/2006/relationships/hyperlink" Target="https://www.brainpad.com/lessons/makecode-intro/" TargetMode="External"/><Relationship Id="rId114" Type="http://schemas.openxmlformats.org/officeDocument/2006/relationships/image" Target="media/image95.png"/><Relationship Id="rId60" Type="http://schemas.openxmlformats.org/officeDocument/2006/relationships/image" Target="media/image43.PNG"/><Relationship Id="rId81" Type="http://schemas.openxmlformats.org/officeDocument/2006/relationships/image" Target="media/image6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jpg"/><Relationship Id="rId198" Type="http://schemas.openxmlformats.org/officeDocument/2006/relationships/image" Target="media/image179.jpg"/><Relationship Id="rId202" Type="http://schemas.openxmlformats.org/officeDocument/2006/relationships/image" Target="media/image183.jpg"/><Relationship Id="rId18" Type="http://schemas.openxmlformats.org/officeDocument/2006/relationships/hyperlink" Target="https://www.brainpad.com" TargetMode="External"/><Relationship Id="rId39" Type="http://schemas.openxmlformats.org/officeDocument/2006/relationships/image" Target="media/image24.png"/><Relationship Id="rId50" Type="http://schemas.openxmlformats.org/officeDocument/2006/relationships/image" Target="media/image34.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https://makecode.brainpad.com/" TargetMode="External"/><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4.png"/><Relationship Id="rId199" Type="http://schemas.openxmlformats.org/officeDocument/2006/relationships/image" Target="media/image180.png"/><Relationship Id="rId203" Type="http://schemas.openxmlformats.org/officeDocument/2006/relationships/hyperlink" Target="http://www.brainpad.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Work\ghi_elect\brainpad\Documents\BrainPad.dotx" TargetMode="External"/></Relationships>
</file>

<file path=word/theme/theme1.xml><?xml version="1.0" encoding="utf-8"?>
<a:theme xmlns:a="http://schemas.openxmlformats.org/drawingml/2006/main" name="Retrospect">
  <a:themeElements>
    <a:clrScheme name="Retrospect">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722961d-e3c1-4077-a4d3-fc03a6bb2061">
      <Terms xmlns="http://schemas.microsoft.com/office/infopath/2007/PartnerControls"/>
    </lcf76f155ced4ddcb4097134ff3c332f>
    <TaxCatchAll xmlns="e614d14e-4192-4be0-8da5-675aace83259"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37D8EDF6FB54B42B0BB69142E0D6393" ma:contentTypeVersion="22" ma:contentTypeDescription="Create a new document." ma:contentTypeScope="" ma:versionID="ba31c1defd29f793fa7a60b14b8757e8">
  <xsd:schema xmlns:xsd="http://www.w3.org/2001/XMLSchema" xmlns:xs="http://www.w3.org/2001/XMLSchema" xmlns:p="http://schemas.microsoft.com/office/2006/metadata/properties" xmlns:ns2="c722961d-e3c1-4077-a4d3-fc03a6bb2061" xmlns:ns3="e614d14e-4192-4be0-8da5-675aace83259" targetNamespace="http://schemas.microsoft.com/office/2006/metadata/properties" ma:root="true" ma:fieldsID="4f7b23a106cd0b26457b62f40bbec7ff" ns2:_="" ns3:_="">
    <xsd:import namespace="c722961d-e3c1-4077-a4d3-fc03a6bb2061"/>
    <xsd:import namespace="e614d14e-4192-4be0-8da5-675aace8325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AutoKeyPoints" minOccurs="0"/>
                <xsd:element ref="ns2:MediaServiceKeyPoints" minOccurs="0"/>
                <xsd:element ref="ns2:MediaServiceGenerationTime" minOccurs="0"/>
                <xsd:element ref="ns2:MediaServiceEventHashCode" minOccurs="0"/>
                <xsd:element ref="ns3:TaxCatchAll" minOccurs="0"/>
                <xsd:element ref="ns2:lcf76f155ced4ddcb4097134ff3c332f" minOccurs="0"/>
                <xsd:element ref="ns2:MediaServiceObjectDetectorVersions" minOccurs="0"/>
                <xsd:element ref="ns2:MediaServiceSearchPropertie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22961d-e3c1-4077-a4d3-fc03a6bb20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6ab155e0-cc40-4093-b03d-3db83965848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614d14e-4192-4be0-8da5-675aace83259"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7c0574c-2451-44cf-a6b4-b98646f6ee32}" ma:internalName="TaxCatchAll" ma:showField="CatchAllData" ma:web="e614d14e-4192-4be0-8da5-675aace8325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17CED3D-3770-4B71-ADFA-795F635175E7}">
  <ds:schemaRefs>
    <ds:schemaRef ds:uri="http://schemas.microsoft.com/sharepoint/v3/contenttype/forms"/>
  </ds:schemaRefs>
</ds:datastoreItem>
</file>

<file path=customXml/itemProps2.xml><?xml version="1.0" encoding="utf-8"?>
<ds:datastoreItem xmlns:ds="http://schemas.openxmlformats.org/officeDocument/2006/customXml" ds:itemID="{C16FF55E-D1A4-42FD-8465-B3433831D2C4}">
  <ds:schemaRefs>
    <ds:schemaRef ds:uri="http://schemas.openxmlformats.org/officeDocument/2006/bibliography"/>
  </ds:schemaRefs>
</ds:datastoreItem>
</file>

<file path=customXml/itemProps3.xml><?xml version="1.0" encoding="utf-8"?>
<ds:datastoreItem xmlns:ds="http://schemas.openxmlformats.org/officeDocument/2006/customXml" ds:itemID="{8E75A874-1A80-483C-8332-428BBF432589}">
  <ds:schemaRefs>
    <ds:schemaRef ds:uri="http://schemas.microsoft.com/office/2006/metadata/properties"/>
    <ds:schemaRef ds:uri="http://schemas.microsoft.com/office/infopath/2007/PartnerControls"/>
    <ds:schemaRef ds:uri="c722961d-e3c1-4077-a4d3-fc03a6bb2061"/>
    <ds:schemaRef ds:uri="e614d14e-4192-4be0-8da5-675aace83259"/>
  </ds:schemaRefs>
</ds:datastoreItem>
</file>

<file path=customXml/itemProps4.xml><?xml version="1.0" encoding="utf-8"?>
<ds:datastoreItem xmlns:ds="http://schemas.openxmlformats.org/officeDocument/2006/customXml" ds:itemID="{0A4C5012-5B2A-4863-AE8E-911AD82C30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22961d-e3c1-4077-a4d3-fc03a6bb2061"/>
    <ds:schemaRef ds:uri="e614d14e-4192-4be0-8da5-675aace832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BrainPad.dotx</Template>
  <TotalTime>4</TotalTime>
  <Pages>85</Pages>
  <Words>7415</Words>
  <Characters>42272</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49588</CharactersWithSpaces>
  <SharedDoc>false</SharedDoc>
  <HLinks>
    <vt:vector size="360" baseType="variant">
      <vt:variant>
        <vt:i4>4784209</vt:i4>
      </vt:variant>
      <vt:variant>
        <vt:i4>327</vt:i4>
      </vt:variant>
      <vt:variant>
        <vt:i4>0</vt:i4>
      </vt:variant>
      <vt:variant>
        <vt:i4>5</vt:i4>
      </vt:variant>
      <vt:variant>
        <vt:lpwstr>http://www.brainpad.com/</vt:lpwstr>
      </vt:variant>
      <vt:variant>
        <vt:lpwstr/>
      </vt:variant>
      <vt:variant>
        <vt:i4>4784209</vt:i4>
      </vt:variant>
      <vt:variant>
        <vt:i4>324</vt:i4>
      </vt:variant>
      <vt:variant>
        <vt:i4>0</vt:i4>
      </vt:variant>
      <vt:variant>
        <vt:i4>5</vt:i4>
      </vt:variant>
      <vt:variant>
        <vt:lpwstr>http://www.brainpad.com/</vt:lpwstr>
      </vt:variant>
      <vt:variant>
        <vt:lpwstr/>
      </vt:variant>
      <vt:variant>
        <vt:i4>458847</vt:i4>
      </vt:variant>
      <vt:variant>
        <vt:i4>321</vt:i4>
      </vt:variant>
      <vt:variant>
        <vt:i4>0</vt:i4>
      </vt:variant>
      <vt:variant>
        <vt:i4>5</vt:i4>
      </vt:variant>
      <vt:variant>
        <vt:lpwstr>https://www.brainpad.com/safety/</vt:lpwstr>
      </vt:variant>
      <vt:variant>
        <vt:lpwstr/>
      </vt:variant>
      <vt:variant>
        <vt:i4>6815851</vt:i4>
      </vt:variant>
      <vt:variant>
        <vt:i4>318</vt:i4>
      </vt:variant>
      <vt:variant>
        <vt:i4>0</vt:i4>
      </vt:variant>
      <vt:variant>
        <vt:i4>5</vt:i4>
      </vt:variant>
      <vt:variant>
        <vt:lpwstr>https://www.brainpad.com/lessons/brainbot-assembly/</vt:lpwstr>
      </vt:variant>
      <vt:variant>
        <vt:lpwstr/>
      </vt:variant>
      <vt:variant>
        <vt:i4>5832716</vt:i4>
      </vt:variant>
      <vt:variant>
        <vt:i4>315</vt:i4>
      </vt:variant>
      <vt:variant>
        <vt:i4>0</vt:i4>
      </vt:variant>
      <vt:variant>
        <vt:i4>5</vt:i4>
      </vt:variant>
      <vt:variant>
        <vt:lpwstr>https://www.brainpad.com/lessons/makecode-setup/</vt:lpwstr>
      </vt:variant>
      <vt:variant>
        <vt:lpwstr/>
      </vt:variant>
      <vt:variant>
        <vt:i4>5570569</vt:i4>
      </vt:variant>
      <vt:variant>
        <vt:i4>312</vt:i4>
      </vt:variant>
      <vt:variant>
        <vt:i4>0</vt:i4>
      </vt:variant>
      <vt:variant>
        <vt:i4>5</vt:i4>
      </vt:variant>
      <vt:variant>
        <vt:lpwstr>https://www.brainpad.com/lessons/makecode-intro/</vt:lpwstr>
      </vt:variant>
      <vt:variant>
        <vt:lpwstr/>
      </vt:variant>
      <vt:variant>
        <vt:i4>8192110</vt:i4>
      </vt:variant>
      <vt:variant>
        <vt:i4>309</vt:i4>
      </vt:variant>
      <vt:variant>
        <vt:i4>0</vt:i4>
      </vt:variant>
      <vt:variant>
        <vt:i4>5</vt:i4>
      </vt:variant>
      <vt:variant>
        <vt:lpwstr>https://makecode.brainpad.com/</vt:lpwstr>
      </vt:variant>
      <vt:variant>
        <vt:lpwstr/>
      </vt:variant>
      <vt:variant>
        <vt:i4>4784141</vt:i4>
      </vt:variant>
      <vt:variant>
        <vt:i4>306</vt:i4>
      </vt:variant>
      <vt:variant>
        <vt:i4>0</vt:i4>
      </vt:variant>
      <vt:variant>
        <vt:i4>5</vt:i4>
      </vt:variant>
      <vt:variant>
        <vt:lpwstr>https://www.brainpad.com/</vt:lpwstr>
      </vt:variant>
      <vt:variant>
        <vt:lpwstr/>
      </vt:variant>
      <vt:variant>
        <vt:i4>3604606</vt:i4>
      </vt:variant>
      <vt:variant>
        <vt:i4>303</vt:i4>
      </vt:variant>
      <vt:variant>
        <vt:i4>0</vt:i4>
      </vt:variant>
      <vt:variant>
        <vt:i4>5</vt:i4>
      </vt:variant>
      <vt:variant>
        <vt:lpwstr>https://creativecommons.org/licenses/by-sa/4.0/</vt:lpwstr>
      </vt:variant>
      <vt:variant>
        <vt:lpwstr/>
      </vt:variant>
      <vt:variant>
        <vt:i4>5046336</vt:i4>
      </vt:variant>
      <vt:variant>
        <vt:i4>300</vt:i4>
      </vt:variant>
      <vt:variant>
        <vt:i4>0</vt:i4>
      </vt:variant>
      <vt:variant>
        <vt:i4>5</vt:i4>
      </vt:variant>
      <vt:variant>
        <vt:lpwstr>https://www.brainpad.com/accessories/</vt:lpwstr>
      </vt:variant>
      <vt:variant>
        <vt:lpwstr/>
      </vt:variant>
      <vt:variant>
        <vt:i4>2031674</vt:i4>
      </vt:variant>
      <vt:variant>
        <vt:i4>293</vt:i4>
      </vt:variant>
      <vt:variant>
        <vt:i4>0</vt:i4>
      </vt:variant>
      <vt:variant>
        <vt:i4>5</vt:i4>
      </vt:variant>
      <vt:variant>
        <vt:lpwstr/>
      </vt:variant>
      <vt:variant>
        <vt:lpwstr>_Toc90296574</vt:lpwstr>
      </vt:variant>
      <vt:variant>
        <vt:i4>1572922</vt:i4>
      </vt:variant>
      <vt:variant>
        <vt:i4>287</vt:i4>
      </vt:variant>
      <vt:variant>
        <vt:i4>0</vt:i4>
      </vt:variant>
      <vt:variant>
        <vt:i4>5</vt:i4>
      </vt:variant>
      <vt:variant>
        <vt:lpwstr/>
      </vt:variant>
      <vt:variant>
        <vt:lpwstr>_Toc90296573</vt:lpwstr>
      </vt:variant>
      <vt:variant>
        <vt:i4>1638458</vt:i4>
      </vt:variant>
      <vt:variant>
        <vt:i4>281</vt:i4>
      </vt:variant>
      <vt:variant>
        <vt:i4>0</vt:i4>
      </vt:variant>
      <vt:variant>
        <vt:i4>5</vt:i4>
      </vt:variant>
      <vt:variant>
        <vt:lpwstr/>
      </vt:variant>
      <vt:variant>
        <vt:lpwstr>_Toc90296572</vt:lpwstr>
      </vt:variant>
      <vt:variant>
        <vt:i4>1703994</vt:i4>
      </vt:variant>
      <vt:variant>
        <vt:i4>275</vt:i4>
      </vt:variant>
      <vt:variant>
        <vt:i4>0</vt:i4>
      </vt:variant>
      <vt:variant>
        <vt:i4>5</vt:i4>
      </vt:variant>
      <vt:variant>
        <vt:lpwstr/>
      </vt:variant>
      <vt:variant>
        <vt:lpwstr>_Toc90296571</vt:lpwstr>
      </vt:variant>
      <vt:variant>
        <vt:i4>1769530</vt:i4>
      </vt:variant>
      <vt:variant>
        <vt:i4>269</vt:i4>
      </vt:variant>
      <vt:variant>
        <vt:i4>0</vt:i4>
      </vt:variant>
      <vt:variant>
        <vt:i4>5</vt:i4>
      </vt:variant>
      <vt:variant>
        <vt:lpwstr/>
      </vt:variant>
      <vt:variant>
        <vt:lpwstr>_Toc90296570</vt:lpwstr>
      </vt:variant>
      <vt:variant>
        <vt:i4>1179707</vt:i4>
      </vt:variant>
      <vt:variant>
        <vt:i4>263</vt:i4>
      </vt:variant>
      <vt:variant>
        <vt:i4>0</vt:i4>
      </vt:variant>
      <vt:variant>
        <vt:i4>5</vt:i4>
      </vt:variant>
      <vt:variant>
        <vt:lpwstr/>
      </vt:variant>
      <vt:variant>
        <vt:lpwstr>_Toc90296569</vt:lpwstr>
      </vt:variant>
      <vt:variant>
        <vt:i4>1245243</vt:i4>
      </vt:variant>
      <vt:variant>
        <vt:i4>257</vt:i4>
      </vt:variant>
      <vt:variant>
        <vt:i4>0</vt:i4>
      </vt:variant>
      <vt:variant>
        <vt:i4>5</vt:i4>
      </vt:variant>
      <vt:variant>
        <vt:lpwstr/>
      </vt:variant>
      <vt:variant>
        <vt:lpwstr>_Toc90296568</vt:lpwstr>
      </vt:variant>
      <vt:variant>
        <vt:i4>1835067</vt:i4>
      </vt:variant>
      <vt:variant>
        <vt:i4>251</vt:i4>
      </vt:variant>
      <vt:variant>
        <vt:i4>0</vt:i4>
      </vt:variant>
      <vt:variant>
        <vt:i4>5</vt:i4>
      </vt:variant>
      <vt:variant>
        <vt:lpwstr/>
      </vt:variant>
      <vt:variant>
        <vt:lpwstr>_Toc90296567</vt:lpwstr>
      </vt:variant>
      <vt:variant>
        <vt:i4>1900603</vt:i4>
      </vt:variant>
      <vt:variant>
        <vt:i4>245</vt:i4>
      </vt:variant>
      <vt:variant>
        <vt:i4>0</vt:i4>
      </vt:variant>
      <vt:variant>
        <vt:i4>5</vt:i4>
      </vt:variant>
      <vt:variant>
        <vt:lpwstr/>
      </vt:variant>
      <vt:variant>
        <vt:lpwstr>_Toc90296566</vt:lpwstr>
      </vt:variant>
      <vt:variant>
        <vt:i4>1966139</vt:i4>
      </vt:variant>
      <vt:variant>
        <vt:i4>239</vt:i4>
      </vt:variant>
      <vt:variant>
        <vt:i4>0</vt:i4>
      </vt:variant>
      <vt:variant>
        <vt:i4>5</vt:i4>
      </vt:variant>
      <vt:variant>
        <vt:lpwstr/>
      </vt:variant>
      <vt:variant>
        <vt:lpwstr>_Toc90296565</vt:lpwstr>
      </vt:variant>
      <vt:variant>
        <vt:i4>2031675</vt:i4>
      </vt:variant>
      <vt:variant>
        <vt:i4>233</vt:i4>
      </vt:variant>
      <vt:variant>
        <vt:i4>0</vt:i4>
      </vt:variant>
      <vt:variant>
        <vt:i4>5</vt:i4>
      </vt:variant>
      <vt:variant>
        <vt:lpwstr/>
      </vt:variant>
      <vt:variant>
        <vt:lpwstr>_Toc90296564</vt:lpwstr>
      </vt:variant>
      <vt:variant>
        <vt:i4>1572923</vt:i4>
      </vt:variant>
      <vt:variant>
        <vt:i4>227</vt:i4>
      </vt:variant>
      <vt:variant>
        <vt:i4>0</vt:i4>
      </vt:variant>
      <vt:variant>
        <vt:i4>5</vt:i4>
      </vt:variant>
      <vt:variant>
        <vt:lpwstr/>
      </vt:variant>
      <vt:variant>
        <vt:lpwstr>_Toc90296563</vt:lpwstr>
      </vt:variant>
      <vt:variant>
        <vt:i4>1638459</vt:i4>
      </vt:variant>
      <vt:variant>
        <vt:i4>221</vt:i4>
      </vt:variant>
      <vt:variant>
        <vt:i4>0</vt:i4>
      </vt:variant>
      <vt:variant>
        <vt:i4>5</vt:i4>
      </vt:variant>
      <vt:variant>
        <vt:lpwstr/>
      </vt:variant>
      <vt:variant>
        <vt:lpwstr>_Toc90296562</vt:lpwstr>
      </vt:variant>
      <vt:variant>
        <vt:i4>1703995</vt:i4>
      </vt:variant>
      <vt:variant>
        <vt:i4>215</vt:i4>
      </vt:variant>
      <vt:variant>
        <vt:i4>0</vt:i4>
      </vt:variant>
      <vt:variant>
        <vt:i4>5</vt:i4>
      </vt:variant>
      <vt:variant>
        <vt:lpwstr/>
      </vt:variant>
      <vt:variant>
        <vt:lpwstr>_Toc90296561</vt:lpwstr>
      </vt:variant>
      <vt:variant>
        <vt:i4>1769531</vt:i4>
      </vt:variant>
      <vt:variant>
        <vt:i4>209</vt:i4>
      </vt:variant>
      <vt:variant>
        <vt:i4>0</vt:i4>
      </vt:variant>
      <vt:variant>
        <vt:i4>5</vt:i4>
      </vt:variant>
      <vt:variant>
        <vt:lpwstr/>
      </vt:variant>
      <vt:variant>
        <vt:lpwstr>_Toc90296560</vt:lpwstr>
      </vt:variant>
      <vt:variant>
        <vt:i4>1179704</vt:i4>
      </vt:variant>
      <vt:variant>
        <vt:i4>203</vt:i4>
      </vt:variant>
      <vt:variant>
        <vt:i4>0</vt:i4>
      </vt:variant>
      <vt:variant>
        <vt:i4>5</vt:i4>
      </vt:variant>
      <vt:variant>
        <vt:lpwstr/>
      </vt:variant>
      <vt:variant>
        <vt:lpwstr>_Toc90296559</vt:lpwstr>
      </vt:variant>
      <vt:variant>
        <vt:i4>1245240</vt:i4>
      </vt:variant>
      <vt:variant>
        <vt:i4>197</vt:i4>
      </vt:variant>
      <vt:variant>
        <vt:i4>0</vt:i4>
      </vt:variant>
      <vt:variant>
        <vt:i4>5</vt:i4>
      </vt:variant>
      <vt:variant>
        <vt:lpwstr/>
      </vt:variant>
      <vt:variant>
        <vt:lpwstr>_Toc90296558</vt:lpwstr>
      </vt:variant>
      <vt:variant>
        <vt:i4>1835064</vt:i4>
      </vt:variant>
      <vt:variant>
        <vt:i4>191</vt:i4>
      </vt:variant>
      <vt:variant>
        <vt:i4>0</vt:i4>
      </vt:variant>
      <vt:variant>
        <vt:i4>5</vt:i4>
      </vt:variant>
      <vt:variant>
        <vt:lpwstr/>
      </vt:variant>
      <vt:variant>
        <vt:lpwstr>_Toc90296557</vt:lpwstr>
      </vt:variant>
      <vt:variant>
        <vt:i4>1900600</vt:i4>
      </vt:variant>
      <vt:variant>
        <vt:i4>185</vt:i4>
      </vt:variant>
      <vt:variant>
        <vt:i4>0</vt:i4>
      </vt:variant>
      <vt:variant>
        <vt:i4>5</vt:i4>
      </vt:variant>
      <vt:variant>
        <vt:lpwstr/>
      </vt:variant>
      <vt:variant>
        <vt:lpwstr>_Toc90296556</vt:lpwstr>
      </vt:variant>
      <vt:variant>
        <vt:i4>1966136</vt:i4>
      </vt:variant>
      <vt:variant>
        <vt:i4>179</vt:i4>
      </vt:variant>
      <vt:variant>
        <vt:i4>0</vt:i4>
      </vt:variant>
      <vt:variant>
        <vt:i4>5</vt:i4>
      </vt:variant>
      <vt:variant>
        <vt:lpwstr/>
      </vt:variant>
      <vt:variant>
        <vt:lpwstr>_Toc90296555</vt:lpwstr>
      </vt:variant>
      <vt:variant>
        <vt:i4>2031672</vt:i4>
      </vt:variant>
      <vt:variant>
        <vt:i4>173</vt:i4>
      </vt:variant>
      <vt:variant>
        <vt:i4>0</vt:i4>
      </vt:variant>
      <vt:variant>
        <vt:i4>5</vt:i4>
      </vt:variant>
      <vt:variant>
        <vt:lpwstr/>
      </vt:variant>
      <vt:variant>
        <vt:lpwstr>_Toc90296554</vt:lpwstr>
      </vt:variant>
      <vt:variant>
        <vt:i4>1572920</vt:i4>
      </vt:variant>
      <vt:variant>
        <vt:i4>167</vt:i4>
      </vt:variant>
      <vt:variant>
        <vt:i4>0</vt:i4>
      </vt:variant>
      <vt:variant>
        <vt:i4>5</vt:i4>
      </vt:variant>
      <vt:variant>
        <vt:lpwstr/>
      </vt:variant>
      <vt:variant>
        <vt:lpwstr>_Toc90296553</vt:lpwstr>
      </vt:variant>
      <vt:variant>
        <vt:i4>1638456</vt:i4>
      </vt:variant>
      <vt:variant>
        <vt:i4>161</vt:i4>
      </vt:variant>
      <vt:variant>
        <vt:i4>0</vt:i4>
      </vt:variant>
      <vt:variant>
        <vt:i4>5</vt:i4>
      </vt:variant>
      <vt:variant>
        <vt:lpwstr/>
      </vt:variant>
      <vt:variant>
        <vt:lpwstr>_Toc90296552</vt:lpwstr>
      </vt:variant>
      <vt:variant>
        <vt:i4>1703992</vt:i4>
      </vt:variant>
      <vt:variant>
        <vt:i4>155</vt:i4>
      </vt:variant>
      <vt:variant>
        <vt:i4>0</vt:i4>
      </vt:variant>
      <vt:variant>
        <vt:i4>5</vt:i4>
      </vt:variant>
      <vt:variant>
        <vt:lpwstr/>
      </vt:variant>
      <vt:variant>
        <vt:lpwstr>_Toc90296551</vt:lpwstr>
      </vt:variant>
      <vt:variant>
        <vt:i4>1769528</vt:i4>
      </vt:variant>
      <vt:variant>
        <vt:i4>149</vt:i4>
      </vt:variant>
      <vt:variant>
        <vt:i4>0</vt:i4>
      </vt:variant>
      <vt:variant>
        <vt:i4>5</vt:i4>
      </vt:variant>
      <vt:variant>
        <vt:lpwstr/>
      </vt:variant>
      <vt:variant>
        <vt:lpwstr>_Toc90296550</vt:lpwstr>
      </vt:variant>
      <vt:variant>
        <vt:i4>1179705</vt:i4>
      </vt:variant>
      <vt:variant>
        <vt:i4>143</vt:i4>
      </vt:variant>
      <vt:variant>
        <vt:i4>0</vt:i4>
      </vt:variant>
      <vt:variant>
        <vt:i4>5</vt:i4>
      </vt:variant>
      <vt:variant>
        <vt:lpwstr/>
      </vt:variant>
      <vt:variant>
        <vt:lpwstr>_Toc90296549</vt:lpwstr>
      </vt:variant>
      <vt:variant>
        <vt:i4>1245241</vt:i4>
      </vt:variant>
      <vt:variant>
        <vt:i4>137</vt:i4>
      </vt:variant>
      <vt:variant>
        <vt:i4>0</vt:i4>
      </vt:variant>
      <vt:variant>
        <vt:i4>5</vt:i4>
      </vt:variant>
      <vt:variant>
        <vt:lpwstr/>
      </vt:variant>
      <vt:variant>
        <vt:lpwstr>_Toc90296548</vt:lpwstr>
      </vt:variant>
      <vt:variant>
        <vt:i4>1835065</vt:i4>
      </vt:variant>
      <vt:variant>
        <vt:i4>131</vt:i4>
      </vt:variant>
      <vt:variant>
        <vt:i4>0</vt:i4>
      </vt:variant>
      <vt:variant>
        <vt:i4>5</vt:i4>
      </vt:variant>
      <vt:variant>
        <vt:lpwstr/>
      </vt:variant>
      <vt:variant>
        <vt:lpwstr>_Toc90296547</vt:lpwstr>
      </vt:variant>
      <vt:variant>
        <vt:i4>1900601</vt:i4>
      </vt:variant>
      <vt:variant>
        <vt:i4>125</vt:i4>
      </vt:variant>
      <vt:variant>
        <vt:i4>0</vt:i4>
      </vt:variant>
      <vt:variant>
        <vt:i4>5</vt:i4>
      </vt:variant>
      <vt:variant>
        <vt:lpwstr/>
      </vt:variant>
      <vt:variant>
        <vt:lpwstr>_Toc90296546</vt:lpwstr>
      </vt:variant>
      <vt:variant>
        <vt:i4>1966137</vt:i4>
      </vt:variant>
      <vt:variant>
        <vt:i4>119</vt:i4>
      </vt:variant>
      <vt:variant>
        <vt:i4>0</vt:i4>
      </vt:variant>
      <vt:variant>
        <vt:i4>5</vt:i4>
      </vt:variant>
      <vt:variant>
        <vt:lpwstr/>
      </vt:variant>
      <vt:variant>
        <vt:lpwstr>_Toc90296545</vt:lpwstr>
      </vt:variant>
      <vt:variant>
        <vt:i4>2031673</vt:i4>
      </vt:variant>
      <vt:variant>
        <vt:i4>113</vt:i4>
      </vt:variant>
      <vt:variant>
        <vt:i4>0</vt:i4>
      </vt:variant>
      <vt:variant>
        <vt:i4>5</vt:i4>
      </vt:variant>
      <vt:variant>
        <vt:lpwstr/>
      </vt:variant>
      <vt:variant>
        <vt:lpwstr>_Toc90296544</vt:lpwstr>
      </vt:variant>
      <vt:variant>
        <vt:i4>1572921</vt:i4>
      </vt:variant>
      <vt:variant>
        <vt:i4>107</vt:i4>
      </vt:variant>
      <vt:variant>
        <vt:i4>0</vt:i4>
      </vt:variant>
      <vt:variant>
        <vt:i4>5</vt:i4>
      </vt:variant>
      <vt:variant>
        <vt:lpwstr/>
      </vt:variant>
      <vt:variant>
        <vt:lpwstr>_Toc90296543</vt:lpwstr>
      </vt:variant>
      <vt:variant>
        <vt:i4>1638457</vt:i4>
      </vt:variant>
      <vt:variant>
        <vt:i4>101</vt:i4>
      </vt:variant>
      <vt:variant>
        <vt:i4>0</vt:i4>
      </vt:variant>
      <vt:variant>
        <vt:i4>5</vt:i4>
      </vt:variant>
      <vt:variant>
        <vt:lpwstr/>
      </vt:variant>
      <vt:variant>
        <vt:lpwstr>_Toc90296542</vt:lpwstr>
      </vt:variant>
      <vt:variant>
        <vt:i4>1703993</vt:i4>
      </vt:variant>
      <vt:variant>
        <vt:i4>95</vt:i4>
      </vt:variant>
      <vt:variant>
        <vt:i4>0</vt:i4>
      </vt:variant>
      <vt:variant>
        <vt:i4>5</vt:i4>
      </vt:variant>
      <vt:variant>
        <vt:lpwstr/>
      </vt:variant>
      <vt:variant>
        <vt:lpwstr>_Toc90296541</vt:lpwstr>
      </vt:variant>
      <vt:variant>
        <vt:i4>1769529</vt:i4>
      </vt:variant>
      <vt:variant>
        <vt:i4>89</vt:i4>
      </vt:variant>
      <vt:variant>
        <vt:i4>0</vt:i4>
      </vt:variant>
      <vt:variant>
        <vt:i4>5</vt:i4>
      </vt:variant>
      <vt:variant>
        <vt:lpwstr/>
      </vt:variant>
      <vt:variant>
        <vt:lpwstr>_Toc90296540</vt:lpwstr>
      </vt:variant>
      <vt:variant>
        <vt:i4>1179710</vt:i4>
      </vt:variant>
      <vt:variant>
        <vt:i4>83</vt:i4>
      </vt:variant>
      <vt:variant>
        <vt:i4>0</vt:i4>
      </vt:variant>
      <vt:variant>
        <vt:i4>5</vt:i4>
      </vt:variant>
      <vt:variant>
        <vt:lpwstr/>
      </vt:variant>
      <vt:variant>
        <vt:lpwstr>_Toc90296539</vt:lpwstr>
      </vt:variant>
      <vt:variant>
        <vt:i4>1245246</vt:i4>
      </vt:variant>
      <vt:variant>
        <vt:i4>77</vt:i4>
      </vt:variant>
      <vt:variant>
        <vt:i4>0</vt:i4>
      </vt:variant>
      <vt:variant>
        <vt:i4>5</vt:i4>
      </vt:variant>
      <vt:variant>
        <vt:lpwstr/>
      </vt:variant>
      <vt:variant>
        <vt:lpwstr>_Toc90296538</vt:lpwstr>
      </vt:variant>
      <vt:variant>
        <vt:i4>1835070</vt:i4>
      </vt:variant>
      <vt:variant>
        <vt:i4>71</vt:i4>
      </vt:variant>
      <vt:variant>
        <vt:i4>0</vt:i4>
      </vt:variant>
      <vt:variant>
        <vt:i4>5</vt:i4>
      </vt:variant>
      <vt:variant>
        <vt:lpwstr/>
      </vt:variant>
      <vt:variant>
        <vt:lpwstr>_Toc90296537</vt:lpwstr>
      </vt:variant>
      <vt:variant>
        <vt:i4>1900606</vt:i4>
      </vt:variant>
      <vt:variant>
        <vt:i4>65</vt:i4>
      </vt:variant>
      <vt:variant>
        <vt:i4>0</vt:i4>
      </vt:variant>
      <vt:variant>
        <vt:i4>5</vt:i4>
      </vt:variant>
      <vt:variant>
        <vt:lpwstr/>
      </vt:variant>
      <vt:variant>
        <vt:lpwstr>_Toc90296536</vt:lpwstr>
      </vt:variant>
      <vt:variant>
        <vt:i4>1966142</vt:i4>
      </vt:variant>
      <vt:variant>
        <vt:i4>59</vt:i4>
      </vt:variant>
      <vt:variant>
        <vt:i4>0</vt:i4>
      </vt:variant>
      <vt:variant>
        <vt:i4>5</vt:i4>
      </vt:variant>
      <vt:variant>
        <vt:lpwstr/>
      </vt:variant>
      <vt:variant>
        <vt:lpwstr>_Toc90296535</vt:lpwstr>
      </vt:variant>
      <vt:variant>
        <vt:i4>2031678</vt:i4>
      </vt:variant>
      <vt:variant>
        <vt:i4>53</vt:i4>
      </vt:variant>
      <vt:variant>
        <vt:i4>0</vt:i4>
      </vt:variant>
      <vt:variant>
        <vt:i4>5</vt:i4>
      </vt:variant>
      <vt:variant>
        <vt:lpwstr/>
      </vt:variant>
      <vt:variant>
        <vt:lpwstr>_Toc90296534</vt:lpwstr>
      </vt:variant>
      <vt:variant>
        <vt:i4>1572926</vt:i4>
      </vt:variant>
      <vt:variant>
        <vt:i4>47</vt:i4>
      </vt:variant>
      <vt:variant>
        <vt:i4>0</vt:i4>
      </vt:variant>
      <vt:variant>
        <vt:i4>5</vt:i4>
      </vt:variant>
      <vt:variant>
        <vt:lpwstr/>
      </vt:variant>
      <vt:variant>
        <vt:lpwstr>_Toc90296533</vt:lpwstr>
      </vt:variant>
      <vt:variant>
        <vt:i4>1638462</vt:i4>
      </vt:variant>
      <vt:variant>
        <vt:i4>41</vt:i4>
      </vt:variant>
      <vt:variant>
        <vt:i4>0</vt:i4>
      </vt:variant>
      <vt:variant>
        <vt:i4>5</vt:i4>
      </vt:variant>
      <vt:variant>
        <vt:lpwstr/>
      </vt:variant>
      <vt:variant>
        <vt:lpwstr>_Toc90296532</vt:lpwstr>
      </vt:variant>
      <vt:variant>
        <vt:i4>1703998</vt:i4>
      </vt:variant>
      <vt:variant>
        <vt:i4>35</vt:i4>
      </vt:variant>
      <vt:variant>
        <vt:i4>0</vt:i4>
      </vt:variant>
      <vt:variant>
        <vt:i4>5</vt:i4>
      </vt:variant>
      <vt:variant>
        <vt:lpwstr/>
      </vt:variant>
      <vt:variant>
        <vt:lpwstr>_Toc90296531</vt:lpwstr>
      </vt:variant>
      <vt:variant>
        <vt:i4>1769534</vt:i4>
      </vt:variant>
      <vt:variant>
        <vt:i4>29</vt:i4>
      </vt:variant>
      <vt:variant>
        <vt:i4>0</vt:i4>
      </vt:variant>
      <vt:variant>
        <vt:i4>5</vt:i4>
      </vt:variant>
      <vt:variant>
        <vt:lpwstr/>
      </vt:variant>
      <vt:variant>
        <vt:lpwstr>_Toc90296530</vt:lpwstr>
      </vt:variant>
      <vt:variant>
        <vt:i4>1179711</vt:i4>
      </vt:variant>
      <vt:variant>
        <vt:i4>23</vt:i4>
      </vt:variant>
      <vt:variant>
        <vt:i4>0</vt:i4>
      </vt:variant>
      <vt:variant>
        <vt:i4>5</vt:i4>
      </vt:variant>
      <vt:variant>
        <vt:lpwstr/>
      </vt:variant>
      <vt:variant>
        <vt:lpwstr>_Toc90296529</vt:lpwstr>
      </vt:variant>
      <vt:variant>
        <vt:i4>1245247</vt:i4>
      </vt:variant>
      <vt:variant>
        <vt:i4>17</vt:i4>
      </vt:variant>
      <vt:variant>
        <vt:i4>0</vt:i4>
      </vt:variant>
      <vt:variant>
        <vt:i4>5</vt:i4>
      </vt:variant>
      <vt:variant>
        <vt:lpwstr/>
      </vt:variant>
      <vt:variant>
        <vt:lpwstr>_Toc90296528</vt:lpwstr>
      </vt:variant>
      <vt:variant>
        <vt:i4>1835071</vt:i4>
      </vt:variant>
      <vt:variant>
        <vt:i4>11</vt:i4>
      </vt:variant>
      <vt:variant>
        <vt:i4>0</vt:i4>
      </vt:variant>
      <vt:variant>
        <vt:i4>5</vt:i4>
      </vt:variant>
      <vt:variant>
        <vt:lpwstr/>
      </vt:variant>
      <vt:variant>
        <vt:lpwstr>_Toc90296527</vt:lpwstr>
      </vt:variant>
      <vt:variant>
        <vt:i4>1900607</vt:i4>
      </vt:variant>
      <vt:variant>
        <vt:i4>5</vt:i4>
      </vt:variant>
      <vt:variant>
        <vt:i4>0</vt:i4>
      </vt:variant>
      <vt:variant>
        <vt:i4>5</vt:i4>
      </vt:variant>
      <vt:variant>
        <vt:lpwstr/>
      </vt:variant>
      <vt:variant>
        <vt:lpwstr>_Toc90296526</vt:lpwstr>
      </vt:variant>
      <vt:variant>
        <vt:i4>4784209</vt:i4>
      </vt:variant>
      <vt:variant>
        <vt:i4>0</vt:i4>
      </vt:variant>
      <vt:variant>
        <vt:i4>0</vt:i4>
      </vt:variant>
      <vt:variant>
        <vt:i4>5</vt:i4>
      </vt:variant>
      <vt:variant>
        <vt:lpwstr>http://www.brainpad.com/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 Issa</dc:creator>
  <cp:keywords/>
  <dc:description/>
  <cp:lastModifiedBy>Gus Issa</cp:lastModifiedBy>
  <cp:revision>3</cp:revision>
  <cp:lastPrinted>2022-02-10T18:35:00Z</cp:lastPrinted>
  <dcterms:created xsi:type="dcterms:W3CDTF">2025-07-30T12:59:00Z</dcterms:created>
  <dcterms:modified xsi:type="dcterms:W3CDTF">2025-07-30T13:48:00Z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0x010100B37D8EDF6FB54B42B0BB69142E0D6393</vt:lpwstr>
  </property>
  <property fmtid="{D5CDD505-2E9C-101B-9397-08002B2CF9AE}" pid="3" name="MediaServiceImageTags">
    <vt:lpwstr/>
  </property>
</Properties>
</file>